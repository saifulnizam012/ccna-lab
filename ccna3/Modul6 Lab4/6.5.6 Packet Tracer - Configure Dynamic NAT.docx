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7B89" w14:textId="25D51F73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994E279D890445FA581C51F00E5DE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53747">
            <w:t>Packet Tracer - Configure Dynamic NAT</w:t>
          </w:r>
        </w:sdtContent>
      </w:sdt>
      <w:r w:rsidR="004D36D7" w:rsidRPr="00FD4A68">
        <w:t xml:space="preserve"> </w:t>
      </w:r>
    </w:p>
    <w:p w14:paraId="2C962DCC" w14:textId="77777777" w:rsidR="00C53747" w:rsidRPr="00BB73FF" w:rsidRDefault="00C53747" w:rsidP="00C53747">
      <w:pPr>
        <w:pStyle w:val="Heading1"/>
      </w:pPr>
      <w:r w:rsidRPr="00BB73FF">
        <w:t>Objective</w:t>
      </w:r>
      <w:r>
        <w:t>s</w:t>
      </w:r>
    </w:p>
    <w:p w14:paraId="1867C819" w14:textId="77777777" w:rsidR="00C53747" w:rsidRDefault="00C53747" w:rsidP="00C53747">
      <w:pPr>
        <w:pStyle w:val="BodyTextL25Bold"/>
      </w:pPr>
      <w:r>
        <w:t>Part 1: Configure Dynamic NAT</w:t>
      </w:r>
    </w:p>
    <w:p w14:paraId="60742A84" w14:textId="77777777" w:rsidR="00C53747" w:rsidRDefault="00C53747" w:rsidP="00C53747">
      <w:pPr>
        <w:pStyle w:val="BodyTextL25Bold"/>
      </w:pPr>
      <w:r>
        <w:t>Part 2: Verify NAT Implementation</w:t>
      </w:r>
    </w:p>
    <w:p w14:paraId="638FF613" w14:textId="77777777" w:rsidR="00C53747" w:rsidRPr="004C0909" w:rsidRDefault="00C53747" w:rsidP="00C53747">
      <w:pPr>
        <w:pStyle w:val="Heading1"/>
      </w:pPr>
      <w:r>
        <w:t>Instructions</w:t>
      </w:r>
    </w:p>
    <w:p w14:paraId="24E014DD" w14:textId="77777777" w:rsidR="00C53747" w:rsidRDefault="00C53747" w:rsidP="00C53747">
      <w:pPr>
        <w:pStyle w:val="Heading2"/>
      </w:pPr>
      <w:r>
        <w:t>Configure Dynamic NAT</w:t>
      </w:r>
    </w:p>
    <w:p w14:paraId="438D3395" w14:textId="77777777" w:rsidR="00C53747" w:rsidRDefault="00C53747" w:rsidP="00C53747">
      <w:pPr>
        <w:pStyle w:val="Heading3"/>
      </w:pPr>
      <w:r>
        <w:t>Configure traffic that will be permitted</w:t>
      </w:r>
      <w:r w:rsidRPr="00933F28">
        <w:t>.</w:t>
      </w:r>
    </w:p>
    <w:p w14:paraId="1B00B80B" w14:textId="77777777" w:rsidR="008E6144" w:rsidRPr="008E6144" w:rsidRDefault="008E6144" w:rsidP="008E6144">
      <w:pPr>
        <w:pStyle w:val="ConfigWindow"/>
      </w:pPr>
      <w:r>
        <w:t xml:space="preserve">Open </w:t>
      </w:r>
      <w:r w:rsidRPr="008E6144">
        <w:t>configuration window</w:t>
      </w:r>
    </w:p>
    <w:p w14:paraId="05A13A78" w14:textId="77777777" w:rsidR="00C53747" w:rsidRDefault="00C53747" w:rsidP="008E6144">
      <w:pPr>
        <w:pStyle w:val="BodyTextL25"/>
        <w:spacing w:before="0"/>
      </w:pPr>
      <w:r>
        <w:t xml:space="preserve">On </w:t>
      </w:r>
      <w:r w:rsidRPr="003B5F39">
        <w:rPr>
          <w:b/>
        </w:rPr>
        <w:t>R2</w:t>
      </w:r>
      <w:r>
        <w:t>, configure one statement for ACL 1 to permit any address belonging to the 172.16.0.0/16 network.</w:t>
      </w:r>
    </w:p>
    <w:p w14:paraId="3A335CC2" w14:textId="77777777" w:rsidR="00C53747" w:rsidRDefault="00C53747" w:rsidP="00C53747">
      <w:pPr>
        <w:pStyle w:val="Heading3"/>
      </w:pPr>
      <w:r>
        <w:t>Configure a pool of address for NAT.</w:t>
      </w:r>
    </w:p>
    <w:p w14:paraId="5F7A534B" w14:textId="77777777" w:rsidR="00C53747" w:rsidRDefault="00C53747" w:rsidP="00C53747">
      <w:pPr>
        <w:pStyle w:val="BodyTextL25"/>
      </w:pPr>
      <w:r>
        <w:t xml:space="preserve">Configure </w:t>
      </w:r>
      <w:r w:rsidRPr="003B5F39">
        <w:rPr>
          <w:b/>
        </w:rPr>
        <w:t>R2</w:t>
      </w:r>
      <w:r>
        <w:t xml:space="preserve"> with a NAT pool that uses </w:t>
      </w:r>
      <w:r w:rsidR="006C58C6">
        <w:t>two</w:t>
      </w:r>
      <w:r>
        <w:t xml:space="preserve"> addresses in the 209.165.</w:t>
      </w:r>
      <w:r w:rsidR="00626DA9">
        <w:t>200.2</w:t>
      </w:r>
      <w:r w:rsidR="00CB146C">
        <w:t>28/30</w:t>
      </w:r>
      <w:r>
        <w:t xml:space="preserve"> address space.</w:t>
      </w:r>
    </w:p>
    <w:p w14:paraId="3D18FACC" w14:textId="77777777" w:rsidR="00C53747" w:rsidRDefault="00C53747" w:rsidP="00C53747">
      <w:pPr>
        <w:pStyle w:val="BodyTextL25"/>
      </w:pPr>
      <w:r>
        <w:t>Notice in the topology there are 3 network addresses that would be translated based on the ACL created.</w:t>
      </w:r>
    </w:p>
    <w:p w14:paraId="025A3FC0" w14:textId="77777777" w:rsidR="00C53747" w:rsidRDefault="00C53747" w:rsidP="00C53747">
      <w:pPr>
        <w:pStyle w:val="Heading4"/>
      </w:pPr>
      <w:r>
        <w:t>Question:</w:t>
      </w:r>
    </w:p>
    <w:p w14:paraId="5B4C61D8" w14:textId="77777777" w:rsidR="00C53747" w:rsidRDefault="00C53747" w:rsidP="00C53747">
      <w:pPr>
        <w:pStyle w:val="BodyTextL25"/>
        <w:spacing w:before="0"/>
      </w:pPr>
      <w:r>
        <w:t xml:space="preserve">What will happen if more than 2 devices attempt to access the internet? </w:t>
      </w:r>
    </w:p>
    <w:p w14:paraId="6AC64434" w14:textId="1B516D99" w:rsidR="00D12672" w:rsidRPr="00D12672" w:rsidRDefault="00D12672" w:rsidP="00C53747">
      <w:pPr>
        <w:pStyle w:val="BodyTextL25"/>
        <w:spacing w:before="0"/>
        <w:rPr>
          <w:b/>
          <w:bCs/>
          <w:i/>
          <w:iCs/>
        </w:rPr>
      </w:pPr>
      <w:r w:rsidRPr="00D12672">
        <w:rPr>
          <w:b/>
          <w:bCs/>
          <w:i/>
          <w:iCs/>
          <w:highlight w:val="cyan"/>
        </w:rPr>
        <w:t xml:space="preserve">The additional devices would be denied access until one of the previous translations timed </w:t>
      </w:r>
      <w:proofErr w:type="gramStart"/>
      <w:r w:rsidRPr="00D12672">
        <w:rPr>
          <w:b/>
          <w:bCs/>
          <w:i/>
          <w:iCs/>
          <w:highlight w:val="cyan"/>
        </w:rPr>
        <w:t>out</w:t>
      </w:r>
      <w:proofErr w:type="gramEnd"/>
      <w:r w:rsidRPr="00D12672">
        <w:rPr>
          <w:b/>
          <w:bCs/>
          <w:i/>
          <w:iCs/>
          <w:highlight w:val="cyan"/>
        </w:rPr>
        <w:t xml:space="preserve"> freeing up an address to use.</w:t>
      </w:r>
    </w:p>
    <w:p w14:paraId="7D54503C" w14:textId="77777777" w:rsidR="00C53747" w:rsidRDefault="00C53747" w:rsidP="00C53747">
      <w:pPr>
        <w:pStyle w:val="Heading3"/>
      </w:pPr>
      <w:r w:rsidRPr="00E36D9A">
        <w:t>Associate ACL</w:t>
      </w:r>
      <w:r>
        <w:t xml:space="preserve"> </w:t>
      </w:r>
      <w:r w:rsidRPr="00E36D9A">
        <w:t>1 with the NAT pool.</w:t>
      </w:r>
    </w:p>
    <w:p w14:paraId="26970529" w14:textId="77777777" w:rsidR="00C53747" w:rsidRPr="008D11EA" w:rsidRDefault="00C53747" w:rsidP="00C53747">
      <w:pPr>
        <w:pStyle w:val="BodyTextL25"/>
      </w:pPr>
      <w:r>
        <w:t>Enter the command that associates ACL 1 with the NAT pool that you just created.</w:t>
      </w:r>
    </w:p>
    <w:p w14:paraId="45529BA5" w14:textId="77777777" w:rsidR="00C53747" w:rsidRPr="00C07FD9" w:rsidRDefault="00C53747" w:rsidP="00C53747">
      <w:pPr>
        <w:pStyle w:val="Heading3"/>
      </w:pPr>
      <w:r>
        <w:t>Configure the NAT interfaces.</w:t>
      </w:r>
    </w:p>
    <w:p w14:paraId="0D29F391" w14:textId="77777777" w:rsidR="00C53747" w:rsidRDefault="00C53747" w:rsidP="00C53747">
      <w:pPr>
        <w:pStyle w:val="BodyTextL25"/>
      </w:pPr>
      <w:r>
        <w:t xml:space="preserve">Configure </w:t>
      </w:r>
      <w:r w:rsidRPr="00E36D9A">
        <w:rPr>
          <w:b/>
        </w:rPr>
        <w:t>R2</w:t>
      </w:r>
      <w:r>
        <w:t xml:space="preserve"> interfaces with the appropriate inside and outside NAT commands.</w:t>
      </w:r>
    </w:p>
    <w:p w14:paraId="15185348" w14:textId="77777777" w:rsidR="008E6144" w:rsidRPr="00C53747" w:rsidRDefault="008E6144" w:rsidP="008E6144">
      <w:pPr>
        <w:pStyle w:val="ConfigWindow"/>
      </w:pPr>
      <w:r>
        <w:t xml:space="preserve">Close </w:t>
      </w:r>
      <w:r w:rsidRPr="008E6144">
        <w:t>configuration window</w:t>
      </w:r>
    </w:p>
    <w:p w14:paraId="613FB03F" w14:textId="77777777" w:rsidR="00C53747" w:rsidRPr="004C0909" w:rsidRDefault="00C53747" w:rsidP="008E6144">
      <w:pPr>
        <w:pStyle w:val="Heading2"/>
        <w:spacing w:before="120"/>
      </w:pPr>
      <w:r>
        <w:t>Verify NAT Implementation</w:t>
      </w:r>
    </w:p>
    <w:p w14:paraId="6359387A" w14:textId="77777777" w:rsidR="00C53747" w:rsidRPr="00FA6A51" w:rsidRDefault="00C53747" w:rsidP="00C53747">
      <w:pPr>
        <w:pStyle w:val="Heading3"/>
      </w:pPr>
      <w:r>
        <w:t>Access services across the internet.</w:t>
      </w:r>
    </w:p>
    <w:p w14:paraId="70D8871F" w14:textId="77777777" w:rsidR="00C53747" w:rsidRDefault="00C53747" w:rsidP="00C53747">
      <w:pPr>
        <w:pStyle w:val="BodyTextL25"/>
      </w:pPr>
      <w:r w:rsidRPr="00FA6A51">
        <w:t>From the</w:t>
      </w:r>
      <w:r>
        <w:t xml:space="preserve"> web browser of </w:t>
      </w:r>
      <w:r>
        <w:rPr>
          <w:b/>
        </w:rPr>
        <w:t>L</w:t>
      </w:r>
      <w:r w:rsidRPr="008C01A0">
        <w:rPr>
          <w:b/>
        </w:rPr>
        <w:t>1</w:t>
      </w:r>
      <w:r w:rsidRPr="003B5F39">
        <w:t xml:space="preserve">, </w:t>
      </w:r>
      <w:r>
        <w:rPr>
          <w:b/>
        </w:rPr>
        <w:t>PC1</w:t>
      </w:r>
      <w:r w:rsidRPr="003B5F39">
        <w:t>, or</w:t>
      </w:r>
      <w:r>
        <w:rPr>
          <w:b/>
        </w:rPr>
        <w:t xml:space="preserve"> PC2</w:t>
      </w:r>
      <w:r>
        <w:t xml:space="preserve">, access the web page for </w:t>
      </w:r>
      <w:r w:rsidRPr="00902A72">
        <w:rPr>
          <w:b/>
        </w:rPr>
        <w:t>Server1</w:t>
      </w:r>
      <w:r w:rsidRPr="00FA6A51">
        <w:t>.</w:t>
      </w:r>
    </w:p>
    <w:p w14:paraId="3DC49232" w14:textId="77777777" w:rsidR="00C53747" w:rsidRPr="00FA6A51" w:rsidRDefault="00C53747" w:rsidP="00C53747">
      <w:pPr>
        <w:pStyle w:val="Heading3"/>
      </w:pPr>
      <w:r>
        <w:t>View NAT translations.</w:t>
      </w:r>
    </w:p>
    <w:p w14:paraId="39294B3A" w14:textId="77777777" w:rsidR="00C53747" w:rsidRDefault="00C53747" w:rsidP="00C53747">
      <w:pPr>
        <w:pStyle w:val="BodyTextL25"/>
      </w:pPr>
      <w:r>
        <w:t xml:space="preserve">View the NAT translations on </w:t>
      </w:r>
      <w:r w:rsidRPr="00F57107">
        <w:rPr>
          <w:b/>
        </w:rPr>
        <w:t>R2</w:t>
      </w:r>
      <w:r>
        <w:t>. Identify the internal source address of the PC and the translated address from the NAT pool in the command output.</w:t>
      </w:r>
    </w:p>
    <w:p w14:paraId="0037B95B" w14:textId="77777777" w:rsidR="008E6144" w:rsidRDefault="008E6144" w:rsidP="008E6144">
      <w:pPr>
        <w:pStyle w:val="ConfigWindow"/>
      </w:pPr>
      <w:r>
        <w:t xml:space="preserve">Open </w:t>
      </w:r>
      <w:r w:rsidRPr="008E6144">
        <w:t>configuration window</w:t>
      </w:r>
    </w:p>
    <w:p w14:paraId="74CE7DE5" w14:textId="77777777" w:rsidR="006C58C6" w:rsidRDefault="00C53747" w:rsidP="008E6144">
      <w:pPr>
        <w:pStyle w:val="CMD"/>
        <w:spacing w:before="0"/>
        <w:rPr>
          <w:b/>
        </w:rPr>
      </w:pPr>
      <w:r>
        <w:t xml:space="preserve">R2# </w:t>
      </w:r>
      <w:r w:rsidRPr="00A465AE">
        <w:rPr>
          <w:b/>
        </w:rPr>
        <w:t xml:space="preserve">show </w:t>
      </w:r>
      <w:proofErr w:type="spellStart"/>
      <w:r w:rsidRPr="00A465AE">
        <w:rPr>
          <w:b/>
        </w:rPr>
        <w:t>ip</w:t>
      </w:r>
      <w:proofErr w:type="spellEnd"/>
      <w:r w:rsidRPr="00A465AE">
        <w:rPr>
          <w:b/>
        </w:rPr>
        <w:t xml:space="preserve"> </w:t>
      </w:r>
      <w:proofErr w:type="spellStart"/>
      <w:r w:rsidRPr="00A465AE">
        <w:rPr>
          <w:b/>
        </w:rPr>
        <w:t>nat</w:t>
      </w:r>
      <w:proofErr w:type="spellEnd"/>
      <w:r w:rsidRPr="00A465AE">
        <w:rPr>
          <w:b/>
        </w:rPr>
        <w:t xml:space="preserve"> translations</w:t>
      </w:r>
    </w:p>
    <w:p w14:paraId="30C0AFFB" w14:textId="77777777" w:rsidR="008E6144" w:rsidRPr="006C58C6" w:rsidRDefault="008E6144" w:rsidP="008E6144">
      <w:pPr>
        <w:pStyle w:val="ConfigWindow"/>
      </w:pPr>
      <w:r>
        <w:t xml:space="preserve">Close </w:t>
      </w:r>
      <w:r w:rsidRPr="008E6144">
        <w:t>configuration window</w:t>
      </w:r>
    </w:p>
    <w:p w14:paraId="6C48DC91" w14:textId="77777777" w:rsidR="00036FC2" w:rsidRPr="006C58C6" w:rsidRDefault="00036FC2" w:rsidP="00036FC2">
      <w:pPr>
        <w:pStyle w:val="ConfigWindow"/>
      </w:pPr>
      <w:r w:rsidRPr="006C58C6">
        <w:t>End of document</w:t>
      </w:r>
    </w:p>
    <w:sectPr w:rsidR="00036FC2" w:rsidRPr="006C58C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9838" w14:textId="77777777" w:rsidR="0012354E" w:rsidRDefault="0012354E" w:rsidP="00710659">
      <w:pPr>
        <w:spacing w:after="0" w:line="240" w:lineRule="auto"/>
      </w:pPr>
      <w:r>
        <w:separator/>
      </w:r>
    </w:p>
    <w:p w14:paraId="002670CB" w14:textId="77777777" w:rsidR="0012354E" w:rsidRDefault="0012354E"/>
  </w:endnote>
  <w:endnote w:type="continuationSeparator" w:id="0">
    <w:p w14:paraId="6D8B42A6" w14:textId="77777777" w:rsidR="0012354E" w:rsidRDefault="0012354E" w:rsidP="00710659">
      <w:pPr>
        <w:spacing w:after="0" w:line="240" w:lineRule="auto"/>
      </w:pPr>
      <w:r>
        <w:continuationSeparator/>
      </w:r>
    </w:p>
    <w:p w14:paraId="1288C24F" w14:textId="77777777" w:rsidR="0012354E" w:rsidRDefault="00123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9A50" w14:textId="21B67A7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5374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12672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7E03" w14:textId="7A36E98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5374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12672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8154" w14:textId="77777777" w:rsidR="0012354E" w:rsidRDefault="0012354E" w:rsidP="00710659">
      <w:pPr>
        <w:spacing w:after="0" w:line="240" w:lineRule="auto"/>
      </w:pPr>
      <w:r>
        <w:separator/>
      </w:r>
    </w:p>
    <w:p w14:paraId="21404317" w14:textId="77777777" w:rsidR="0012354E" w:rsidRDefault="0012354E"/>
  </w:footnote>
  <w:footnote w:type="continuationSeparator" w:id="0">
    <w:p w14:paraId="64A3CD4D" w14:textId="77777777" w:rsidR="0012354E" w:rsidRDefault="0012354E" w:rsidP="00710659">
      <w:pPr>
        <w:spacing w:after="0" w:line="240" w:lineRule="auto"/>
      </w:pPr>
      <w:r>
        <w:continuationSeparator/>
      </w:r>
    </w:p>
    <w:p w14:paraId="7B07EA98" w14:textId="77777777" w:rsidR="0012354E" w:rsidRDefault="001235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6994E279D890445FA581C51F00E5DE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5061BF6" w14:textId="77777777" w:rsidR="00926CB2" w:rsidRDefault="00C53747" w:rsidP="008402F2">
        <w:pPr>
          <w:pStyle w:val="PageHead"/>
        </w:pPr>
        <w:r>
          <w:t>Packet Tracer - Configure Dynamic NAT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B01C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C1783B" wp14:editId="552E5CD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492AB6"/>
    <w:multiLevelType w:val="multilevel"/>
    <w:tmpl w:val="89A882E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3891034">
    <w:abstractNumId w:val="8"/>
  </w:num>
  <w:num w:numId="2" w16cid:durableId="1697580597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35238883">
    <w:abstractNumId w:val="3"/>
  </w:num>
  <w:num w:numId="4" w16cid:durableId="1996449910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32898059">
    <w:abstractNumId w:val="5"/>
  </w:num>
  <w:num w:numId="6" w16cid:durableId="1324316705">
    <w:abstractNumId w:val="0"/>
  </w:num>
  <w:num w:numId="7" w16cid:durableId="288053343">
    <w:abstractNumId w:val="1"/>
  </w:num>
  <w:num w:numId="8" w16cid:durableId="1118524139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45896709">
    <w:abstractNumId w:val="5"/>
  </w:num>
  <w:num w:numId="10" w16cid:durableId="1754424956">
    <w:abstractNumId w:val="4"/>
  </w:num>
  <w:num w:numId="11" w16cid:durableId="1550721276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 w16cid:durableId="160002268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835730396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110472557">
    <w:abstractNumId w:val="2"/>
  </w:num>
  <w:num w:numId="15" w16cid:durableId="185296718">
    <w:abstractNumId w:val="9"/>
  </w:num>
  <w:num w:numId="16" w16cid:durableId="17196657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1420128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6FC2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C7C63"/>
    <w:rsid w:val="000D55B4"/>
    <w:rsid w:val="000D7FD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354E"/>
    <w:rsid w:val="00125806"/>
    <w:rsid w:val="001261C4"/>
    <w:rsid w:val="00130A20"/>
    <w:rsid w:val="001314FB"/>
    <w:rsid w:val="001366EC"/>
    <w:rsid w:val="00141C32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2AE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B5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2AA5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77AC2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DA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8C6"/>
    <w:rsid w:val="006C5949"/>
    <w:rsid w:val="006C6832"/>
    <w:rsid w:val="006D0438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E52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580E"/>
    <w:rsid w:val="00896165"/>
    <w:rsid w:val="00896681"/>
    <w:rsid w:val="008A056D"/>
    <w:rsid w:val="008A2749"/>
    <w:rsid w:val="008A37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14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2EEF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198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747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146C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2672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28E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D0D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1884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EC2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8B84C"/>
  <w15:docId w15:val="{854079D0-A188-4A31-892D-CD218C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A056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8A056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8A056D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8A056D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A056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A056D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A056D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A056D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A056D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A056D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A056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A056D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A056D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A056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8A056D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A056D"/>
    <w:pPr>
      <w:ind w:left="720"/>
    </w:pPr>
  </w:style>
  <w:style w:type="paragraph" w:styleId="Header">
    <w:name w:val="header"/>
    <w:basedOn w:val="Normal"/>
    <w:link w:val="HeaderChar"/>
    <w:unhideWhenUsed/>
    <w:rsid w:val="008A0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A056D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A056D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A05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5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056D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A056D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A056D"/>
  </w:style>
  <w:style w:type="table" w:styleId="TableGrid">
    <w:name w:val="Table Grid"/>
    <w:basedOn w:val="TableNormal"/>
    <w:uiPriority w:val="59"/>
    <w:rsid w:val="008A0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A056D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8A056D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8A056D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8A056D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A05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A056D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8A056D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8A056D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8A056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8A056D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8A056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A056D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A05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A056D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8A056D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8A056D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A056D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8A056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A056D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056D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8A056D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A056D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8A056D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8A056D"/>
    <w:rPr>
      <w:color w:val="EE0000"/>
    </w:rPr>
  </w:style>
  <w:style w:type="paragraph" w:customStyle="1" w:styleId="BodyTextL25Bold">
    <w:name w:val="Body Text L25 Bold"/>
    <w:basedOn w:val="BodyTextL25"/>
    <w:qFormat/>
    <w:rsid w:val="008A056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A056D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8A05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A05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A05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5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056D"/>
    <w:rPr>
      <w:b/>
      <w:bCs/>
    </w:rPr>
  </w:style>
  <w:style w:type="paragraph" w:customStyle="1" w:styleId="ReflectionQ">
    <w:name w:val="Reflection Q"/>
    <w:basedOn w:val="BodyTextL25"/>
    <w:qFormat/>
    <w:rsid w:val="008A056D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8A056D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A056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8A056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A056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A056D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A056D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A056D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A056D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8A056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056D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8A056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A056D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8A056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8A056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8A056D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8A056D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8A056D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8A056D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8A056D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8A056D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8A056D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8A056D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8A05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8A056D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8A056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8A056D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8A056D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8A056D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8A056D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8A056D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8A056D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8A056D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8A056D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8A056D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8A056D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8A056D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8A056D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8A056D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8A056D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8A056D"/>
    <w:rPr>
      <w:b/>
    </w:rPr>
  </w:style>
  <w:style w:type="character" w:customStyle="1" w:styleId="CMDChar">
    <w:name w:val="CMD Char"/>
    <w:basedOn w:val="DefaultParagraphFont"/>
    <w:link w:val="CMD"/>
    <w:rsid w:val="008A056D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8A056D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8A056D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8A056D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8A056D"/>
    <w:rPr>
      <w:color w:val="808080"/>
    </w:rPr>
  </w:style>
  <w:style w:type="paragraph" w:customStyle="1" w:styleId="CMDRed">
    <w:name w:val="CMD Red"/>
    <w:basedOn w:val="CMD"/>
    <w:link w:val="CMDRedChar"/>
    <w:qFormat/>
    <w:rsid w:val="008A056D"/>
    <w:rPr>
      <w:color w:val="EE0000"/>
    </w:rPr>
  </w:style>
  <w:style w:type="character" w:customStyle="1" w:styleId="CMDRedChar">
    <w:name w:val="CMD Red Char"/>
    <w:basedOn w:val="CMDChar"/>
    <w:link w:val="CMDRed"/>
    <w:rsid w:val="008A056D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8A056D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8A056D"/>
    <w:rPr>
      <w:szCs w:val="22"/>
    </w:rPr>
  </w:style>
  <w:style w:type="character" w:customStyle="1" w:styleId="CMDOutputChar">
    <w:name w:val="CMD Output Char"/>
    <w:basedOn w:val="BodyTextL25Char"/>
    <w:link w:val="CMDOutput"/>
    <w:rsid w:val="008A056D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8A056D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8A056D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8A056D"/>
  </w:style>
  <w:style w:type="paragraph" w:customStyle="1" w:styleId="TableAnswer">
    <w:name w:val="Table Answer"/>
    <w:basedOn w:val="TableText"/>
    <w:qFormat/>
    <w:rsid w:val="008A056D"/>
  </w:style>
  <w:style w:type="character" w:customStyle="1" w:styleId="Heading2Gray">
    <w:name w:val="Heading 2 Gray"/>
    <w:basedOn w:val="Heading2Char"/>
    <w:uiPriority w:val="1"/>
    <w:qFormat/>
    <w:rsid w:val="008A056D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8A056D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8A056D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A056D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8A056D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8A056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8A056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8A056D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3\en\7.0\Activities\ILM\ILM-ENSA-DL%20-%207.02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4E279D890445FA581C51F00E5D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6A831-481C-46D1-ADA0-1368BCE87DA5}"/>
      </w:docPartPr>
      <w:docPartBody>
        <w:p w:rsidR="00B03D84" w:rsidRDefault="0083035E">
          <w:pPr>
            <w:pStyle w:val="6994E279D890445FA581C51F00E5DE5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5E"/>
    <w:rsid w:val="002F0B0F"/>
    <w:rsid w:val="00447C33"/>
    <w:rsid w:val="007102D7"/>
    <w:rsid w:val="0083035E"/>
    <w:rsid w:val="00925ABF"/>
    <w:rsid w:val="009F5069"/>
    <w:rsid w:val="00B03D84"/>
    <w:rsid w:val="00DA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94E279D890445FA581C51F00E5DE5D">
    <w:name w:val="6994E279D890445FA581C51F00E5D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F57FE-E9AC-4FC9-B096-3B5DE8AC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Dynamic NAT</vt:lpstr>
    </vt:vector>
  </TitlesOfParts>
  <Company>Cisco Systems, Inc.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Dynamic NAT</dc:title>
  <dc:description>2013</dc:description>
  <cp:lastModifiedBy>Saiful Nizam</cp:lastModifiedBy>
  <cp:revision>7</cp:revision>
  <cp:lastPrinted>2021-01-15T16:33:00Z</cp:lastPrinted>
  <dcterms:created xsi:type="dcterms:W3CDTF">2020-12-17T16:48:00Z</dcterms:created>
  <dcterms:modified xsi:type="dcterms:W3CDTF">2023-05-03T04:22:00Z</dcterms:modified>
</cp:coreProperties>
</file>