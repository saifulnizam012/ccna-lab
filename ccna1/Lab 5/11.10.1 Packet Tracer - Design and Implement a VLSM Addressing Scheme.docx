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40B9" w14:textId="2349EEBF" w:rsidR="004D36D7" w:rsidRPr="00FD4A68" w:rsidRDefault="002305E5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2026C" w:rsidRPr="00981703">
            <w:t>Packet Tracer - Design and Implement a VLSM Addressing Scheme</w:t>
          </w:r>
        </w:sdtContent>
      </w:sdt>
    </w:p>
    <w:p w14:paraId="7BD0F209" w14:textId="77777777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7011F7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7011F7" w14:paraId="6A5E9A48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14EA619" w14:textId="1972A713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East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3C4C4B" w14:textId="13E3E192" w:rsidR="007011F7" w:rsidRPr="006D69C8" w:rsidRDefault="009975DF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192.168.203.129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47C6DD" w14:textId="001DA2D7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N/A</w:t>
            </w:r>
          </w:p>
        </w:tc>
      </w:tr>
      <w:tr w:rsidR="007011F7" w14:paraId="27AFEFE4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A51A08F" w14:textId="39D28D20" w:rsidR="007011F7" w:rsidRPr="00F567D2" w:rsidRDefault="007011F7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A9E7AD" w14:textId="097AF003" w:rsidR="007011F7" w:rsidRPr="006D69C8" w:rsidRDefault="009975DF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98E2B" w14:textId="33C2C846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N/A</w:t>
            </w:r>
          </w:p>
        </w:tc>
      </w:tr>
      <w:tr w:rsidR="007011F7" w14:paraId="05C4CADA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92B401" w14:textId="15FA90CC" w:rsidR="007011F7" w:rsidRPr="00F567D2" w:rsidRDefault="007011F7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013D2E" w14:textId="16009F59" w:rsidR="007011F7" w:rsidRPr="006D69C8" w:rsidRDefault="009975DF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192.168.203.145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4E96C" w14:textId="30D2C52F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N/A</w:t>
            </w:r>
          </w:p>
        </w:tc>
      </w:tr>
      <w:tr w:rsidR="007011F7" w14:paraId="4726CD0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9A6BE6C" w14:textId="1E31FB0C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West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146734" w14:textId="4B7E3C58" w:rsidR="007011F7" w:rsidRPr="006D69C8" w:rsidRDefault="009975DF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C7F8E1" w14:textId="6F4EB094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N/A</w:t>
            </w:r>
          </w:p>
        </w:tc>
      </w:tr>
      <w:tr w:rsidR="007011F7" w14:paraId="5677A8B1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6951469" w14:textId="7BF1C5DA" w:rsidR="007011F7" w:rsidRPr="00F567D2" w:rsidRDefault="007011F7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6422AA" w14:textId="0B0D32A5" w:rsidR="007011F7" w:rsidRPr="006D69C8" w:rsidRDefault="009975DF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929266" w14:textId="38E7F2EC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N/A</w:t>
            </w:r>
          </w:p>
        </w:tc>
      </w:tr>
      <w:tr w:rsidR="007011F7" w14:paraId="693A3108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F6DFC" w14:textId="3CE40463" w:rsidR="007011F7" w:rsidRPr="00F567D2" w:rsidRDefault="007011F7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A0289C" w14:textId="5EC0D002" w:rsidR="007011F7" w:rsidRPr="006D69C8" w:rsidRDefault="009975DF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192.168.203.146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42D41E" w14:textId="5CE46B9B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N/A</w:t>
            </w:r>
          </w:p>
        </w:tc>
      </w:tr>
      <w:tr w:rsidR="007011F7" w14:paraId="1895F373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77FFCE" w14:textId="7D5B1B91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ES-1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EBA771" w14:textId="28A2E3E4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130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839B14" w14:textId="16564F3F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E12003" w14:textId="76D15E4A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129</w:t>
            </w:r>
          </w:p>
        </w:tc>
      </w:tr>
      <w:tr w:rsidR="007011F7" w14:paraId="76ABE46D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A94CE2" w14:textId="3B28B6D3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ES-2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4E0DE5" w14:textId="19D2D04A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98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77B01B" w14:textId="46660A6C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ABD234" w14:textId="2B49C4B7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97</w:t>
            </w:r>
          </w:p>
        </w:tc>
      </w:tr>
      <w:tr w:rsidR="007011F7" w14:paraId="29B2747D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670F5A" w14:textId="6E00B39E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WS-1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91742B" w14:textId="6295D7FB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66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2270F5" w14:textId="4081A94A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450F3" w14:textId="267AAA35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65</w:t>
            </w:r>
          </w:p>
        </w:tc>
      </w:tr>
      <w:tr w:rsidR="007011F7" w14:paraId="712FE20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2B9CB4" w14:textId="790570A9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WS-2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E1A7C8" w14:textId="2E7B1AD3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EE7C98" w14:textId="351FEC97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2EC45C" w14:textId="21587D00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</w:t>
            </w:r>
          </w:p>
        </w:tc>
      </w:tr>
      <w:tr w:rsidR="007011F7" w14:paraId="77AF168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FFE463" w14:textId="575CBE4C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PC E1-22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4A4D9" w14:textId="18D95CC2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142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E4FA77" w14:textId="24437DA0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974B4" w14:textId="161474C0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129</w:t>
            </w:r>
          </w:p>
        </w:tc>
      </w:tr>
      <w:tr w:rsidR="007011F7" w14:paraId="7251DD91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00EE0D" w14:textId="5752BF33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PC E2-47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FA1C82" w14:textId="6D50720D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126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248B1C" w14:textId="117721C3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F96984" w14:textId="19CE048D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97</w:t>
            </w:r>
          </w:p>
        </w:tc>
      </w:tr>
      <w:tr w:rsidR="007011F7" w14:paraId="08B13FC4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AE041A" w14:textId="433E7479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PC W1-201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0AB2F3" w14:textId="65271E61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94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7FDB62" w14:textId="4459D4F8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1026E6" w14:textId="4AE81B00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65</w:t>
            </w:r>
          </w:p>
        </w:tc>
      </w:tr>
      <w:tr w:rsidR="007011F7" w14:paraId="6D1E6BD5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7FF7F" w14:textId="3B2F33B9" w:rsidR="007011F7" w:rsidRPr="00F567D2" w:rsidRDefault="00F567D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PC W2-87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7011F7" w:rsidRPr="00F567D2" w:rsidRDefault="007011F7" w:rsidP="007011F7">
            <w:pPr>
              <w:pStyle w:val="TableText"/>
              <w:rPr>
                <w:iCs/>
                <w:color w:val="000000" w:themeColor="text1"/>
                <w:sz w:val="22"/>
                <w:szCs w:val="22"/>
              </w:rPr>
            </w:pPr>
            <w:r w:rsidRPr="00F567D2">
              <w:rPr>
                <w:iCs/>
                <w:color w:val="000000" w:themeColor="text1"/>
                <w:sz w:val="22"/>
                <w:szCs w:val="22"/>
              </w:rP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0182C" w14:textId="71B0F84D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1C0290" w14:textId="6924C3DD" w:rsidR="007011F7" w:rsidRPr="006D69C8" w:rsidRDefault="00AD36E2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255.255.255.</w:t>
            </w:r>
            <w:r w:rsidR="006709D6"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9B1918" w14:textId="28A74CDD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2"/>
                <w:szCs w:val="22"/>
                <w:highlight w:val="cyan"/>
              </w:rPr>
              <w:t>1</w:t>
            </w:r>
          </w:p>
        </w:tc>
      </w:tr>
    </w:tbl>
    <w:p w14:paraId="57E0543D" w14:textId="77777777" w:rsidR="001A03B6" w:rsidRPr="00323306" w:rsidRDefault="001A03B6" w:rsidP="00323306">
      <w:pPr>
        <w:pStyle w:val="ConfigWindow"/>
      </w:pPr>
      <w:r w:rsidRPr="00323306">
        <w:t>Blank Line, No additional information</w:t>
      </w:r>
    </w:p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lastRenderedPageBreak/>
        <w:t>Instructions</w:t>
      </w:r>
    </w:p>
    <w:p w14:paraId="1EC1D0C9" w14:textId="20F1897E" w:rsidR="00427BE7" w:rsidRDefault="00427BE7" w:rsidP="00427BE7">
      <w:pPr>
        <w:pStyle w:val="BodyTextL25"/>
      </w:pPr>
      <w:r>
        <w:t xml:space="preserve">You have been given the network address </w:t>
      </w:r>
      <w:r w:rsidR="00944E6A">
        <w:rPr>
          <w:b/>
        </w:rPr>
        <w:t xml:space="preserve">                                                </w:t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7011F7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7011F7" w14:paraId="221B49D0" w14:textId="77777777" w:rsidTr="007011F7">
        <w:trPr>
          <w:jc w:val="center"/>
        </w:trPr>
        <w:tc>
          <w:tcPr>
            <w:tcW w:w="4765" w:type="dxa"/>
          </w:tcPr>
          <w:p w14:paraId="4AD2C009" w14:textId="7F8B363A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  <w:t>ES-1 LAN</w:t>
            </w:r>
          </w:p>
        </w:tc>
        <w:tc>
          <w:tcPr>
            <w:tcW w:w="5130" w:type="dxa"/>
          </w:tcPr>
          <w:p w14:paraId="121DF3B6" w14:textId="65BE1944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  <w:t>14</w:t>
            </w:r>
          </w:p>
        </w:tc>
      </w:tr>
      <w:tr w:rsidR="007011F7" w14:paraId="3E1EC782" w14:textId="77777777" w:rsidTr="007011F7">
        <w:trPr>
          <w:jc w:val="center"/>
        </w:trPr>
        <w:tc>
          <w:tcPr>
            <w:tcW w:w="4765" w:type="dxa"/>
          </w:tcPr>
          <w:p w14:paraId="0BEB68FD" w14:textId="76206E73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  <w:t>ES-2 LAN</w:t>
            </w:r>
          </w:p>
        </w:tc>
        <w:tc>
          <w:tcPr>
            <w:tcW w:w="5130" w:type="dxa"/>
          </w:tcPr>
          <w:p w14:paraId="61275CC4" w14:textId="44BD8F1A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  <w:t>21</w:t>
            </w:r>
          </w:p>
        </w:tc>
      </w:tr>
      <w:tr w:rsidR="007011F7" w14:paraId="76E82A16" w14:textId="77777777" w:rsidTr="007011F7">
        <w:trPr>
          <w:jc w:val="center"/>
        </w:trPr>
        <w:tc>
          <w:tcPr>
            <w:tcW w:w="4765" w:type="dxa"/>
          </w:tcPr>
          <w:p w14:paraId="3DD8AD2E" w14:textId="67EBAF61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  <w:t>WS-1 LAN</w:t>
            </w:r>
          </w:p>
        </w:tc>
        <w:tc>
          <w:tcPr>
            <w:tcW w:w="5130" w:type="dxa"/>
          </w:tcPr>
          <w:p w14:paraId="3C788737" w14:textId="07881C5C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  <w:t>19</w:t>
            </w:r>
          </w:p>
        </w:tc>
      </w:tr>
      <w:tr w:rsidR="007011F7" w14:paraId="4EED3D3D" w14:textId="77777777" w:rsidTr="006709D6">
        <w:trPr>
          <w:trHeight w:val="453"/>
          <w:jc w:val="center"/>
        </w:trPr>
        <w:tc>
          <w:tcPr>
            <w:tcW w:w="4765" w:type="dxa"/>
          </w:tcPr>
          <w:p w14:paraId="43A3776B" w14:textId="694BC24A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  <w:t>WS-2 LAN</w:t>
            </w:r>
          </w:p>
        </w:tc>
        <w:tc>
          <w:tcPr>
            <w:tcW w:w="5130" w:type="dxa"/>
          </w:tcPr>
          <w:p w14:paraId="71290D39" w14:textId="2F2495AE" w:rsidR="007011F7" w:rsidRPr="006D69C8" w:rsidRDefault="006709D6" w:rsidP="007011F7">
            <w:pPr>
              <w:pStyle w:val="ConfigWindow"/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8"/>
                <w:szCs w:val="28"/>
                <w:highlight w:val="cyan"/>
              </w:rPr>
              <w:t>32</w:t>
            </w:r>
          </w:p>
        </w:tc>
      </w:tr>
    </w:tbl>
    <w:p w14:paraId="7D94BB68" w14:textId="77777777" w:rsidR="001A03B6" w:rsidRDefault="001A03B6" w:rsidP="001A03B6">
      <w:pPr>
        <w:pStyle w:val="ConfigWindow"/>
      </w:pPr>
      <w:r>
        <w:t>Blank Line, No additional information</w:t>
      </w:r>
    </w:p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105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2070"/>
        <w:gridCol w:w="2070"/>
        <w:gridCol w:w="2070"/>
      </w:tblGrid>
      <w:tr w:rsidR="00B11BD1" w:rsidRPr="00E362C0" w14:paraId="1F9FFAD2" w14:textId="77777777" w:rsidTr="006709D6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B11BD1" w14:paraId="56CD1663" w14:textId="77777777" w:rsidTr="006709D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661A16" w14:textId="4FDE0E65" w:rsidR="00B11BD1" w:rsidRPr="00AD36E2" w:rsidRDefault="00AD36E2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</w:rPr>
            </w:pPr>
            <w:r>
              <w:rPr>
                <w:i w:val="0"/>
                <w:iCs/>
                <w:color w:val="000000" w:themeColor="text1"/>
                <w:sz w:val="24"/>
              </w:rPr>
              <w:t>WS-2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03A8FE" w14:textId="04C53069" w:rsidR="00B11BD1" w:rsidRPr="006D69C8" w:rsidRDefault="00AD36E2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32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76DA6F" w14:textId="21087435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192.168.203.0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A6BD13" w14:textId="2C78CFBD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B07032" w14:textId="1B75E239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63</w:t>
            </w:r>
          </w:p>
        </w:tc>
      </w:tr>
      <w:tr w:rsidR="00B11BD1" w14:paraId="006EBE01" w14:textId="77777777" w:rsidTr="006709D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E0C735" w14:textId="6ADC1FBA" w:rsidR="00B11BD1" w:rsidRPr="00AD36E2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</w:rPr>
            </w:pPr>
            <w:r>
              <w:rPr>
                <w:i w:val="0"/>
                <w:iCs/>
                <w:color w:val="000000" w:themeColor="text1"/>
                <w:sz w:val="24"/>
              </w:rPr>
              <w:t>WS-1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46FDAB" w14:textId="31257EBD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7E528D" w14:textId="4E28560A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64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31C55D" w14:textId="15F576F3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65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96D47F7" w14:textId="376D232B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95</w:t>
            </w:r>
          </w:p>
        </w:tc>
      </w:tr>
      <w:tr w:rsidR="00B11BD1" w14:paraId="46E451E3" w14:textId="77777777" w:rsidTr="006709D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7BD5BA" w14:textId="7E69216B" w:rsidR="00B11BD1" w:rsidRPr="00AD36E2" w:rsidRDefault="00AD36E2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</w:rPr>
            </w:pPr>
            <w:r>
              <w:rPr>
                <w:i w:val="0"/>
                <w:iCs/>
                <w:color w:val="000000" w:themeColor="text1"/>
                <w:sz w:val="24"/>
              </w:rPr>
              <w:t>ES-</w:t>
            </w:r>
            <w:r w:rsidR="006709D6">
              <w:rPr>
                <w:i w:val="0"/>
                <w:iCs/>
                <w:color w:val="000000" w:themeColor="text1"/>
                <w:sz w:val="24"/>
              </w:rPr>
              <w:t>2</w:t>
            </w:r>
            <w:r>
              <w:rPr>
                <w:i w:val="0"/>
                <w:iCs/>
                <w:color w:val="000000" w:themeColor="text1"/>
                <w:sz w:val="24"/>
              </w:rPr>
              <w:t xml:space="preserve">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2FE3D" w14:textId="343178E5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21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0D3FF779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96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03345045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97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54ED99EF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127</w:t>
            </w:r>
          </w:p>
        </w:tc>
      </w:tr>
      <w:tr w:rsidR="00B11BD1" w14:paraId="54A48257" w14:textId="77777777" w:rsidTr="006709D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265738" w14:textId="7CFF79CD" w:rsidR="00B11BD1" w:rsidRPr="00AD36E2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</w:rPr>
            </w:pPr>
            <w:r>
              <w:rPr>
                <w:i w:val="0"/>
                <w:iCs/>
                <w:color w:val="000000" w:themeColor="text1"/>
                <w:sz w:val="24"/>
              </w:rPr>
              <w:t>E</w:t>
            </w:r>
            <w:r w:rsidR="00AD36E2">
              <w:rPr>
                <w:i w:val="0"/>
                <w:iCs/>
                <w:color w:val="000000" w:themeColor="text1"/>
                <w:sz w:val="24"/>
              </w:rPr>
              <w:t>S-</w:t>
            </w:r>
            <w:r>
              <w:rPr>
                <w:i w:val="0"/>
                <w:iCs/>
                <w:color w:val="000000" w:themeColor="text1"/>
                <w:sz w:val="24"/>
              </w:rPr>
              <w:t>1</w:t>
            </w:r>
            <w:r w:rsidR="00AD36E2">
              <w:rPr>
                <w:i w:val="0"/>
                <w:iCs/>
                <w:color w:val="000000" w:themeColor="text1"/>
                <w:sz w:val="24"/>
              </w:rPr>
              <w:t xml:space="preserve">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CCC73" w14:textId="2E9A0BFB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14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460A92B1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128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66E437D3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129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2A670AD8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143</w:t>
            </w:r>
          </w:p>
        </w:tc>
      </w:tr>
      <w:tr w:rsidR="00B11BD1" w14:paraId="55BEE112" w14:textId="77777777" w:rsidTr="006709D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291B6C" w14:textId="203F5CDD" w:rsidR="00B11BD1" w:rsidRPr="00AD36E2" w:rsidRDefault="00AD36E2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</w:rPr>
            </w:pPr>
            <w:r>
              <w:rPr>
                <w:i w:val="0"/>
                <w:iCs/>
                <w:color w:val="000000" w:themeColor="text1"/>
                <w:sz w:val="24"/>
              </w:rPr>
              <w:t>WAN Link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DD394" w14:textId="70616B29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2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08DF6BD1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144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2E82AEBE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145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45F67177" w:rsidR="00B11BD1" w:rsidRPr="006D69C8" w:rsidRDefault="006709D6" w:rsidP="008D59FE">
            <w:pPr>
              <w:pStyle w:val="ConfigWindow"/>
              <w:rPr>
                <w:i w:val="0"/>
                <w:iCs/>
                <w:color w:val="000000" w:themeColor="text1"/>
                <w:sz w:val="24"/>
                <w:highlight w:val="cyan"/>
              </w:rPr>
            </w:pP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192.168.203.</w:t>
            </w:r>
            <w:r w:rsidRPr="006D69C8">
              <w:rPr>
                <w:i w:val="0"/>
                <w:iCs/>
                <w:color w:val="000000" w:themeColor="text1"/>
                <w:sz w:val="24"/>
                <w:highlight w:val="cyan"/>
              </w:rPr>
              <w:t>147</w:t>
            </w:r>
          </w:p>
        </w:tc>
      </w:tr>
    </w:tbl>
    <w:p w14:paraId="2C4A79D5" w14:textId="77777777" w:rsidR="001A03B6" w:rsidRDefault="001A03B6" w:rsidP="001A03B6">
      <w:pPr>
        <w:pStyle w:val="ConfigWindow"/>
      </w:pPr>
      <w:r>
        <w:t>Blank Line, No additional information</w:t>
      </w:r>
    </w:p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155C3F61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 xml:space="preserve">to </w:t>
      </w:r>
      <w:r w:rsidR="00944E6A">
        <w:t xml:space="preserve">                            </w:t>
      </w:r>
      <w:r w:rsidRPr="00981703">
        <w:t xml:space="preserve"> for the two LAN links and the WAN link.</w:t>
      </w:r>
    </w:p>
    <w:p w14:paraId="4CE4D481" w14:textId="1533702B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 xml:space="preserve">to </w:t>
      </w:r>
      <w:r w:rsidR="00944E6A">
        <w:t xml:space="preserve">                            </w:t>
      </w:r>
      <w:r w:rsidRPr="00981703">
        <w:t xml:space="preserve">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 xml:space="preserve">interface should be reachable from hosts on </w:t>
      </w:r>
      <w:proofErr w:type="gramStart"/>
      <w:r w:rsidR="00CF600E" w:rsidRPr="00981703">
        <w:t>all of</w:t>
      </w:r>
      <w:proofErr w:type="gramEnd"/>
      <w:r w:rsidR="00CF600E" w:rsidRPr="00981703">
        <w:t xml:space="preserve">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3206D3B4" w:rsidR="002D1F1B" w:rsidRDefault="002D1F1B" w:rsidP="00E362C0">
      <w:pPr>
        <w:pStyle w:val="BodyTextL25"/>
        <w:ind w:left="0"/>
      </w:pPr>
      <w:r>
        <w:lastRenderedPageBreak/>
        <w:t>If the addressing design and implementation are correct, all hosts and devices should be reachable over the network.</w:t>
      </w:r>
    </w:p>
    <w:p w14:paraId="0BD7416C" w14:textId="77777777" w:rsidR="001A03B6" w:rsidRPr="001A03B6" w:rsidRDefault="001A03B6" w:rsidP="001A03B6">
      <w:pPr>
        <w:pStyle w:val="ConfigWindow"/>
      </w:pPr>
      <w:r w:rsidRPr="001A03B6">
        <w:t>End of document</w:t>
      </w:r>
    </w:p>
    <w:sectPr w:rsidR="001A03B6" w:rsidRPr="001A03B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6F775" w14:textId="77777777" w:rsidR="002305E5" w:rsidRDefault="002305E5" w:rsidP="00710659">
      <w:pPr>
        <w:spacing w:after="0" w:line="240" w:lineRule="auto"/>
      </w:pPr>
      <w:r>
        <w:separator/>
      </w:r>
    </w:p>
    <w:p w14:paraId="07E01375" w14:textId="77777777" w:rsidR="002305E5" w:rsidRDefault="002305E5"/>
  </w:endnote>
  <w:endnote w:type="continuationSeparator" w:id="0">
    <w:p w14:paraId="3ACEF567" w14:textId="77777777" w:rsidR="002305E5" w:rsidRDefault="002305E5" w:rsidP="00710659">
      <w:pPr>
        <w:spacing w:after="0" w:line="240" w:lineRule="auto"/>
      </w:pPr>
      <w:r>
        <w:continuationSeparator/>
      </w:r>
    </w:p>
    <w:p w14:paraId="30A9338E" w14:textId="77777777" w:rsidR="002305E5" w:rsidRDefault="002305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54F8" w14:textId="729C79E0" w:rsidR="007011F7" w:rsidRPr="00882B63" w:rsidRDefault="007011F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709D6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DDBD" w14:textId="1AB76986" w:rsidR="007011F7" w:rsidRPr="00882B63" w:rsidRDefault="007011F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709D6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9CF7D" w14:textId="77777777" w:rsidR="002305E5" w:rsidRDefault="002305E5" w:rsidP="00710659">
      <w:pPr>
        <w:spacing w:after="0" w:line="240" w:lineRule="auto"/>
      </w:pPr>
      <w:r>
        <w:separator/>
      </w:r>
    </w:p>
    <w:p w14:paraId="7669BB6F" w14:textId="77777777" w:rsidR="002305E5" w:rsidRDefault="002305E5"/>
  </w:footnote>
  <w:footnote w:type="continuationSeparator" w:id="0">
    <w:p w14:paraId="66714BE5" w14:textId="77777777" w:rsidR="002305E5" w:rsidRDefault="002305E5" w:rsidP="00710659">
      <w:pPr>
        <w:spacing w:after="0" w:line="240" w:lineRule="auto"/>
      </w:pPr>
      <w:r>
        <w:continuationSeparator/>
      </w:r>
    </w:p>
    <w:p w14:paraId="2379720D" w14:textId="77777777" w:rsidR="002305E5" w:rsidRDefault="002305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77777777" w:rsidR="007011F7" w:rsidRDefault="007011F7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75783" w14:textId="77777777" w:rsidR="007011F7" w:rsidRDefault="007011F7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49D5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09E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3B6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05E5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67C5C"/>
    <w:rsid w:val="00270FCC"/>
    <w:rsid w:val="002768DC"/>
    <w:rsid w:val="00292127"/>
    <w:rsid w:val="00293D1C"/>
    <w:rsid w:val="00294C8F"/>
    <w:rsid w:val="002A0B2E"/>
    <w:rsid w:val="002A0DC1"/>
    <w:rsid w:val="002A6C56"/>
    <w:rsid w:val="002B22D7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06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388D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88E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09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9C8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1F7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4E6A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975DF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321F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0428"/>
    <w:rsid w:val="00A92740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36E2"/>
    <w:rsid w:val="00AD4578"/>
    <w:rsid w:val="00AD68E9"/>
    <w:rsid w:val="00AE56C0"/>
    <w:rsid w:val="00AF0164"/>
    <w:rsid w:val="00AF7ACC"/>
    <w:rsid w:val="00B00914"/>
    <w:rsid w:val="00B02A8E"/>
    <w:rsid w:val="00B052EE"/>
    <w:rsid w:val="00B1004C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405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1DF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02B8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8B8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4A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519D1"/>
    <w:rsid w:val="00F567D2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AD3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0872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09E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23306"/>
    <w:pPr>
      <w:spacing w:before="60" w:after="6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0A6F39"/>
    <w:rsid w:val="002A3278"/>
    <w:rsid w:val="00416787"/>
    <w:rsid w:val="007346F3"/>
    <w:rsid w:val="00756D74"/>
    <w:rsid w:val="007A5972"/>
    <w:rsid w:val="00816434"/>
    <w:rsid w:val="009517FF"/>
    <w:rsid w:val="009928A5"/>
    <w:rsid w:val="00996273"/>
    <w:rsid w:val="009E11F5"/>
    <w:rsid w:val="00A4357C"/>
    <w:rsid w:val="00B11AE9"/>
    <w:rsid w:val="00B271E6"/>
    <w:rsid w:val="00CD5AB4"/>
    <w:rsid w:val="00D24BEE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9CE32-517D-4C00-BAC4-1529D5F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793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description>2019</dc:description>
  <cp:lastModifiedBy>Saiful Nizam</cp:lastModifiedBy>
  <cp:revision>14</cp:revision>
  <cp:lastPrinted>2021-01-06T17:16:00Z</cp:lastPrinted>
  <dcterms:created xsi:type="dcterms:W3CDTF">2019-09-26T18:03:00Z</dcterms:created>
  <dcterms:modified xsi:type="dcterms:W3CDTF">2021-05-19T16:21:00Z</dcterms:modified>
</cp:coreProperties>
</file>