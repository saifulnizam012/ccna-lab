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D8D9A" w14:textId="65BE1FED" w:rsidR="004D36D7" w:rsidRPr="00FD4A68" w:rsidRDefault="00FB3075" w:rsidP="00E22A8F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3E03C624557E4F3FAE19C2D8CAF82F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55D9B" w:rsidRPr="00655D9B">
            <w:t>Packet Tracer - Navigate the IOS Using a Terminal Client for Console Connectivity</w:t>
          </w:r>
          <w:r w:rsidR="00307BAC">
            <w:t xml:space="preserve"> - Physical Mode</w:t>
          </w:r>
        </w:sdtContent>
      </w:sdt>
      <w:r w:rsidR="004D36D7" w:rsidRPr="000A76BE">
        <w:t xml:space="preserve"> </w:t>
      </w:r>
    </w:p>
    <w:p w14:paraId="2E98565A" w14:textId="6BC513D3" w:rsidR="008A2F60" w:rsidRPr="00BB73FF" w:rsidRDefault="008A2F60" w:rsidP="00826D3A">
      <w:pPr>
        <w:pStyle w:val="Heading1"/>
      </w:pPr>
      <w:r w:rsidRPr="00BB73FF">
        <w:t>Objective</w:t>
      </w:r>
      <w:r>
        <w:t>s</w:t>
      </w:r>
    </w:p>
    <w:p w14:paraId="2535821B" w14:textId="023C812F" w:rsidR="008A2F60" w:rsidRDefault="008A2F60" w:rsidP="008A2F60">
      <w:pPr>
        <w:pStyle w:val="BodyTextL25Bold"/>
      </w:pPr>
      <w:r>
        <w:t>Part 1: Access a Cisco Switch through the Serial Console Port</w:t>
      </w:r>
    </w:p>
    <w:p w14:paraId="10CCFD42" w14:textId="77777777" w:rsidR="008A2F60" w:rsidRDefault="008A2F60" w:rsidP="008A2F60">
      <w:pPr>
        <w:pStyle w:val="BodyTextL25Bold"/>
      </w:pPr>
      <w:r>
        <w:t>Part 2: Display and Configure Basic Device Settings</w:t>
      </w:r>
    </w:p>
    <w:p w14:paraId="231C9057" w14:textId="372DD953" w:rsidR="008A2F60" w:rsidRDefault="008A2F60" w:rsidP="008A2F60">
      <w:pPr>
        <w:pStyle w:val="BodyTextL25Bold"/>
      </w:pPr>
      <w:r>
        <w:t>Part 3: Access a Cisco Router Using a Mini-USB Console Cable</w:t>
      </w:r>
    </w:p>
    <w:p w14:paraId="54E4C8DA" w14:textId="77777777" w:rsidR="008A2F60" w:rsidRPr="00C07FD9" w:rsidRDefault="008A2F60" w:rsidP="00826D3A">
      <w:pPr>
        <w:pStyle w:val="Heading1"/>
      </w:pPr>
      <w:r>
        <w:t>Background / Scenario</w:t>
      </w:r>
    </w:p>
    <w:p w14:paraId="67FA33A0" w14:textId="6D39F94E" w:rsidR="008A2F60" w:rsidRDefault="008A2F60" w:rsidP="008A2F60">
      <w:pPr>
        <w:pStyle w:val="BodyTextL25"/>
      </w:pPr>
      <w:r>
        <w:t xml:space="preserve">Various models of Cisco routers and switches are used in all types of networks. These devices are managed using a local console connection or a remote connection. Nearly all Cisco devices have a serial console port to which you can connect. </w:t>
      </w:r>
      <w:r w:rsidR="00A52941">
        <w:t>N</w:t>
      </w:r>
      <w:r>
        <w:t>ewer models</w:t>
      </w:r>
      <w:r w:rsidR="00F73EAC">
        <w:t xml:space="preserve"> </w:t>
      </w:r>
      <w:r>
        <w:t>also have a USB console port.</w:t>
      </w:r>
    </w:p>
    <w:p w14:paraId="049B7891" w14:textId="56EF41F0" w:rsidR="008A2F60" w:rsidRDefault="008A2F60" w:rsidP="008A2F60">
      <w:pPr>
        <w:pStyle w:val="BodyTextL25"/>
      </w:pPr>
      <w:r>
        <w:t xml:space="preserve">In this </w:t>
      </w:r>
      <w:r w:rsidR="00571D70">
        <w:t>Packet Tracer Physical Mode (PTPM) activity</w:t>
      </w:r>
      <w:r w:rsidR="00653B90">
        <w:t>,</w:t>
      </w:r>
      <w:r w:rsidR="00B05340">
        <w:t xml:space="preserve"> </w:t>
      </w:r>
      <w:r>
        <w:t>you will learn how to access a Cisco device via a direct local connection to the console port, using the</w:t>
      </w:r>
      <w:r w:rsidR="00EF14E7">
        <w:t xml:space="preserve"> generic</w:t>
      </w:r>
      <w:r>
        <w:t xml:space="preserve"> terminal emulation program </w:t>
      </w:r>
      <w:r w:rsidR="00EF14E7">
        <w:t>in Packet Tracer</w:t>
      </w:r>
      <w:r>
        <w:t xml:space="preserve">. After you have established a console connection with the Cisco device, you can display or configure device settings. </w:t>
      </w:r>
      <w:r w:rsidR="00B05340">
        <w:t xml:space="preserve">In this </w:t>
      </w:r>
      <w:r w:rsidR="00307BAC">
        <w:t>activity</w:t>
      </w:r>
      <w:r w:rsidR="00B05340">
        <w:t>, y</w:t>
      </w:r>
      <w:r>
        <w:t>ou will only display settings and configure the clock in this lab.</w:t>
      </w:r>
    </w:p>
    <w:p w14:paraId="310B043B" w14:textId="1E080569" w:rsidR="00826D3A" w:rsidRPr="00826D3A" w:rsidRDefault="00826D3A" w:rsidP="00826D3A">
      <w:pPr>
        <w:pStyle w:val="Heading1"/>
      </w:pPr>
      <w:r>
        <w:t>Instructions</w:t>
      </w:r>
    </w:p>
    <w:p w14:paraId="16F53264" w14:textId="77777777" w:rsidR="008A2F60" w:rsidRDefault="008A2F60" w:rsidP="00826D3A">
      <w:pPr>
        <w:pStyle w:val="Heading2"/>
      </w:pPr>
      <w:r>
        <w:t>Access a Cisco Switch through the Serial Console Port</w:t>
      </w:r>
    </w:p>
    <w:p w14:paraId="579AE0D9" w14:textId="64DF7CD0" w:rsidR="008A2F60" w:rsidRDefault="00EB2930" w:rsidP="008A2F60">
      <w:pPr>
        <w:pStyle w:val="BodyTextL25"/>
      </w:pPr>
      <w:r>
        <w:t>In this part, y</w:t>
      </w:r>
      <w:r w:rsidR="008A2F60">
        <w:t xml:space="preserve">ou will connect a PC to a Cisco switch using a rollover console cable. This connection will allow you to access the CLI and display </w:t>
      </w:r>
      <w:r w:rsidR="00A06E61">
        <w:t xml:space="preserve">settings </w:t>
      </w:r>
      <w:r w:rsidR="008A489D">
        <w:t>and</w:t>
      </w:r>
      <w:r w:rsidR="008A2F60">
        <w:t xml:space="preserve"> configure the switch.</w:t>
      </w:r>
    </w:p>
    <w:p w14:paraId="55B28AE9" w14:textId="23FB2412" w:rsidR="00EB2930" w:rsidRDefault="00EB2930" w:rsidP="00826D3A">
      <w:pPr>
        <w:pStyle w:val="Heading3"/>
      </w:pPr>
      <w:r>
        <w:t>Install a</w:t>
      </w:r>
      <w:r w:rsidR="00D31BF9">
        <w:t>nd investigate a</w:t>
      </w:r>
      <w:r>
        <w:t xml:space="preserve"> 2960 switch.</w:t>
      </w:r>
    </w:p>
    <w:p w14:paraId="31F75E4D" w14:textId="0C45E45C" w:rsidR="00EB2930" w:rsidRDefault="00EB2930" w:rsidP="00EB2930">
      <w:pPr>
        <w:pStyle w:val="SubStepAlpha"/>
      </w:pPr>
      <w:r>
        <w:t xml:space="preserve">There are several switches, routers, and other devices </w:t>
      </w:r>
      <w:r w:rsidR="00D31BF9">
        <w:t xml:space="preserve">on the </w:t>
      </w:r>
      <w:r w:rsidR="00D31BF9">
        <w:rPr>
          <w:b/>
          <w:bCs/>
        </w:rPr>
        <w:t>Shelf</w:t>
      </w:r>
      <w:r>
        <w:t xml:space="preserve">. Click </w:t>
      </w:r>
      <w:r w:rsidR="00D31BF9">
        <w:t xml:space="preserve">and drag </w:t>
      </w:r>
      <w:r>
        <w:t xml:space="preserve">the </w:t>
      </w:r>
      <w:r w:rsidRPr="00E40CC5">
        <w:rPr>
          <w:b/>
          <w:bCs/>
        </w:rPr>
        <w:t>2960</w:t>
      </w:r>
      <w:r>
        <w:t xml:space="preserve"> </w:t>
      </w:r>
      <w:r w:rsidR="00D31BF9">
        <w:t xml:space="preserve">to the </w:t>
      </w:r>
      <w:r w:rsidR="00D31BF9" w:rsidRPr="00D31BF9">
        <w:rPr>
          <w:b/>
          <w:bCs/>
        </w:rPr>
        <w:t>Rack</w:t>
      </w:r>
      <w:r w:rsidR="00D31BF9">
        <w:t xml:space="preserve">. In Packet Tracer, </w:t>
      </w:r>
      <w:r w:rsidR="0057201A">
        <w:t xml:space="preserve">most </w:t>
      </w:r>
      <w:r w:rsidR="00D31BF9">
        <w:t>device</w:t>
      </w:r>
      <w:r w:rsidR="0057201A">
        <w:t>s that</w:t>
      </w:r>
      <w:r w:rsidR="00D31BF9">
        <w:t xml:space="preserve"> you drag to the </w:t>
      </w:r>
      <w:r w:rsidR="00E40CC5" w:rsidRPr="00E40CC5">
        <w:rPr>
          <w:b/>
          <w:bCs/>
        </w:rPr>
        <w:t>R</w:t>
      </w:r>
      <w:r w:rsidR="00D31BF9" w:rsidRPr="00E40CC5">
        <w:rPr>
          <w:b/>
          <w:bCs/>
        </w:rPr>
        <w:t>ack</w:t>
      </w:r>
      <w:r w:rsidR="00D31BF9">
        <w:t xml:space="preserve"> or the </w:t>
      </w:r>
      <w:r w:rsidR="00E40CC5" w:rsidRPr="00E40CC5">
        <w:rPr>
          <w:b/>
          <w:bCs/>
        </w:rPr>
        <w:t>T</w:t>
      </w:r>
      <w:r w:rsidR="00D31BF9" w:rsidRPr="00E40CC5">
        <w:rPr>
          <w:b/>
          <w:bCs/>
        </w:rPr>
        <w:t>able</w:t>
      </w:r>
      <w:r w:rsidR="00D31BF9">
        <w:t xml:space="preserve"> </w:t>
      </w:r>
      <w:r w:rsidR="0057201A">
        <w:t xml:space="preserve">are </w:t>
      </w:r>
      <w:r w:rsidR="00E40CC5">
        <w:t xml:space="preserve">automatically </w:t>
      </w:r>
      <w:r w:rsidR="00D31BF9">
        <w:t>connected to power. Some device</w:t>
      </w:r>
      <w:r w:rsidR="0057201A">
        <w:t>s</w:t>
      </w:r>
      <w:r w:rsidR="00D31BF9">
        <w:t xml:space="preserve"> require that you turn on the power. However, a 2960 switch powers up as soon as you move it to the </w:t>
      </w:r>
      <w:r w:rsidR="00D31BF9" w:rsidRPr="00D31BF9">
        <w:rPr>
          <w:b/>
          <w:bCs/>
        </w:rPr>
        <w:t>Rack</w:t>
      </w:r>
      <w:r w:rsidR="00D31BF9">
        <w:t xml:space="preserve">. </w:t>
      </w:r>
    </w:p>
    <w:p w14:paraId="3F5E93AF" w14:textId="04C6150F" w:rsidR="00D31BF9" w:rsidRDefault="00D31BF9" w:rsidP="00EB2930">
      <w:pPr>
        <w:pStyle w:val="SubStepAlpha"/>
      </w:pPr>
      <w:r>
        <w:t xml:space="preserve">Right click the </w:t>
      </w:r>
      <w:r w:rsidRPr="00E40CC5">
        <w:rPr>
          <w:b/>
          <w:bCs/>
        </w:rPr>
        <w:t>2960</w:t>
      </w:r>
      <w:r>
        <w:t xml:space="preserve"> switch and select </w:t>
      </w:r>
      <w:r w:rsidRPr="00D31BF9">
        <w:rPr>
          <w:b/>
          <w:bCs/>
        </w:rPr>
        <w:t>Inspect Front</w:t>
      </w:r>
      <w:r>
        <w:t xml:space="preserve">. Use the zoom tool to get a better view. Notice </w:t>
      </w:r>
      <w:r w:rsidR="0057201A">
        <w:t xml:space="preserve">that </w:t>
      </w:r>
      <w:r>
        <w:t>there a</w:t>
      </w:r>
      <w:r w:rsidR="00655D9B">
        <w:t>re</w:t>
      </w:r>
      <w:r>
        <w:t xml:space="preserve"> 24 ports to connect users and two additional ports to connect the switch to other switches or routers.</w:t>
      </w:r>
    </w:p>
    <w:p w14:paraId="1466678C" w14:textId="62D0ADCE" w:rsidR="00D31BF9" w:rsidRDefault="00D31BF9" w:rsidP="00EB2930">
      <w:pPr>
        <w:pStyle w:val="SubStepAlpha"/>
      </w:pPr>
      <w:r>
        <w:t xml:space="preserve">Click the </w:t>
      </w:r>
      <w:r w:rsidRPr="00D31BF9">
        <w:rPr>
          <w:b/>
          <w:bCs/>
        </w:rPr>
        <w:t>X</w:t>
      </w:r>
      <w:r>
        <w:t xml:space="preserve"> to close the </w:t>
      </w:r>
      <w:r w:rsidRPr="00D31BF9">
        <w:rPr>
          <w:b/>
          <w:bCs/>
        </w:rPr>
        <w:t>Inspect Front</w:t>
      </w:r>
      <w:r>
        <w:t xml:space="preserve"> view.</w:t>
      </w:r>
    </w:p>
    <w:p w14:paraId="7AA8A959" w14:textId="467A17FF" w:rsidR="00D31BF9" w:rsidRDefault="00D31BF9" w:rsidP="00EB2930">
      <w:pPr>
        <w:pStyle w:val="SubStepAlpha"/>
      </w:pPr>
      <w:r>
        <w:t xml:space="preserve">Right click the </w:t>
      </w:r>
      <w:r w:rsidRPr="00E40CC5">
        <w:rPr>
          <w:b/>
          <w:bCs/>
        </w:rPr>
        <w:t>2960</w:t>
      </w:r>
      <w:r>
        <w:t xml:space="preserve"> switch and select </w:t>
      </w:r>
      <w:r w:rsidRPr="00D31BF9">
        <w:rPr>
          <w:b/>
          <w:bCs/>
        </w:rPr>
        <w:t xml:space="preserve">Inspect </w:t>
      </w:r>
      <w:r>
        <w:rPr>
          <w:b/>
          <w:bCs/>
        </w:rPr>
        <w:t>Rear</w:t>
      </w:r>
      <w:r>
        <w:t xml:space="preserve">. Use the zoom tool to get a better view. Notice </w:t>
      </w:r>
      <w:r w:rsidR="0057201A">
        <w:t xml:space="preserve">that </w:t>
      </w:r>
      <w:r>
        <w:t xml:space="preserve">there is a </w:t>
      </w:r>
      <w:r w:rsidR="00B05340" w:rsidRPr="00B05340">
        <w:rPr>
          <w:b/>
          <w:bCs/>
        </w:rPr>
        <w:t>CONSOLE</w:t>
      </w:r>
      <w:r>
        <w:t xml:space="preserve"> port for connecting a rollover cable to a PC.</w:t>
      </w:r>
    </w:p>
    <w:p w14:paraId="54F77763" w14:textId="42C0F06C" w:rsidR="00653B90" w:rsidRDefault="00653B90" w:rsidP="00EB2930">
      <w:pPr>
        <w:pStyle w:val="SubStepAlpha"/>
      </w:pPr>
      <w:r>
        <w:t xml:space="preserve">Click the </w:t>
      </w:r>
      <w:r w:rsidRPr="009F6070">
        <w:rPr>
          <w:b/>
          <w:bCs/>
        </w:rPr>
        <w:t>X</w:t>
      </w:r>
      <w:r>
        <w:t xml:space="preserve"> to close the </w:t>
      </w:r>
      <w:r w:rsidRPr="00653B90">
        <w:rPr>
          <w:b/>
          <w:bCs/>
        </w:rPr>
        <w:t>Inspect Rear</w:t>
      </w:r>
      <w:r>
        <w:t xml:space="preserve"> View.</w:t>
      </w:r>
    </w:p>
    <w:p w14:paraId="453E64D4" w14:textId="34CF8C4A" w:rsidR="00E40CC5" w:rsidRDefault="00E40CC5" w:rsidP="00826D3A">
      <w:pPr>
        <w:pStyle w:val="Heading3"/>
      </w:pPr>
      <w:r>
        <w:t>Install and investigate the PC.</w:t>
      </w:r>
    </w:p>
    <w:p w14:paraId="17B42828" w14:textId="7056480E" w:rsidR="0069327B" w:rsidRDefault="00E40CC5" w:rsidP="00653B90">
      <w:pPr>
        <w:pStyle w:val="SubStepAlpha"/>
        <w:numPr>
          <w:ilvl w:val="0"/>
          <w:numId w:val="16"/>
        </w:numPr>
      </w:pPr>
      <w:r>
        <w:t xml:space="preserve">Click and drag the </w:t>
      </w:r>
      <w:r w:rsidRPr="00653B90">
        <w:rPr>
          <w:b/>
          <w:bCs/>
        </w:rPr>
        <w:t>PC</w:t>
      </w:r>
      <w:r>
        <w:t xml:space="preserve"> to the </w:t>
      </w:r>
      <w:r w:rsidRPr="00653B90">
        <w:rPr>
          <w:b/>
          <w:bCs/>
        </w:rPr>
        <w:t>Table</w:t>
      </w:r>
      <w:r>
        <w:t>.</w:t>
      </w:r>
      <w:r w:rsidR="0069327B">
        <w:t xml:space="preserve"> </w:t>
      </w:r>
    </w:p>
    <w:p w14:paraId="2871B366" w14:textId="6CC41AC4" w:rsidR="00E40CC5" w:rsidRPr="00E40CC5" w:rsidRDefault="00E40CC5" w:rsidP="00653B90">
      <w:pPr>
        <w:pStyle w:val="SubStepAlpha"/>
        <w:numPr>
          <w:ilvl w:val="0"/>
          <w:numId w:val="16"/>
        </w:numPr>
      </w:pPr>
      <w:r>
        <w:t xml:space="preserve">Right click the </w:t>
      </w:r>
      <w:r w:rsidRPr="00653B90">
        <w:rPr>
          <w:b/>
          <w:bCs/>
        </w:rPr>
        <w:t>PC</w:t>
      </w:r>
      <w:r>
        <w:t xml:space="preserve"> and select </w:t>
      </w:r>
      <w:r w:rsidRPr="00653B90">
        <w:rPr>
          <w:b/>
          <w:bCs/>
        </w:rPr>
        <w:t>Inspect Front</w:t>
      </w:r>
      <w:r>
        <w:t xml:space="preserve">. </w:t>
      </w:r>
      <w:r w:rsidR="00DE7476">
        <w:t xml:space="preserve">Click the red power button to turn </w:t>
      </w:r>
      <w:r w:rsidR="0057201A">
        <w:t xml:space="preserve">on the </w:t>
      </w:r>
      <w:r w:rsidR="00DE7476">
        <w:t xml:space="preserve">PC. You should now </w:t>
      </w:r>
      <w:r w:rsidR="0057201A">
        <w:t xml:space="preserve">see </w:t>
      </w:r>
      <w:r w:rsidR="00DE7476">
        <w:t>a green light</w:t>
      </w:r>
      <w:r w:rsidR="0057201A">
        <w:t xml:space="preserve"> on the front of the PC</w:t>
      </w:r>
      <w:r w:rsidR="00DE7476">
        <w:t>.</w:t>
      </w:r>
      <w:r w:rsidR="0057201A">
        <w:t xml:space="preserve"> At</w:t>
      </w:r>
      <w:r w:rsidR="00DE7476">
        <w:t xml:space="preserve"> the bottom of the PC</w:t>
      </w:r>
      <w:r w:rsidR="0057201A">
        <w:t>, notice</w:t>
      </w:r>
      <w:r w:rsidR="00DE7476">
        <w:t xml:space="preserve"> that there is a Fast</w:t>
      </w:r>
      <w:r w:rsidR="00980722">
        <w:t xml:space="preserve"> </w:t>
      </w:r>
      <w:r w:rsidR="00DE7476">
        <w:t>Ethernet interface. Next to it is an RS</w:t>
      </w:r>
      <w:r w:rsidR="000C3B84">
        <w:t xml:space="preserve"> </w:t>
      </w:r>
      <w:r w:rsidR="00DE7476">
        <w:t xml:space="preserve">232 port for connecting </w:t>
      </w:r>
      <w:r w:rsidR="009E7D5F">
        <w:t xml:space="preserve">a </w:t>
      </w:r>
      <w:r w:rsidR="00DE7476">
        <w:t xml:space="preserve">rollover cable. Below these </w:t>
      </w:r>
      <w:r w:rsidR="000C3B84">
        <w:t>are two USB ports that can also be used for console access.</w:t>
      </w:r>
    </w:p>
    <w:p w14:paraId="6BB0B959" w14:textId="69417B35" w:rsidR="008A2F60" w:rsidRPr="004127FF" w:rsidRDefault="008A2F60" w:rsidP="00826D3A">
      <w:pPr>
        <w:pStyle w:val="Heading3"/>
      </w:pPr>
      <w:r>
        <w:t xml:space="preserve">Connect </w:t>
      </w:r>
      <w:r w:rsidR="000C3B84">
        <w:t>the switch and PC using</w:t>
      </w:r>
      <w:r>
        <w:t xml:space="preserve"> a rollover console cable.</w:t>
      </w:r>
    </w:p>
    <w:p w14:paraId="6F12127F" w14:textId="4E79B050" w:rsidR="000C3B84" w:rsidRPr="00F31E0B" w:rsidRDefault="000C3B84" w:rsidP="00F31E0B">
      <w:pPr>
        <w:pStyle w:val="SubStepAlpha"/>
      </w:pPr>
      <w:r w:rsidRPr="00F31E0B">
        <w:t xml:space="preserve">On the </w:t>
      </w:r>
      <w:r w:rsidRPr="00F31E0B">
        <w:rPr>
          <w:b/>
          <w:bCs/>
        </w:rPr>
        <w:t>Cable Pegboard</w:t>
      </w:r>
      <w:r w:rsidRPr="00F31E0B">
        <w:t xml:space="preserve">, click a blue </w:t>
      </w:r>
      <w:r w:rsidR="008A489D">
        <w:t xml:space="preserve">rollover </w:t>
      </w:r>
      <w:r w:rsidRPr="00F31E0B">
        <w:t xml:space="preserve">console cable. </w:t>
      </w:r>
    </w:p>
    <w:p w14:paraId="518D6AED" w14:textId="53D9F627" w:rsidR="000C3B84" w:rsidRPr="00F31E0B" w:rsidRDefault="008A489D" w:rsidP="00F31E0B">
      <w:pPr>
        <w:pStyle w:val="SubStepAlpha"/>
      </w:pPr>
      <w:r>
        <w:t>On the PC, c</w:t>
      </w:r>
      <w:r w:rsidR="000C3B84" w:rsidRPr="00F31E0B">
        <w:t xml:space="preserve">lick the </w:t>
      </w:r>
      <w:r w:rsidR="000C3B84" w:rsidRPr="00F31E0B">
        <w:rPr>
          <w:b/>
          <w:bCs/>
        </w:rPr>
        <w:t>R2 232</w:t>
      </w:r>
      <w:r w:rsidR="000C3B84" w:rsidRPr="00F31E0B">
        <w:t xml:space="preserve"> port. </w:t>
      </w:r>
    </w:p>
    <w:p w14:paraId="5B01F857" w14:textId="7943845A" w:rsidR="000C3B84" w:rsidRPr="00F31E0B" w:rsidRDefault="000C3B84" w:rsidP="00F31E0B">
      <w:pPr>
        <w:pStyle w:val="SubStepAlpha"/>
      </w:pPr>
      <w:r w:rsidRPr="00F31E0B">
        <w:t xml:space="preserve">Right click the </w:t>
      </w:r>
      <w:r w:rsidRPr="00F31E0B">
        <w:rPr>
          <w:b/>
          <w:bCs/>
        </w:rPr>
        <w:t>2960</w:t>
      </w:r>
      <w:r w:rsidRPr="00F31E0B">
        <w:t xml:space="preserve"> switch and choose </w:t>
      </w:r>
      <w:r w:rsidRPr="00F31E0B">
        <w:rPr>
          <w:b/>
          <w:bCs/>
        </w:rPr>
        <w:t>Inspect Rear</w:t>
      </w:r>
      <w:r w:rsidRPr="00F31E0B">
        <w:t>.</w:t>
      </w:r>
    </w:p>
    <w:p w14:paraId="518943A6" w14:textId="684B6270" w:rsidR="008A2F60" w:rsidRPr="00F31E0B" w:rsidRDefault="000C3B84" w:rsidP="00F31E0B">
      <w:pPr>
        <w:pStyle w:val="SubStepAlpha"/>
      </w:pPr>
      <w:r w:rsidRPr="00F31E0B">
        <w:t xml:space="preserve">Click the </w:t>
      </w:r>
      <w:r w:rsidRPr="00F31E0B">
        <w:rPr>
          <w:b/>
          <w:bCs/>
        </w:rPr>
        <w:t>CONSOLE</w:t>
      </w:r>
      <w:r w:rsidRPr="00F31E0B">
        <w:t xml:space="preserve"> port to connect the rollover </w:t>
      </w:r>
      <w:r w:rsidR="008A489D">
        <w:t xml:space="preserve">console </w:t>
      </w:r>
      <w:r w:rsidRPr="00F31E0B">
        <w:t>cable.</w:t>
      </w:r>
    </w:p>
    <w:p w14:paraId="19F50A41" w14:textId="4B06FAA1" w:rsidR="008A2F60" w:rsidRDefault="008A2F60" w:rsidP="00826D3A">
      <w:pPr>
        <w:pStyle w:val="Heading3"/>
      </w:pPr>
      <w:bookmarkStart w:id="0" w:name="_Ref339459811"/>
      <w:r>
        <w:t xml:space="preserve">Configure </w:t>
      </w:r>
      <w:r w:rsidR="00980722">
        <w:t>the Packet Tracer Terminal program</w:t>
      </w:r>
      <w:r>
        <w:t xml:space="preserve"> to establish a console session with the switch</w:t>
      </w:r>
      <w:bookmarkEnd w:id="0"/>
      <w:r>
        <w:t>.</w:t>
      </w:r>
    </w:p>
    <w:p w14:paraId="68971602" w14:textId="63C21558" w:rsidR="008A2F60" w:rsidRPr="00501E5D" w:rsidRDefault="00980722" w:rsidP="008A2F60">
      <w:pPr>
        <w:pStyle w:val="BodyTextL25"/>
      </w:pPr>
      <w:r w:rsidRPr="00653B90">
        <w:rPr>
          <w:b/>
          <w:bCs/>
        </w:rPr>
        <w:t>Terminal</w:t>
      </w:r>
      <w:r w:rsidR="008A2F60">
        <w:t xml:space="preserve"> is a terminal emulation program</w:t>
      </w:r>
      <w:r>
        <w:t xml:space="preserve"> </w:t>
      </w:r>
      <w:r w:rsidR="0057201A">
        <w:t>that was created specifically for</w:t>
      </w:r>
      <w:r>
        <w:t xml:space="preserve"> Packet Tracer</w:t>
      </w:r>
      <w:r w:rsidR="008A2F60">
        <w:t>. This program allows you to access the terminal output of the switch. It also allows you to configure the switch.</w:t>
      </w:r>
    </w:p>
    <w:p w14:paraId="2B7D6FE2" w14:textId="54775092" w:rsidR="0069327B" w:rsidRDefault="00980722" w:rsidP="00653B90">
      <w:pPr>
        <w:pStyle w:val="SubStepAlpha"/>
        <w:numPr>
          <w:ilvl w:val="0"/>
          <w:numId w:val="15"/>
        </w:numPr>
      </w:pPr>
      <w:r>
        <w:t xml:space="preserve">Click </w:t>
      </w:r>
      <w:r w:rsidRPr="00653B90">
        <w:rPr>
          <w:b/>
          <w:bCs/>
        </w:rPr>
        <w:t xml:space="preserve">PC </w:t>
      </w:r>
      <w:r>
        <w:t xml:space="preserve">&gt; </w:t>
      </w:r>
      <w:r w:rsidRPr="00653B90">
        <w:rPr>
          <w:b/>
          <w:bCs/>
        </w:rPr>
        <w:t>Desktop</w:t>
      </w:r>
      <w:r>
        <w:t xml:space="preserve"> tab &gt; </w:t>
      </w:r>
      <w:r w:rsidRPr="00653B90">
        <w:rPr>
          <w:b/>
          <w:bCs/>
        </w:rPr>
        <w:t>Terminal</w:t>
      </w:r>
      <w:r>
        <w:t>.</w:t>
      </w:r>
      <w:r w:rsidR="0057201A">
        <w:t xml:space="preserve"> </w:t>
      </w:r>
      <w:r w:rsidR="008A2F60" w:rsidRPr="00F1399B">
        <w:t>The default parameters for the console port are 9600 baud, 8 data bits, no parity,</w:t>
      </w:r>
      <w:r w:rsidR="008A2F60">
        <w:t xml:space="preserve"> </w:t>
      </w:r>
      <w:r w:rsidR="008A2F60" w:rsidRPr="00F1399B">
        <w:t>1 stop bit</w:t>
      </w:r>
      <w:r w:rsidR="008A2F60">
        <w:t>, and no flow control</w:t>
      </w:r>
      <w:r w:rsidR="008A2F60" w:rsidRPr="00F1399B">
        <w:t xml:space="preserve">. The </w:t>
      </w:r>
      <w:r w:rsidRPr="00653B90">
        <w:rPr>
          <w:b/>
          <w:bCs/>
        </w:rPr>
        <w:t>Terminal</w:t>
      </w:r>
      <w:r w:rsidR="008A2F60" w:rsidRPr="00F1399B">
        <w:t xml:space="preserve"> default settings match the console p</w:t>
      </w:r>
      <w:r w:rsidR="008A2F60">
        <w:t>ort settings for communications with the Cisco IOS</w:t>
      </w:r>
      <w:r w:rsidR="009E7D5F">
        <w:t xml:space="preserve"> on the</w:t>
      </w:r>
      <w:r w:rsidR="008A2F60">
        <w:t xml:space="preserve"> switch.</w:t>
      </w:r>
    </w:p>
    <w:p w14:paraId="629E223E" w14:textId="3FB9C473" w:rsidR="008A2F60" w:rsidRDefault="00980722" w:rsidP="00653B90">
      <w:pPr>
        <w:pStyle w:val="SubStepAlpha"/>
        <w:numPr>
          <w:ilvl w:val="0"/>
          <w:numId w:val="15"/>
        </w:numPr>
      </w:pPr>
      <w:r>
        <w:t xml:space="preserve">Click </w:t>
      </w:r>
      <w:r w:rsidRPr="00653B90">
        <w:rPr>
          <w:b/>
          <w:bCs/>
        </w:rPr>
        <w:t>OK</w:t>
      </w:r>
      <w:r>
        <w:t xml:space="preserve">. </w:t>
      </w:r>
      <w:r w:rsidR="0057201A">
        <w:t>The last line in the terminal output should be</w:t>
      </w:r>
      <w:r>
        <w:t xml:space="preserve"> </w:t>
      </w:r>
      <w:r w:rsidRPr="00653B90">
        <w:rPr>
          <w:b/>
          <w:bCs/>
        </w:rPr>
        <w:t xml:space="preserve">Press RETURN to get </w:t>
      </w:r>
      <w:proofErr w:type="gramStart"/>
      <w:r w:rsidRPr="00653B90">
        <w:rPr>
          <w:b/>
          <w:bCs/>
        </w:rPr>
        <w:t>started!</w:t>
      </w:r>
      <w:r w:rsidR="008A2F60">
        <w:t>.</w:t>
      </w:r>
      <w:proofErr w:type="gramEnd"/>
      <w:r w:rsidR="008A2F60">
        <w:t xml:space="preserve"> </w:t>
      </w:r>
    </w:p>
    <w:p w14:paraId="3B0AA144" w14:textId="4DAA173D" w:rsidR="00980722" w:rsidRDefault="00980722" w:rsidP="00653B90">
      <w:pPr>
        <w:pStyle w:val="SubStepAlpha"/>
        <w:numPr>
          <w:ilvl w:val="0"/>
          <w:numId w:val="15"/>
        </w:numPr>
      </w:pPr>
      <w:r>
        <w:t xml:space="preserve">Press the </w:t>
      </w:r>
      <w:r w:rsidRPr="00653B90">
        <w:rPr>
          <w:b/>
          <w:bCs/>
        </w:rPr>
        <w:t>ENTER</w:t>
      </w:r>
      <w:r>
        <w:t xml:space="preserve"> key to get to the User EXEC mode switch prompt</w:t>
      </w:r>
      <w:r w:rsidR="00C2277E">
        <w:t>.</w:t>
      </w:r>
    </w:p>
    <w:p w14:paraId="347F6B6F" w14:textId="77777777" w:rsidR="00C2277E" w:rsidRPr="00B11EF3" w:rsidRDefault="00C2277E" w:rsidP="00C2277E">
      <w:pPr>
        <w:pStyle w:val="ConfigWindow"/>
      </w:pPr>
      <w:r>
        <w:t>Open Configuration Window</w:t>
      </w:r>
    </w:p>
    <w:p w14:paraId="553EA20E" w14:textId="77777777" w:rsidR="00C2277E" w:rsidRDefault="00C2277E" w:rsidP="00C2277E">
      <w:pPr>
        <w:pStyle w:val="CMD"/>
      </w:pPr>
      <w:r>
        <w:t>Cisco IOS Software, C2960 Software (C2960-LANBASE-M), Version 12.2(25)FX, RELEASE SOFTWARE (fc1)</w:t>
      </w:r>
    </w:p>
    <w:p w14:paraId="5EDBD371" w14:textId="77777777" w:rsidR="00C2277E" w:rsidRDefault="00C2277E" w:rsidP="00C2277E">
      <w:pPr>
        <w:pStyle w:val="CMD"/>
      </w:pPr>
      <w:r>
        <w:t>Copyright (c) 1986-2005 by Cisco Systems, Inc.</w:t>
      </w:r>
    </w:p>
    <w:p w14:paraId="324B8685" w14:textId="77777777" w:rsidR="00C2277E" w:rsidRDefault="00C2277E" w:rsidP="00C2277E">
      <w:pPr>
        <w:pStyle w:val="CMD"/>
      </w:pPr>
      <w:r>
        <w:t xml:space="preserve">Compiled Wed 12-Oct-05 22:05 by </w:t>
      </w:r>
      <w:proofErr w:type="spellStart"/>
      <w:r>
        <w:t>pt_team</w:t>
      </w:r>
      <w:proofErr w:type="spellEnd"/>
    </w:p>
    <w:p w14:paraId="16746872" w14:textId="77777777" w:rsidR="00C2277E" w:rsidRDefault="00C2277E" w:rsidP="00C2277E">
      <w:pPr>
        <w:pStyle w:val="CMD"/>
      </w:pPr>
    </w:p>
    <w:p w14:paraId="0AD7A5E0" w14:textId="77777777" w:rsidR="00C2277E" w:rsidRDefault="00C2277E" w:rsidP="00C2277E">
      <w:pPr>
        <w:pStyle w:val="CMD"/>
      </w:pPr>
      <w:r>
        <w:t>Press RETURN to get started!</w:t>
      </w:r>
    </w:p>
    <w:p w14:paraId="0E03284B" w14:textId="69161BD6" w:rsidR="00C2277E" w:rsidRPr="00C2277E" w:rsidRDefault="00C2277E" w:rsidP="00C2277E">
      <w:pPr>
        <w:pStyle w:val="CMD"/>
        <w:rPr>
          <w:b/>
          <w:bCs/>
        </w:rPr>
      </w:pPr>
      <w:r w:rsidRPr="00C2277E">
        <w:rPr>
          <w:b/>
          <w:bCs/>
        </w:rPr>
        <w:t>&lt;ENTER&gt;</w:t>
      </w:r>
    </w:p>
    <w:p w14:paraId="2A2D7547" w14:textId="77777777" w:rsidR="00C2277E" w:rsidRDefault="00C2277E" w:rsidP="00C2277E">
      <w:pPr>
        <w:pStyle w:val="CMD"/>
      </w:pPr>
    </w:p>
    <w:p w14:paraId="2CF8E8D4" w14:textId="77777777" w:rsidR="00C2277E" w:rsidRDefault="00C2277E" w:rsidP="00C2277E">
      <w:pPr>
        <w:pStyle w:val="CMD"/>
      </w:pPr>
    </w:p>
    <w:p w14:paraId="6120F435" w14:textId="6408E428" w:rsidR="00980722" w:rsidRDefault="00C2277E" w:rsidP="00C2277E">
      <w:pPr>
        <w:pStyle w:val="CMD"/>
      </w:pPr>
      <w:r>
        <w:t>Switch&gt;</w:t>
      </w:r>
    </w:p>
    <w:p w14:paraId="679493DD" w14:textId="77777777" w:rsidR="008A2F60" w:rsidRDefault="008A2F60" w:rsidP="00826D3A">
      <w:pPr>
        <w:pStyle w:val="Heading2"/>
      </w:pPr>
      <w:r>
        <w:t>Display and Configure Basic Device Settings</w:t>
      </w:r>
    </w:p>
    <w:p w14:paraId="49F98257" w14:textId="08BA4115" w:rsidR="008A2F60" w:rsidRPr="000B5209" w:rsidRDefault="008A2F60" w:rsidP="008A2F60">
      <w:pPr>
        <w:pStyle w:val="BodyTextL25"/>
      </w:pPr>
      <w:r>
        <w:t xml:space="preserve">In this </w:t>
      </w:r>
      <w:r w:rsidR="00C2277E">
        <w:t>part</w:t>
      </w:r>
      <w:r>
        <w:t xml:space="preserve">, you are introduced to the user and privileged </w:t>
      </w:r>
      <w:r w:rsidR="0061795E">
        <w:t>EXEC</w:t>
      </w:r>
      <w:r>
        <w:t xml:space="preserve"> modes. You will determine the IOS version, display the clock settings, and configure the clock on the switch.</w:t>
      </w:r>
    </w:p>
    <w:p w14:paraId="040A2385" w14:textId="77777777" w:rsidR="008A2F60" w:rsidRPr="00B51CF8" w:rsidRDefault="008A2F60" w:rsidP="00826D3A">
      <w:pPr>
        <w:pStyle w:val="Heading3"/>
      </w:pPr>
      <w:r>
        <w:t>Display the switch IOS image version.</w:t>
      </w:r>
    </w:p>
    <w:p w14:paraId="2E935BA8" w14:textId="41A43652" w:rsidR="008A2F60" w:rsidRDefault="008A2F60" w:rsidP="00CF011E">
      <w:pPr>
        <w:pStyle w:val="BodyTextL25"/>
      </w:pPr>
      <w:r>
        <w:t>While you are in the user EXEC mode,</w:t>
      </w:r>
      <w:r w:rsidR="00621A72">
        <w:t xml:space="preserve"> use the </w:t>
      </w:r>
      <w:r w:rsidR="00621A72" w:rsidRPr="00621A72">
        <w:rPr>
          <w:b/>
          <w:bCs/>
        </w:rPr>
        <w:t>show version</w:t>
      </w:r>
      <w:r w:rsidR="00621A72">
        <w:t xml:space="preserve"> command to</w:t>
      </w:r>
      <w:r>
        <w:t xml:space="preserve"> display the IOS version for </w:t>
      </w:r>
      <w:r w:rsidR="009E7D5F">
        <w:t xml:space="preserve">the </w:t>
      </w:r>
      <w:r>
        <w:t>switch.</w:t>
      </w:r>
    </w:p>
    <w:p w14:paraId="796733A2" w14:textId="77777777" w:rsidR="00CF011E" w:rsidRDefault="00CF011E" w:rsidP="00CF011E">
      <w:pPr>
        <w:pStyle w:val="CMD"/>
      </w:pPr>
      <w:r>
        <w:t xml:space="preserve">Switch&gt; </w:t>
      </w:r>
      <w:r w:rsidRPr="00CF011E">
        <w:rPr>
          <w:b/>
          <w:bCs/>
        </w:rPr>
        <w:t>show version</w:t>
      </w:r>
    </w:p>
    <w:p w14:paraId="3F867E2D" w14:textId="77777777" w:rsidR="0061795E" w:rsidRDefault="0061795E" w:rsidP="0061795E">
      <w:pPr>
        <w:pStyle w:val="Heading4"/>
      </w:pPr>
      <w:r>
        <w:t>Question:</w:t>
      </w:r>
    </w:p>
    <w:p w14:paraId="5F63A2BA" w14:textId="53C4AFB8" w:rsidR="008A2F60" w:rsidRDefault="008A2F60" w:rsidP="00B81A5A">
      <w:pPr>
        <w:pStyle w:val="BodyTextL50"/>
        <w:spacing w:before="0"/>
      </w:pPr>
      <w:r>
        <w:t>Which IOS image</w:t>
      </w:r>
      <w:r w:rsidR="00621A72">
        <w:t xml:space="preserve"> and</w:t>
      </w:r>
      <w:r>
        <w:t xml:space="preserve"> version is currently in use by </w:t>
      </w:r>
      <w:r w:rsidR="009E7D5F">
        <w:t xml:space="preserve">the </w:t>
      </w:r>
      <w:r>
        <w:t>switch?</w:t>
      </w:r>
    </w:p>
    <w:p w14:paraId="0C66AACA" w14:textId="1F36DE62" w:rsidR="008A2F60" w:rsidRDefault="0061795E" w:rsidP="0061795E">
      <w:pPr>
        <w:pStyle w:val="AnswerLineL50"/>
      </w:pPr>
      <w:r>
        <w:t>Type your answers here.</w:t>
      </w:r>
    </w:p>
    <w:p w14:paraId="3B5ADD34" w14:textId="77777777" w:rsidR="008A2F60" w:rsidRDefault="008A2F60" w:rsidP="00826D3A">
      <w:pPr>
        <w:pStyle w:val="Heading3"/>
      </w:pPr>
      <w:r>
        <w:t>Configure the clock.</w:t>
      </w:r>
    </w:p>
    <w:p w14:paraId="27E4E3EA" w14:textId="54B23B27" w:rsidR="008A2F60" w:rsidRDefault="008A2F60" w:rsidP="008A2F60">
      <w:pPr>
        <w:pStyle w:val="BodyTextL25"/>
      </w:pPr>
      <w:r>
        <w:t xml:space="preserve">As you learn more about networking, you will see that configuring the correct time on a Cisco switch </w:t>
      </w:r>
      <w:r w:rsidR="0057201A">
        <w:t xml:space="preserve">will </w:t>
      </w:r>
      <w:r>
        <w:t xml:space="preserve">be helpful when you are troubleshooting problems. The following steps </w:t>
      </w:r>
      <w:r w:rsidR="0057201A">
        <w:t xml:space="preserve">let you </w:t>
      </w:r>
      <w:r>
        <w:t>manually configure the internal clock of the switch.</w:t>
      </w:r>
    </w:p>
    <w:p w14:paraId="1308618D" w14:textId="0E72B586" w:rsidR="008A2F60" w:rsidRDefault="008A2F60" w:rsidP="00826D3A">
      <w:pPr>
        <w:pStyle w:val="SubStepAlpha"/>
      </w:pPr>
      <w:r>
        <w:t>Display the current clock settings.</w:t>
      </w:r>
    </w:p>
    <w:p w14:paraId="43931405" w14:textId="77777777" w:rsidR="008A2F60" w:rsidRDefault="008A2F60" w:rsidP="008A2F60">
      <w:pPr>
        <w:pStyle w:val="CMD"/>
      </w:pPr>
      <w:r>
        <w:t xml:space="preserve">Switch&gt; </w:t>
      </w:r>
      <w:r w:rsidRPr="00B76D65">
        <w:rPr>
          <w:b/>
        </w:rPr>
        <w:t>show clock</w:t>
      </w:r>
    </w:p>
    <w:p w14:paraId="7C73EDB0" w14:textId="15FB2752" w:rsidR="008A2F60" w:rsidRDefault="008A2F60" w:rsidP="008A2F60">
      <w:pPr>
        <w:pStyle w:val="CMDOutput"/>
      </w:pPr>
      <w:r>
        <w:t xml:space="preserve">*00:30:05.261 UTC Mon Mar </w:t>
      </w:r>
      <w:proofErr w:type="gramStart"/>
      <w:r w:rsidRPr="00CF3330">
        <w:t>1</w:t>
      </w:r>
      <w:proofErr w:type="gramEnd"/>
      <w:r>
        <w:t xml:space="preserve"> 1993</w:t>
      </w:r>
    </w:p>
    <w:p w14:paraId="06726C08" w14:textId="297DBADE" w:rsidR="008A2F60" w:rsidRDefault="0057201A" w:rsidP="00826D3A">
      <w:pPr>
        <w:pStyle w:val="SubStepAlpha"/>
      </w:pPr>
      <w:r>
        <w:t>You must be in</w:t>
      </w:r>
      <w:r w:rsidR="008A2F60" w:rsidRPr="00022AFE">
        <w:t xml:space="preserve"> </w:t>
      </w:r>
      <w:r w:rsidR="008A2F60">
        <w:t>privileged EXEC</w:t>
      </w:r>
      <w:r w:rsidR="008A2F60" w:rsidRPr="00022AFE">
        <w:t xml:space="preserve"> mode</w:t>
      </w:r>
      <w:r>
        <w:t xml:space="preserve"> to change the clock settings</w:t>
      </w:r>
      <w:r w:rsidR="008A2F60" w:rsidRPr="00022AFE">
        <w:t>.</w:t>
      </w:r>
      <w:r w:rsidR="008A2F60">
        <w:t xml:space="preserve"> </w:t>
      </w:r>
      <w:r>
        <w:t>To e</w:t>
      </w:r>
      <w:r w:rsidR="008A2F60" w:rsidRPr="00022AFE">
        <w:t xml:space="preserve">nter the </w:t>
      </w:r>
      <w:r w:rsidR="008A2F60">
        <w:t>privileged EXEC</w:t>
      </w:r>
      <w:r w:rsidR="008A2F60" w:rsidRPr="00022AFE">
        <w:t xml:space="preserve"> mode</w:t>
      </w:r>
      <w:r>
        <w:t>,  type</w:t>
      </w:r>
      <w:r w:rsidR="008A2F60">
        <w:t xml:space="preserve"> </w:t>
      </w:r>
      <w:r w:rsidR="008A2F60">
        <w:rPr>
          <w:b/>
        </w:rPr>
        <w:t>enable</w:t>
      </w:r>
      <w:r w:rsidR="008A2F60">
        <w:t xml:space="preserve"> at the user EXEC mode prompt.</w:t>
      </w:r>
    </w:p>
    <w:p w14:paraId="6EA72261" w14:textId="2F90FD9F" w:rsidR="008A2F60" w:rsidRDefault="008A2F60" w:rsidP="008A2F60">
      <w:pPr>
        <w:pStyle w:val="CMD"/>
        <w:rPr>
          <w:b/>
        </w:rPr>
      </w:pPr>
      <w:r>
        <w:t xml:space="preserve">Switch&gt; </w:t>
      </w:r>
      <w:r w:rsidRPr="00156B68">
        <w:rPr>
          <w:b/>
        </w:rPr>
        <w:t>enable</w:t>
      </w:r>
    </w:p>
    <w:p w14:paraId="1CDEDB47" w14:textId="48C051B4" w:rsidR="008A2F60" w:rsidRDefault="008A2F60" w:rsidP="00826D3A">
      <w:pPr>
        <w:pStyle w:val="SubStepAlpha"/>
      </w:pPr>
      <w:r>
        <w:t>Configure the clock setting. The question mark (</w:t>
      </w:r>
      <w:r w:rsidRPr="0013566D">
        <w:t>?</w:t>
      </w:r>
      <w:r>
        <w:t xml:space="preserve">) provides help and allows you to determine the expected input for configuring the current time, date, and year. Press </w:t>
      </w:r>
      <w:r w:rsidRPr="0013566D">
        <w:t>Enter</w:t>
      </w:r>
      <w:r>
        <w:t xml:space="preserve"> to complete the clock configuration.</w:t>
      </w:r>
    </w:p>
    <w:p w14:paraId="2C8EE5F8" w14:textId="77777777" w:rsidR="008A2F60" w:rsidRPr="00156B68" w:rsidRDefault="008A2F60" w:rsidP="008A2F60">
      <w:pPr>
        <w:pStyle w:val="CMD"/>
        <w:rPr>
          <w:b/>
        </w:rPr>
      </w:pPr>
      <w:r>
        <w:t xml:space="preserve">Switch# </w:t>
      </w:r>
      <w:r w:rsidRPr="00156B68">
        <w:rPr>
          <w:b/>
        </w:rPr>
        <w:t xml:space="preserve">clock </w:t>
      </w:r>
      <w:r w:rsidRPr="00CF3330">
        <w:rPr>
          <w:b/>
        </w:rPr>
        <w:t>set ?</w:t>
      </w:r>
    </w:p>
    <w:p w14:paraId="01193742" w14:textId="77777777" w:rsidR="008A2F60" w:rsidRDefault="008A2F60" w:rsidP="008A2F60">
      <w:pPr>
        <w:pStyle w:val="CMDOutput"/>
      </w:pPr>
      <w:r>
        <w:t xml:space="preserve">  </w:t>
      </w:r>
      <w:proofErr w:type="spellStart"/>
      <w:r>
        <w:t>hh:mm:ss</w:t>
      </w:r>
      <w:proofErr w:type="spellEnd"/>
      <w:r>
        <w:t xml:space="preserve">  Current Time</w:t>
      </w:r>
    </w:p>
    <w:p w14:paraId="528B6223" w14:textId="312CCF8D" w:rsidR="008A2F60" w:rsidRDefault="008A2F60" w:rsidP="008A2F60">
      <w:pPr>
        <w:pStyle w:val="CMD"/>
      </w:pPr>
      <w:r>
        <w:t xml:space="preserve">Switch# </w:t>
      </w:r>
      <w:r w:rsidRPr="00E14CC0">
        <w:rPr>
          <w:b/>
        </w:rPr>
        <w:t>clock set 15:</w:t>
      </w:r>
      <w:r w:rsidR="00621A72">
        <w:rPr>
          <w:b/>
        </w:rPr>
        <w:t>28</w:t>
      </w:r>
      <w:r w:rsidRPr="00E14CC0">
        <w:rPr>
          <w:b/>
        </w:rPr>
        <w:t>:</w:t>
      </w:r>
      <w:r w:rsidRPr="00CF3330">
        <w:rPr>
          <w:b/>
          <w:noProof/>
        </w:rPr>
        <w:t>00 ?</w:t>
      </w:r>
    </w:p>
    <w:p w14:paraId="4840BE05" w14:textId="77777777" w:rsidR="008A2F60" w:rsidRDefault="008A2F60" w:rsidP="008A2F60">
      <w:pPr>
        <w:pStyle w:val="CMDOutput"/>
      </w:pPr>
      <w:r>
        <w:t xml:space="preserve">  &lt;1-31&gt;  Day of the month</w:t>
      </w:r>
    </w:p>
    <w:p w14:paraId="3A7ADDA3" w14:textId="4491ECF7" w:rsidR="008A2F60" w:rsidRDefault="008A2F60" w:rsidP="00621A72">
      <w:pPr>
        <w:pStyle w:val="CMDOutput"/>
      </w:pPr>
      <w:r>
        <w:t xml:space="preserve">  MONTH   </w:t>
      </w:r>
      <w:proofErr w:type="spellStart"/>
      <w:r>
        <w:t>Month</w:t>
      </w:r>
      <w:proofErr w:type="spellEnd"/>
      <w:r>
        <w:t xml:space="preserve"> of the year</w:t>
      </w:r>
    </w:p>
    <w:p w14:paraId="1695978D" w14:textId="0CB82556" w:rsidR="008A2F60" w:rsidRDefault="008A2F60" w:rsidP="008A2F60">
      <w:pPr>
        <w:pStyle w:val="CMD"/>
      </w:pPr>
      <w:r>
        <w:t xml:space="preserve">Switch# </w:t>
      </w:r>
      <w:r w:rsidRPr="008962E3">
        <w:rPr>
          <w:b/>
        </w:rPr>
        <w:t>clock set 15:</w:t>
      </w:r>
      <w:r w:rsidR="00621A72">
        <w:rPr>
          <w:b/>
        </w:rPr>
        <w:t>28</w:t>
      </w:r>
      <w:r w:rsidRPr="008962E3">
        <w:rPr>
          <w:b/>
        </w:rPr>
        <w:t xml:space="preserve">:00 </w:t>
      </w:r>
      <w:r w:rsidR="00621A72">
        <w:rPr>
          <w:b/>
        </w:rPr>
        <w:t>Nov 11</w:t>
      </w:r>
      <w:r w:rsidRPr="00CF3330">
        <w:rPr>
          <w:b/>
          <w:noProof/>
        </w:rPr>
        <w:t xml:space="preserve"> ?</w:t>
      </w:r>
    </w:p>
    <w:p w14:paraId="03E3ADD4" w14:textId="77777777" w:rsidR="008A2F60" w:rsidRDefault="008A2F60" w:rsidP="008A2F60">
      <w:pPr>
        <w:pStyle w:val="CMDOutput"/>
      </w:pPr>
      <w:r>
        <w:t xml:space="preserve">  &lt;1993-2035&gt;  Year</w:t>
      </w:r>
    </w:p>
    <w:p w14:paraId="5B12BC9C" w14:textId="274BA865" w:rsidR="008A2F60" w:rsidRPr="00621A72" w:rsidRDefault="008A2F60" w:rsidP="00621A72">
      <w:pPr>
        <w:pStyle w:val="CMD"/>
        <w:rPr>
          <w:b/>
        </w:rPr>
      </w:pPr>
      <w:r>
        <w:t xml:space="preserve">Switch# </w:t>
      </w:r>
      <w:r w:rsidRPr="008962E3">
        <w:rPr>
          <w:b/>
        </w:rPr>
        <w:t xml:space="preserve">clock set </w:t>
      </w:r>
      <w:r w:rsidR="00621A72" w:rsidRPr="008962E3">
        <w:rPr>
          <w:b/>
        </w:rPr>
        <w:t>15:</w:t>
      </w:r>
      <w:r w:rsidR="00621A72">
        <w:rPr>
          <w:b/>
        </w:rPr>
        <w:t>28</w:t>
      </w:r>
      <w:r w:rsidR="00621A72" w:rsidRPr="008962E3">
        <w:rPr>
          <w:b/>
        </w:rPr>
        <w:t xml:space="preserve">:00 </w:t>
      </w:r>
      <w:r w:rsidR="00621A72">
        <w:rPr>
          <w:b/>
        </w:rPr>
        <w:t xml:space="preserve">Nov </w:t>
      </w:r>
      <w:proofErr w:type="gramStart"/>
      <w:r w:rsidR="00621A72">
        <w:rPr>
          <w:b/>
        </w:rPr>
        <w:t>11</w:t>
      </w:r>
      <w:proofErr w:type="gramEnd"/>
      <w:r w:rsidRPr="008962E3">
        <w:rPr>
          <w:b/>
        </w:rPr>
        <w:t xml:space="preserve"> 20</w:t>
      </w:r>
      <w:r w:rsidR="00621A72">
        <w:rPr>
          <w:b/>
        </w:rPr>
        <w:t>20</w:t>
      </w:r>
    </w:p>
    <w:p w14:paraId="78DA890E" w14:textId="77777777" w:rsidR="008A2F60" w:rsidRDefault="008A2F60" w:rsidP="00826D3A">
      <w:pPr>
        <w:pStyle w:val="SubStepAlpha"/>
      </w:pPr>
      <w:r>
        <w:t xml:space="preserve">Enter the </w:t>
      </w:r>
      <w:r w:rsidRPr="0075329A">
        <w:rPr>
          <w:b/>
        </w:rPr>
        <w:t>show clock</w:t>
      </w:r>
      <w:r>
        <w:t xml:space="preserve"> command to verify that the clock setting has updated.</w:t>
      </w:r>
    </w:p>
    <w:p w14:paraId="72C8DCDD" w14:textId="16318645" w:rsidR="008A2F60" w:rsidRDefault="008A2F60" w:rsidP="008A2F60">
      <w:pPr>
        <w:pStyle w:val="CMD"/>
      </w:pPr>
      <w:r>
        <w:t xml:space="preserve">Switch# </w:t>
      </w:r>
      <w:r w:rsidRPr="008962E3">
        <w:rPr>
          <w:b/>
        </w:rPr>
        <w:t>show clock</w:t>
      </w:r>
    </w:p>
    <w:p w14:paraId="7E62C655" w14:textId="77777777" w:rsidR="00621A72" w:rsidRDefault="00621A72" w:rsidP="00621A72">
      <w:pPr>
        <w:pStyle w:val="CMDOutput"/>
        <w:rPr>
          <w:sz w:val="24"/>
          <w:szCs w:val="24"/>
        </w:rPr>
      </w:pPr>
      <w:r>
        <w:t xml:space="preserve">15:28:44.687 UTC Wed Nov </w:t>
      </w:r>
      <w:proofErr w:type="gramStart"/>
      <w:r>
        <w:t>11</w:t>
      </w:r>
      <w:proofErr w:type="gramEnd"/>
      <w:r>
        <w:t xml:space="preserve"> 2020</w:t>
      </w:r>
    </w:p>
    <w:p w14:paraId="1ECDF104" w14:textId="2E5F96A1" w:rsidR="008A2F60" w:rsidRDefault="00621A72" w:rsidP="00621A72">
      <w:pPr>
        <w:pStyle w:val="CMD"/>
      </w:pPr>
      <w:r>
        <w:t>Switch#</w:t>
      </w:r>
    </w:p>
    <w:p w14:paraId="49AFB833" w14:textId="1CA2B111" w:rsidR="00B81A5A" w:rsidRDefault="00B81A5A" w:rsidP="00B81A5A">
      <w:pPr>
        <w:pStyle w:val="ConfigWindow"/>
      </w:pPr>
      <w:r>
        <w:t>Close Configuration Window</w:t>
      </w:r>
    </w:p>
    <w:p w14:paraId="5DA3DB20" w14:textId="5252F75E" w:rsidR="008A2F60" w:rsidRPr="00900479" w:rsidRDefault="00B81A5A" w:rsidP="00826D3A">
      <w:pPr>
        <w:pStyle w:val="Heading2"/>
      </w:pPr>
      <w:r>
        <w:t xml:space="preserve"> </w:t>
      </w:r>
      <w:r w:rsidR="008A2F60">
        <w:t>Access a Cisco Router Using a Mini-USB Console Cable</w:t>
      </w:r>
    </w:p>
    <w:p w14:paraId="721A4F10" w14:textId="38E98516" w:rsidR="008A2F60" w:rsidRDefault="00621A72" w:rsidP="008A2F60">
      <w:pPr>
        <w:pStyle w:val="BodyTextL25"/>
      </w:pPr>
      <w:r>
        <w:t xml:space="preserve">In this part, you will install a 4321 router and connect </w:t>
      </w:r>
      <w:r w:rsidR="00655D9B">
        <w:t xml:space="preserve">a laptop </w:t>
      </w:r>
      <w:r>
        <w:t xml:space="preserve">to the console using a mini-USB cable. </w:t>
      </w:r>
    </w:p>
    <w:p w14:paraId="6DA27C02" w14:textId="447394EB" w:rsidR="00655D9B" w:rsidRDefault="00655D9B" w:rsidP="00655D9B">
      <w:pPr>
        <w:pStyle w:val="Heading3"/>
      </w:pPr>
      <w:r>
        <w:t xml:space="preserve">Install and investigate a </w:t>
      </w:r>
      <w:r w:rsidR="00293B9B">
        <w:t>4321</w:t>
      </w:r>
      <w:r>
        <w:t xml:space="preserve"> </w:t>
      </w:r>
      <w:r w:rsidR="00293B9B">
        <w:t>router</w:t>
      </w:r>
      <w:r>
        <w:t>.</w:t>
      </w:r>
    </w:p>
    <w:p w14:paraId="23997C4C" w14:textId="57CD177E" w:rsidR="00655D9B" w:rsidRDefault="00655D9B" w:rsidP="00655D9B">
      <w:pPr>
        <w:pStyle w:val="SubStepAlpha"/>
      </w:pPr>
      <w:r>
        <w:t xml:space="preserve">Locate the </w:t>
      </w:r>
      <w:r w:rsidRPr="00655D9B">
        <w:rPr>
          <w:b/>
          <w:bCs/>
        </w:rPr>
        <w:t>4321</w:t>
      </w:r>
      <w:r>
        <w:t xml:space="preserve"> router on the Shelf. Click and drag the </w:t>
      </w:r>
      <w:r>
        <w:rPr>
          <w:b/>
          <w:bCs/>
        </w:rPr>
        <w:t>4321</w:t>
      </w:r>
      <w:r>
        <w:t xml:space="preserve"> router to the </w:t>
      </w:r>
      <w:r w:rsidRPr="00D31BF9">
        <w:rPr>
          <w:b/>
          <w:bCs/>
        </w:rPr>
        <w:t>Rack</w:t>
      </w:r>
      <w:r>
        <w:t xml:space="preserve">. </w:t>
      </w:r>
    </w:p>
    <w:p w14:paraId="7253437C" w14:textId="52076BD4" w:rsidR="00655D9B" w:rsidRDefault="00655D9B" w:rsidP="00655D9B">
      <w:pPr>
        <w:pStyle w:val="SubStepAlpha"/>
      </w:pPr>
      <w:r>
        <w:t xml:space="preserve">Right click the </w:t>
      </w:r>
      <w:r>
        <w:rPr>
          <w:b/>
          <w:bCs/>
        </w:rPr>
        <w:t>4321</w:t>
      </w:r>
      <w:r>
        <w:t xml:space="preserve"> router and select </w:t>
      </w:r>
      <w:r w:rsidRPr="00D31BF9">
        <w:rPr>
          <w:b/>
          <w:bCs/>
        </w:rPr>
        <w:t>Inspect Front</w:t>
      </w:r>
      <w:r>
        <w:t xml:space="preserve">. Use the zoom tool to get a better view. Notice </w:t>
      </w:r>
      <w:r w:rsidR="0057201A">
        <w:t xml:space="preserve">that </w:t>
      </w:r>
      <w:r>
        <w:t xml:space="preserve">there is a power switch on the left. Click it to turn on the router. Also notice the other ports that are available. There is an RJ-45 and a mini-USB port for console connectivity. </w:t>
      </w:r>
    </w:p>
    <w:p w14:paraId="7F50DB63" w14:textId="77777777" w:rsidR="00655D9B" w:rsidRDefault="00655D9B" w:rsidP="00655D9B">
      <w:pPr>
        <w:pStyle w:val="SubStepAlpha"/>
      </w:pPr>
      <w:r>
        <w:t xml:space="preserve">Click the </w:t>
      </w:r>
      <w:r w:rsidRPr="00D31BF9">
        <w:rPr>
          <w:b/>
          <w:bCs/>
        </w:rPr>
        <w:t>X</w:t>
      </w:r>
      <w:r>
        <w:t xml:space="preserve"> to close the </w:t>
      </w:r>
      <w:r w:rsidRPr="00D31BF9">
        <w:rPr>
          <w:b/>
          <w:bCs/>
        </w:rPr>
        <w:t>Inspect Front</w:t>
      </w:r>
      <w:r>
        <w:t xml:space="preserve"> view.</w:t>
      </w:r>
    </w:p>
    <w:p w14:paraId="3A910EE1" w14:textId="6C5EB23A" w:rsidR="00655D9B" w:rsidRDefault="00655D9B" w:rsidP="00655D9B">
      <w:pPr>
        <w:pStyle w:val="Heading3"/>
      </w:pPr>
      <w:r>
        <w:t>Install and investigate the Laptop.</w:t>
      </w:r>
    </w:p>
    <w:p w14:paraId="69F4AF38" w14:textId="77E961C7" w:rsidR="00655D9B" w:rsidRDefault="00655D9B" w:rsidP="00653B90">
      <w:pPr>
        <w:pStyle w:val="SubStepAlpha"/>
        <w:numPr>
          <w:ilvl w:val="0"/>
          <w:numId w:val="18"/>
        </w:numPr>
      </w:pPr>
      <w:r>
        <w:t xml:space="preserve">Click and drag the </w:t>
      </w:r>
      <w:r>
        <w:rPr>
          <w:b/>
          <w:bCs/>
        </w:rPr>
        <w:t>Laptop</w:t>
      </w:r>
      <w:r>
        <w:t xml:space="preserve"> to the </w:t>
      </w:r>
      <w:r w:rsidRPr="00E40CC5">
        <w:rPr>
          <w:b/>
          <w:bCs/>
        </w:rPr>
        <w:t>Table</w:t>
      </w:r>
      <w:r>
        <w:t>.</w:t>
      </w:r>
    </w:p>
    <w:p w14:paraId="198C7037" w14:textId="3F200ADF" w:rsidR="00653B90" w:rsidRDefault="00655D9B" w:rsidP="00653B90">
      <w:pPr>
        <w:pStyle w:val="SubStepAlpha"/>
        <w:numPr>
          <w:ilvl w:val="0"/>
          <w:numId w:val="18"/>
        </w:numPr>
      </w:pPr>
      <w:r>
        <w:t xml:space="preserve">Right click the </w:t>
      </w:r>
      <w:r w:rsidRPr="00653B90">
        <w:rPr>
          <w:b/>
          <w:bCs/>
        </w:rPr>
        <w:t>Laptop</w:t>
      </w:r>
      <w:r>
        <w:t xml:space="preserve"> and select </w:t>
      </w:r>
      <w:r w:rsidRPr="00653B90">
        <w:rPr>
          <w:b/>
          <w:bCs/>
        </w:rPr>
        <w:t>Inspect Front</w:t>
      </w:r>
      <w:r>
        <w:t xml:space="preserve">. Click the power button on the far left to turn the laptop on. You should now </w:t>
      </w:r>
      <w:r w:rsidR="009E7D5F">
        <w:t xml:space="preserve">see </w:t>
      </w:r>
      <w:r>
        <w:t>a green light.</w:t>
      </w:r>
      <w:r w:rsidR="0057201A">
        <w:t xml:space="preserve"> </w:t>
      </w:r>
      <w:r>
        <w:t xml:space="preserve">Notice that there </w:t>
      </w:r>
      <w:r w:rsidR="0057201A">
        <w:t xml:space="preserve">are </w:t>
      </w:r>
      <w:r>
        <w:t xml:space="preserve">two RJ-45 ports: one for RS 232 and another for Fast Ethernet. There are also two USB ports. You can use either of these to connect to the mini-USB port on the </w:t>
      </w:r>
      <w:r w:rsidRPr="00653B90">
        <w:rPr>
          <w:b/>
          <w:bCs/>
        </w:rPr>
        <w:t>4321</w:t>
      </w:r>
      <w:r>
        <w:t xml:space="preserve"> router.</w:t>
      </w:r>
    </w:p>
    <w:p w14:paraId="171E2CEE" w14:textId="038B7ECF" w:rsidR="00653B90" w:rsidRDefault="00653B90" w:rsidP="00653B90">
      <w:pPr>
        <w:pStyle w:val="SubStepAlpha"/>
        <w:numPr>
          <w:ilvl w:val="0"/>
          <w:numId w:val="18"/>
        </w:numPr>
      </w:pPr>
      <w:r>
        <w:t xml:space="preserve">Click the </w:t>
      </w:r>
      <w:r w:rsidRPr="00653B90">
        <w:rPr>
          <w:b/>
          <w:bCs/>
        </w:rPr>
        <w:t>X</w:t>
      </w:r>
      <w:r>
        <w:t xml:space="preserve"> to close the </w:t>
      </w:r>
      <w:r w:rsidRPr="00653B90">
        <w:rPr>
          <w:b/>
          <w:bCs/>
        </w:rPr>
        <w:t>Inspect Front</w:t>
      </w:r>
      <w:r>
        <w:t xml:space="preserve"> view.</w:t>
      </w:r>
    </w:p>
    <w:p w14:paraId="6A44163F" w14:textId="2B9EF180" w:rsidR="00655D9B" w:rsidRPr="004127FF" w:rsidRDefault="00655D9B" w:rsidP="00655D9B">
      <w:pPr>
        <w:pStyle w:val="Heading3"/>
      </w:pPr>
      <w:r>
        <w:t xml:space="preserve">Connect the router and laptop using a </w:t>
      </w:r>
      <w:r w:rsidR="00E81B97">
        <w:t>mini-USB cable</w:t>
      </w:r>
      <w:r>
        <w:t>.</w:t>
      </w:r>
    </w:p>
    <w:p w14:paraId="51165A09" w14:textId="3B960E12" w:rsidR="00655D9B" w:rsidRDefault="00655D9B" w:rsidP="00655D9B">
      <w:pPr>
        <w:pStyle w:val="SubStepAlpha"/>
      </w:pPr>
      <w:r>
        <w:t xml:space="preserve">On the </w:t>
      </w:r>
      <w:r w:rsidRPr="00655D9B">
        <w:rPr>
          <w:b/>
          <w:bCs/>
        </w:rPr>
        <w:t>Cable Pegboard</w:t>
      </w:r>
      <w:r>
        <w:t xml:space="preserve">, click a </w:t>
      </w:r>
      <w:r w:rsidR="008A489D">
        <w:t>mini-</w:t>
      </w:r>
      <w:r w:rsidR="00E81B97">
        <w:t>USB</w:t>
      </w:r>
      <w:r>
        <w:t xml:space="preserve"> cable. </w:t>
      </w:r>
    </w:p>
    <w:p w14:paraId="6188F25E" w14:textId="4DAAFC6A" w:rsidR="00655D9B" w:rsidRDefault="008A489D" w:rsidP="00655D9B">
      <w:pPr>
        <w:pStyle w:val="SubStepAlpha"/>
      </w:pPr>
      <w:r>
        <w:t>On the Laptop, c</w:t>
      </w:r>
      <w:r w:rsidR="00655D9B">
        <w:t xml:space="preserve">lick </w:t>
      </w:r>
      <w:r w:rsidR="00E81B97">
        <w:t xml:space="preserve">a </w:t>
      </w:r>
      <w:r>
        <w:t>mini-</w:t>
      </w:r>
      <w:r w:rsidR="00E81B97">
        <w:t>USB port</w:t>
      </w:r>
      <w:r w:rsidR="00655D9B">
        <w:t xml:space="preserve">. </w:t>
      </w:r>
    </w:p>
    <w:p w14:paraId="5DC6FDF4" w14:textId="2472B30E" w:rsidR="00655D9B" w:rsidRDefault="00E81B97" w:rsidP="00655D9B">
      <w:pPr>
        <w:pStyle w:val="SubStepAlpha"/>
      </w:pPr>
      <w:r>
        <w:t>C</w:t>
      </w:r>
      <w:r w:rsidR="00655D9B">
        <w:t xml:space="preserve">lick the </w:t>
      </w:r>
      <w:r>
        <w:t xml:space="preserve">mini-USB port on the </w:t>
      </w:r>
      <w:r w:rsidRPr="00E81B97">
        <w:rPr>
          <w:b/>
          <w:bCs/>
        </w:rPr>
        <w:t>4321</w:t>
      </w:r>
      <w:r>
        <w:t xml:space="preserve"> router. You may want to right click and</w:t>
      </w:r>
      <w:r w:rsidR="0057201A">
        <w:t xml:space="preserve"> select</w:t>
      </w:r>
      <w:r>
        <w:t xml:space="preserve"> </w:t>
      </w:r>
      <w:r w:rsidRPr="00653B90">
        <w:rPr>
          <w:b/>
          <w:bCs/>
        </w:rPr>
        <w:t>Inspect Front</w:t>
      </w:r>
      <w:r>
        <w:t xml:space="preserve"> to get a closer view. </w:t>
      </w:r>
    </w:p>
    <w:p w14:paraId="1EAF090A" w14:textId="77777777" w:rsidR="00655D9B" w:rsidRDefault="00655D9B" w:rsidP="00655D9B">
      <w:pPr>
        <w:pStyle w:val="Heading3"/>
      </w:pPr>
      <w:r>
        <w:t>Configure the Packet Tracer Terminal program to establish a console session with the switch.</w:t>
      </w:r>
    </w:p>
    <w:p w14:paraId="5D3D0351" w14:textId="23ABF575" w:rsidR="00655D9B" w:rsidRDefault="00655D9B" w:rsidP="00106269">
      <w:pPr>
        <w:pStyle w:val="SubStepAlpha"/>
      </w:pPr>
      <w:r>
        <w:t xml:space="preserve">Click </w:t>
      </w:r>
      <w:r w:rsidR="00E81B97" w:rsidRPr="00E81B97">
        <w:rPr>
          <w:b/>
          <w:bCs/>
        </w:rPr>
        <w:t>Laptop</w:t>
      </w:r>
      <w:r>
        <w:t xml:space="preserve"> &gt; </w:t>
      </w:r>
      <w:r w:rsidRPr="00E81B97">
        <w:rPr>
          <w:b/>
          <w:bCs/>
        </w:rPr>
        <w:t>Desktop</w:t>
      </w:r>
      <w:r>
        <w:t xml:space="preserve"> tab &gt; </w:t>
      </w:r>
      <w:r w:rsidRPr="00E81B97">
        <w:rPr>
          <w:b/>
          <w:bCs/>
        </w:rPr>
        <w:t>Terminal</w:t>
      </w:r>
      <w:r>
        <w:t>.</w:t>
      </w:r>
      <w:r w:rsidR="00E81B97">
        <w:t xml:space="preserve"> </w:t>
      </w:r>
      <w:r w:rsidRPr="00F1399B">
        <w:t xml:space="preserve">The </w:t>
      </w:r>
      <w:r w:rsidRPr="00E81B97">
        <w:rPr>
          <w:b/>
          <w:bCs/>
        </w:rPr>
        <w:t>Terminal</w:t>
      </w:r>
      <w:r w:rsidRPr="00F1399B">
        <w:t xml:space="preserve"> default settings match the console p</w:t>
      </w:r>
      <w:r>
        <w:t xml:space="preserve">ort settings for communications with the Cisco IOS </w:t>
      </w:r>
      <w:r w:rsidR="009E7D5F">
        <w:t xml:space="preserve">on the </w:t>
      </w:r>
      <w:r>
        <w:t>switch.</w:t>
      </w:r>
    </w:p>
    <w:p w14:paraId="74A72EAA" w14:textId="6C3344DF" w:rsidR="00E81B97" w:rsidRDefault="00E81B97" w:rsidP="00E81B97">
      <w:pPr>
        <w:pStyle w:val="SubStepAlpha"/>
      </w:pPr>
      <w:r>
        <w:t xml:space="preserve">After the router has completed its startup process, the following message is displayed. Enter </w:t>
      </w:r>
      <w:r>
        <w:rPr>
          <w:b/>
        </w:rPr>
        <w:t xml:space="preserve">n </w:t>
      </w:r>
      <w:r>
        <w:t>to continue</w:t>
      </w:r>
      <w:r w:rsidRPr="0061795E">
        <w:t>.</w:t>
      </w:r>
    </w:p>
    <w:p w14:paraId="4CB62A1E" w14:textId="77777777" w:rsidR="00E81B97" w:rsidRPr="00B11EF3" w:rsidRDefault="00E81B97" w:rsidP="00E81B97">
      <w:pPr>
        <w:pStyle w:val="ConfigWindow"/>
      </w:pPr>
      <w:r>
        <w:t>Open Configuration Window</w:t>
      </w:r>
    </w:p>
    <w:p w14:paraId="114A7B85" w14:textId="77777777" w:rsidR="00293B9B" w:rsidRDefault="00293B9B" w:rsidP="00293B9B">
      <w:pPr>
        <w:pStyle w:val="CMD"/>
      </w:pPr>
      <w:r>
        <w:t>Initializing Hardware ...</w:t>
      </w:r>
    </w:p>
    <w:p w14:paraId="71714600" w14:textId="77777777" w:rsidR="00293B9B" w:rsidRDefault="00293B9B" w:rsidP="00293B9B">
      <w:pPr>
        <w:pStyle w:val="CMD"/>
      </w:pPr>
    </w:p>
    <w:p w14:paraId="2197600B" w14:textId="77777777" w:rsidR="00293B9B" w:rsidRDefault="00293B9B" w:rsidP="00293B9B">
      <w:pPr>
        <w:pStyle w:val="CMD"/>
      </w:pPr>
      <w:r>
        <w:t>&lt;output omitted&gt;</w:t>
      </w:r>
    </w:p>
    <w:p w14:paraId="474C4B28" w14:textId="77777777" w:rsidR="00293B9B" w:rsidRDefault="00293B9B" w:rsidP="00293B9B">
      <w:pPr>
        <w:pStyle w:val="CMD"/>
      </w:pPr>
    </w:p>
    <w:p w14:paraId="54EC0A1B" w14:textId="77777777" w:rsidR="00293B9B" w:rsidRDefault="00293B9B" w:rsidP="00293B9B">
      <w:pPr>
        <w:pStyle w:val="CMD"/>
      </w:pPr>
      <w:r>
        <w:t>cisco ISR4321/K9 (1RU) processor with 1687137K/6147K bytes of memory.</w:t>
      </w:r>
    </w:p>
    <w:p w14:paraId="7E4CA012" w14:textId="77777777" w:rsidR="00293B9B" w:rsidRDefault="00293B9B" w:rsidP="00293B9B">
      <w:pPr>
        <w:pStyle w:val="CMD"/>
      </w:pPr>
      <w:r>
        <w:t>Processor board ID FLM2041W2HD</w:t>
      </w:r>
    </w:p>
    <w:p w14:paraId="5CA5D2D1" w14:textId="77777777" w:rsidR="00293B9B" w:rsidRDefault="00293B9B" w:rsidP="00293B9B">
      <w:pPr>
        <w:pStyle w:val="CMD"/>
      </w:pPr>
      <w:r>
        <w:t>2 Gigabit Ethernet interfaces</w:t>
      </w:r>
    </w:p>
    <w:p w14:paraId="60957490" w14:textId="77777777" w:rsidR="00293B9B" w:rsidRDefault="00293B9B" w:rsidP="00293B9B">
      <w:pPr>
        <w:pStyle w:val="CMD"/>
      </w:pPr>
      <w:r>
        <w:t>32768K bytes of non-volatile configuration memory.</w:t>
      </w:r>
    </w:p>
    <w:p w14:paraId="60A5B3F1" w14:textId="77777777" w:rsidR="00293B9B" w:rsidRDefault="00293B9B" w:rsidP="00293B9B">
      <w:pPr>
        <w:pStyle w:val="CMD"/>
      </w:pPr>
      <w:r>
        <w:t>4194304K bytes of physical memory.</w:t>
      </w:r>
    </w:p>
    <w:p w14:paraId="4FF51983" w14:textId="77777777" w:rsidR="00293B9B" w:rsidRDefault="00293B9B" w:rsidP="00293B9B">
      <w:pPr>
        <w:pStyle w:val="CMD"/>
      </w:pPr>
      <w:r>
        <w:t xml:space="preserve">3223551K bytes of flash memory at </w:t>
      </w:r>
      <w:proofErr w:type="spellStart"/>
      <w:proofErr w:type="gramStart"/>
      <w:r>
        <w:t>bootflash</w:t>
      </w:r>
      <w:proofErr w:type="spellEnd"/>
      <w:r>
        <w:t>:.</w:t>
      </w:r>
      <w:proofErr w:type="gramEnd"/>
    </w:p>
    <w:p w14:paraId="08E0A530" w14:textId="77777777" w:rsidR="00293B9B" w:rsidRDefault="00293B9B" w:rsidP="00293B9B">
      <w:pPr>
        <w:pStyle w:val="CMD"/>
      </w:pPr>
    </w:p>
    <w:p w14:paraId="2D2DD9D0" w14:textId="77777777" w:rsidR="00293B9B" w:rsidRDefault="00293B9B" w:rsidP="00293B9B">
      <w:pPr>
        <w:pStyle w:val="CMD"/>
      </w:pPr>
    </w:p>
    <w:p w14:paraId="5309BCF4" w14:textId="77777777" w:rsidR="00293B9B" w:rsidRDefault="00293B9B" w:rsidP="00293B9B">
      <w:pPr>
        <w:pStyle w:val="CMD"/>
      </w:pPr>
    </w:p>
    <w:p w14:paraId="37A2C5EA" w14:textId="77777777" w:rsidR="00293B9B" w:rsidRDefault="00293B9B" w:rsidP="00293B9B">
      <w:pPr>
        <w:pStyle w:val="CMD"/>
      </w:pPr>
      <w:r>
        <w:t xml:space="preserve">         --- System Configuration Dialog ---</w:t>
      </w:r>
    </w:p>
    <w:p w14:paraId="7A8F83B6" w14:textId="77777777" w:rsidR="00293B9B" w:rsidRDefault="00293B9B" w:rsidP="00293B9B">
      <w:pPr>
        <w:pStyle w:val="CMD"/>
      </w:pPr>
    </w:p>
    <w:p w14:paraId="08565FD5" w14:textId="3A5E26E7" w:rsidR="00E81B97" w:rsidRPr="00E81B97" w:rsidRDefault="00E81B97" w:rsidP="00E81B97">
      <w:pPr>
        <w:pStyle w:val="CMD"/>
        <w:rPr>
          <w:b/>
        </w:rPr>
      </w:pPr>
      <w:r w:rsidRPr="00B11EF3">
        <w:t>Would you like to enter the initial configuration dialog? [yes/no]:</w:t>
      </w:r>
      <w:r>
        <w:t xml:space="preserve"> </w:t>
      </w:r>
      <w:r>
        <w:rPr>
          <w:b/>
        </w:rPr>
        <w:t>n</w:t>
      </w:r>
    </w:p>
    <w:p w14:paraId="29695D40" w14:textId="6EBCD7EC" w:rsidR="00655D9B" w:rsidRDefault="00655D9B" w:rsidP="00655D9B">
      <w:pPr>
        <w:pStyle w:val="SubStepAlpha"/>
      </w:pPr>
      <w:r>
        <w:t xml:space="preserve">Press the ENTER key to get to the User EXEC mode </w:t>
      </w:r>
      <w:r w:rsidR="00E81B97">
        <w:t>router</w:t>
      </w:r>
      <w:r>
        <w:t xml:space="preserve"> prompt.</w:t>
      </w:r>
    </w:p>
    <w:p w14:paraId="31373151" w14:textId="77777777" w:rsidR="00293B9B" w:rsidRDefault="00293B9B" w:rsidP="00293B9B">
      <w:pPr>
        <w:pStyle w:val="CMD"/>
      </w:pPr>
      <w:r>
        <w:t>Press RETURN to get started!</w:t>
      </w:r>
    </w:p>
    <w:p w14:paraId="2D6BC193" w14:textId="77777777" w:rsidR="00293B9B" w:rsidRDefault="00293B9B" w:rsidP="00293B9B">
      <w:pPr>
        <w:pStyle w:val="CMD"/>
      </w:pPr>
    </w:p>
    <w:p w14:paraId="19EDF361" w14:textId="77777777" w:rsidR="00293B9B" w:rsidRDefault="00293B9B" w:rsidP="00293B9B">
      <w:pPr>
        <w:pStyle w:val="CMD"/>
      </w:pPr>
    </w:p>
    <w:p w14:paraId="589E94F2" w14:textId="77777777" w:rsidR="00293B9B" w:rsidRDefault="00293B9B" w:rsidP="00293B9B">
      <w:pPr>
        <w:pStyle w:val="CMD"/>
      </w:pPr>
    </w:p>
    <w:p w14:paraId="5DB46DD9" w14:textId="4791661D" w:rsidR="00293B9B" w:rsidRDefault="00293B9B" w:rsidP="00293B9B">
      <w:pPr>
        <w:pStyle w:val="CMD"/>
      </w:pPr>
      <w:r>
        <w:t>Router&gt;</w:t>
      </w:r>
    </w:p>
    <w:p w14:paraId="4A2B337F" w14:textId="77777777" w:rsidR="00655D9B" w:rsidRPr="00B11EF3" w:rsidRDefault="00655D9B" w:rsidP="00655D9B">
      <w:pPr>
        <w:pStyle w:val="ConfigWindow"/>
      </w:pPr>
      <w:r>
        <w:t>Open Configuration Window</w:t>
      </w:r>
    </w:p>
    <w:p w14:paraId="2E9A8251" w14:textId="694F6634" w:rsidR="008A2F60" w:rsidRDefault="008A2F60" w:rsidP="00796D68">
      <w:pPr>
        <w:pStyle w:val="Heading1"/>
      </w:pPr>
      <w:r>
        <w:t>Reflection</w:t>
      </w:r>
      <w:r w:rsidR="00796D68">
        <w:t xml:space="preserve"> Question</w:t>
      </w:r>
    </w:p>
    <w:p w14:paraId="78861FE2" w14:textId="33A25C0E" w:rsidR="008A2F60" w:rsidRDefault="008A2F60" w:rsidP="00796D68">
      <w:pPr>
        <w:pStyle w:val="ReflectionQ"/>
        <w:spacing w:before="60" w:after="60"/>
      </w:pPr>
      <w:r>
        <w:t xml:space="preserve">How do you prevent unauthorized personnel from accessing </w:t>
      </w:r>
      <w:r w:rsidR="009E7D5F">
        <w:t xml:space="preserve">the </w:t>
      </w:r>
      <w:r>
        <w:t>Cisco device through the console port?</w:t>
      </w:r>
    </w:p>
    <w:p w14:paraId="37EE1787" w14:textId="57D8859C" w:rsidR="008A2F60" w:rsidRDefault="00796D68" w:rsidP="00796D68">
      <w:pPr>
        <w:pStyle w:val="AnswerLineL25"/>
      </w:pPr>
      <w:r>
        <w:t>Type your answers.</w:t>
      </w:r>
    </w:p>
    <w:p w14:paraId="392A21DE" w14:textId="77777777" w:rsidR="008A2F60" w:rsidRDefault="008A2F60" w:rsidP="008A2F60">
      <w:pPr>
        <w:pStyle w:val="ReflectionQ"/>
        <w:keepNext w:val="0"/>
        <w:spacing w:before="60" w:after="60"/>
      </w:pPr>
      <w:r>
        <w:t>What are the advantages and disadvantages of using the serial console connection compared to the USB console connection to a Cisco router or switch?</w:t>
      </w:r>
    </w:p>
    <w:p w14:paraId="70212C6E" w14:textId="5FBC31F9" w:rsidR="008A2F60" w:rsidRDefault="00796D68" w:rsidP="00796D68">
      <w:pPr>
        <w:pStyle w:val="AnswerLineL25"/>
      </w:pPr>
      <w:r>
        <w:t>Type your answers.</w:t>
      </w:r>
    </w:p>
    <w:p w14:paraId="4C69DF68" w14:textId="4EC49C80" w:rsidR="0040205F" w:rsidRPr="00C77B29" w:rsidRDefault="0040205F" w:rsidP="0040205F">
      <w:pPr>
        <w:pStyle w:val="ConfigWindow"/>
        <w:rPr>
          <w:rStyle w:val="DevConfigGray"/>
          <w:rFonts w:ascii="Arial" w:hAnsi="Arial"/>
          <w:shd w:val="clear" w:color="auto" w:fill="auto"/>
        </w:rPr>
      </w:pPr>
      <w:r>
        <w:t>End of Document</w:t>
      </w:r>
    </w:p>
    <w:sectPr w:rsidR="0040205F" w:rsidRPr="00C77B29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12F99" w14:textId="77777777" w:rsidR="00FB3075" w:rsidRDefault="00FB3075" w:rsidP="00710659">
      <w:pPr>
        <w:spacing w:after="0" w:line="240" w:lineRule="auto"/>
      </w:pPr>
      <w:r>
        <w:separator/>
      </w:r>
    </w:p>
    <w:p w14:paraId="483BB435" w14:textId="77777777" w:rsidR="00FB3075" w:rsidRDefault="00FB3075"/>
  </w:endnote>
  <w:endnote w:type="continuationSeparator" w:id="0">
    <w:p w14:paraId="1F61D36F" w14:textId="77777777" w:rsidR="00FB3075" w:rsidRDefault="00FB3075" w:rsidP="00710659">
      <w:pPr>
        <w:spacing w:after="0" w:line="240" w:lineRule="auto"/>
      </w:pPr>
      <w:r>
        <w:continuationSeparator/>
      </w:r>
    </w:p>
    <w:p w14:paraId="06F9184D" w14:textId="77777777" w:rsidR="00FB3075" w:rsidRDefault="00FB30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1D99B" w14:textId="2FFDAFBC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B4BA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344B0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B255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B2552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BD042" w14:textId="6C68EF74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B4BA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F344B0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22A8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22A8F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6CF3D" w14:textId="77777777" w:rsidR="00FB3075" w:rsidRDefault="00FB3075" w:rsidP="00710659">
      <w:pPr>
        <w:spacing w:after="0" w:line="240" w:lineRule="auto"/>
      </w:pPr>
      <w:r>
        <w:separator/>
      </w:r>
    </w:p>
    <w:p w14:paraId="1F7922EA" w14:textId="77777777" w:rsidR="00FB3075" w:rsidRDefault="00FB3075"/>
  </w:footnote>
  <w:footnote w:type="continuationSeparator" w:id="0">
    <w:p w14:paraId="1873426F" w14:textId="77777777" w:rsidR="00FB3075" w:rsidRDefault="00FB3075" w:rsidP="00710659">
      <w:pPr>
        <w:spacing w:after="0" w:line="240" w:lineRule="auto"/>
      </w:pPr>
      <w:r>
        <w:continuationSeparator/>
      </w:r>
    </w:p>
    <w:p w14:paraId="18C84A7C" w14:textId="77777777" w:rsidR="00FB3075" w:rsidRDefault="00FB30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3E03C624557E4F3FAE19C2D8CAF82FA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FD2292B" w14:textId="10A1EAE7" w:rsidR="00926CB2" w:rsidRDefault="00307BAC" w:rsidP="008402F2">
        <w:pPr>
          <w:pStyle w:val="PageHead"/>
        </w:pPr>
        <w:r>
          <w:t>Packet Tracer - Navigate the IOS Using a Terminal Client for Console Connectivity - Physical Mode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95B5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7ACAD28" wp14:editId="367BC4A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1CC6"/>
    <w:multiLevelType w:val="hybridMultilevel"/>
    <w:tmpl w:val="38AEFB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C482CC0"/>
    <w:multiLevelType w:val="hybridMultilevel"/>
    <w:tmpl w:val="DB689C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333777FC"/>
    <w:multiLevelType w:val="multilevel"/>
    <w:tmpl w:val="5712D97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4D8F22B1"/>
    <w:multiLevelType w:val="hybridMultilevel"/>
    <w:tmpl w:val="1D78D8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0745CD6"/>
    <w:multiLevelType w:val="hybridMultilevel"/>
    <w:tmpl w:val="8E4431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9"/>
  </w:num>
  <w:num w:numId="11">
    <w:abstractNumId w:val="12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6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13"/>
  </w:num>
  <w:num w:numId="16">
    <w:abstractNumId w:val="11"/>
  </w:num>
  <w:num w:numId="17">
    <w:abstractNumId w:val="5"/>
  </w:num>
  <w:num w:numId="18">
    <w:abstractNumId w:val="0"/>
  </w:num>
  <w:num w:numId="19">
    <w:abstractNumId w:val="10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0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3"/>
  </w:num>
  <w:num w:numId="2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F6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095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6650"/>
    <w:rsid w:val="000A76BE"/>
    <w:rsid w:val="000B2344"/>
    <w:rsid w:val="000B7DE5"/>
    <w:rsid w:val="000C2118"/>
    <w:rsid w:val="000C3B84"/>
    <w:rsid w:val="000C6425"/>
    <w:rsid w:val="000C6E6E"/>
    <w:rsid w:val="000C7A0D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6346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06EC"/>
    <w:rsid w:val="001523C0"/>
    <w:rsid w:val="0015312D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69DE"/>
    <w:rsid w:val="001F7DD8"/>
    <w:rsid w:val="001F7F5E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3B9B"/>
    <w:rsid w:val="00294C8F"/>
    <w:rsid w:val="002A0B2E"/>
    <w:rsid w:val="002A0DC1"/>
    <w:rsid w:val="002A6C56"/>
    <w:rsid w:val="002C04C4"/>
    <w:rsid w:val="002C090C"/>
    <w:rsid w:val="002C1243"/>
    <w:rsid w:val="002C1815"/>
    <w:rsid w:val="002C2D4E"/>
    <w:rsid w:val="002C475E"/>
    <w:rsid w:val="002C6AD6"/>
    <w:rsid w:val="002D0C34"/>
    <w:rsid w:val="002D6C2A"/>
    <w:rsid w:val="002D7A86"/>
    <w:rsid w:val="002D7B46"/>
    <w:rsid w:val="002F45FF"/>
    <w:rsid w:val="002F66D3"/>
    <w:rsid w:val="002F6D17"/>
    <w:rsid w:val="00302887"/>
    <w:rsid w:val="003056EB"/>
    <w:rsid w:val="003071FF"/>
    <w:rsid w:val="00307BAC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36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4033"/>
    <w:rsid w:val="003A19DC"/>
    <w:rsid w:val="003A1B45"/>
    <w:rsid w:val="003A220C"/>
    <w:rsid w:val="003B256A"/>
    <w:rsid w:val="003B46FC"/>
    <w:rsid w:val="003B5767"/>
    <w:rsid w:val="003B714F"/>
    <w:rsid w:val="003B7605"/>
    <w:rsid w:val="003C08AA"/>
    <w:rsid w:val="003C2A7B"/>
    <w:rsid w:val="003C49EF"/>
    <w:rsid w:val="003C53A3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205F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53E4"/>
    <w:rsid w:val="00476BA9"/>
    <w:rsid w:val="00481650"/>
    <w:rsid w:val="004936C2"/>
    <w:rsid w:val="0049379C"/>
    <w:rsid w:val="00493EB4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E7343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486A"/>
    <w:rsid w:val="00536277"/>
    <w:rsid w:val="00536F43"/>
    <w:rsid w:val="005510BA"/>
    <w:rsid w:val="005538C8"/>
    <w:rsid w:val="00554B4E"/>
    <w:rsid w:val="005550F9"/>
    <w:rsid w:val="00556C02"/>
    <w:rsid w:val="00561BB2"/>
    <w:rsid w:val="00563249"/>
    <w:rsid w:val="00570A65"/>
    <w:rsid w:val="00571D70"/>
    <w:rsid w:val="0057201A"/>
    <w:rsid w:val="005724A6"/>
    <w:rsid w:val="00573D97"/>
    <w:rsid w:val="005762B1"/>
    <w:rsid w:val="00580456"/>
    <w:rsid w:val="00580E73"/>
    <w:rsid w:val="00587F1F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D529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95E"/>
    <w:rsid w:val="00617C73"/>
    <w:rsid w:val="00617D6E"/>
    <w:rsid w:val="00620ED5"/>
    <w:rsid w:val="00621A72"/>
    <w:rsid w:val="00622D61"/>
    <w:rsid w:val="00624198"/>
    <w:rsid w:val="00624DD4"/>
    <w:rsid w:val="00627A64"/>
    <w:rsid w:val="00636C28"/>
    <w:rsid w:val="006428E5"/>
    <w:rsid w:val="00644958"/>
    <w:rsid w:val="00647CD1"/>
    <w:rsid w:val="006513FB"/>
    <w:rsid w:val="00653B90"/>
    <w:rsid w:val="00655D9B"/>
    <w:rsid w:val="00656EEF"/>
    <w:rsid w:val="006576AF"/>
    <w:rsid w:val="00672919"/>
    <w:rsid w:val="00673A2E"/>
    <w:rsid w:val="00677544"/>
    <w:rsid w:val="00677AC5"/>
    <w:rsid w:val="00681687"/>
    <w:rsid w:val="00686295"/>
    <w:rsid w:val="00686587"/>
    <w:rsid w:val="006904CF"/>
    <w:rsid w:val="0069327B"/>
    <w:rsid w:val="00695EE2"/>
    <w:rsid w:val="0069660B"/>
    <w:rsid w:val="006A1B33"/>
    <w:rsid w:val="006A48F1"/>
    <w:rsid w:val="006A6757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1636"/>
    <w:rsid w:val="00705433"/>
    <w:rsid w:val="00705FEC"/>
    <w:rsid w:val="00710659"/>
    <w:rsid w:val="0071147A"/>
    <w:rsid w:val="0071185D"/>
    <w:rsid w:val="00721E01"/>
    <w:rsid w:val="007222AD"/>
    <w:rsid w:val="007267CF"/>
    <w:rsid w:val="00731F3F"/>
    <w:rsid w:val="00732D00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66CFB"/>
    <w:rsid w:val="0077125A"/>
    <w:rsid w:val="0078405B"/>
    <w:rsid w:val="00786F58"/>
    <w:rsid w:val="00787CC1"/>
    <w:rsid w:val="00792F4E"/>
    <w:rsid w:val="0079398D"/>
    <w:rsid w:val="00796C25"/>
    <w:rsid w:val="00796D68"/>
    <w:rsid w:val="007A287C"/>
    <w:rsid w:val="007A3B2A"/>
    <w:rsid w:val="007B0C9D"/>
    <w:rsid w:val="007B2552"/>
    <w:rsid w:val="007B4BAA"/>
    <w:rsid w:val="007B5060"/>
    <w:rsid w:val="007B5522"/>
    <w:rsid w:val="007B68AC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0DD0"/>
    <w:rsid w:val="007F3A60"/>
    <w:rsid w:val="007F3D0B"/>
    <w:rsid w:val="007F7C94"/>
    <w:rsid w:val="00802FFA"/>
    <w:rsid w:val="00810E4B"/>
    <w:rsid w:val="00814BAA"/>
    <w:rsid w:val="00816F0C"/>
    <w:rsid w:val="0082211C"/>
    <w:rsid w:val="00822809"/>
    <w:rsid w:val="00824295"/>
    <w:rsid w:val="00826D3A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63"/>
    <w:rsid w:val="00857CF6"/>
    <w:rsid w:val="008610ED"/>
    <w:rsid w:val="00861C6A"/>
    <w:rsid w:val="00865199"/>
    <w:rsid w:val="00867EAF"/>
    <w:rsid w:val="00870763"/>
    <w:rsid w:val="008713EA"/>
    <w:rsid w:val="00873C6B"/>
    <w:rsid w:val="00882264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F60"/>
    <w:rsid w:val="008A3A90"/>
    <w:rsid w:val="008A489D"/>
    <w:rsid w:val="008B06D4"/>
    <w:rsid w:val="008B4F20"/>
    <w:rsid w:val="008B68E7"/>
    <w:rsid w:val="008B7FFD"/>
    <w:rsid w:val="008C0B2E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43F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2A60"/>
    <w:rsid w:val="00963E34"/>
    <w:rsid w:val="00964DFA"/>
    <w:rsid w:val="0097013C"/>
    <w:rsid w:val="00970A69"/>
    <w:rsid w:val="00980722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3DE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E7D5F"/>
    <w:rsid w:val="009F4C2E"/>
    <w:rsid w:val="009F6070"/>
    <w:rsid w:val="00A014A3"/>
    <w:rsid w:val="00A027CC"/>
    <w:rsid w:val="00A0412D"/>
    <w:rsid w:val="00A06E61"/>
    <w:rsid w:val="00A15DF0"/>
    <w:rsid w:val="00A21211"/>
    <w:rsid w:val="00A2577F"/>
    <w:rsid w:val="00A30F8A"/>
    <w:rsid w:val="00A33890"/>
    <w:rsid w:val="00A34E7F"/>
    <w:rsid w:val="00A46F0A"/>
    <w:rsid w:val="00A46F25"/>
    <w:rsid w:val="00A47CC2"/>
    <w:rsid w:val="00A502BA"/>
    <w:rsid w:val="00A52941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077E"/>
    <w:rsid w:val="00AA0F33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17CE"/>
    <w:rsid w:val="00B02A8E"/>
    <w:rsid w:val="00B052EE"/>
    <w:rsid w:val="00B05340"/>
    <w:rsid w:val="00B1081F"/>
    <w:rsid w:val="00B10F0D"/>
    <w:rsid w:val="00B2496B"/>
    <w:rsid w:val="00B27499"/>
    <w:rsid w:val="00B3010D"/>
    <w:rsid w:val="00B35151"/>
    <w:rsid w:val="00B433F2"/>
    <w:rsid w:val="00B45482"/>
    <w:rsid w:val="00B458E8"/>
    <w:rsid w:val="00B5397B"/>
    <w:rsid w:val="00B53EE9"/>
    <w:rsid w:val="00B6183E"/>
    <w:rsid w:val="00B62809"/>
    <w:rsid w:val="00B674EE"/>
    <w:rsid w:val="00B74716"/>
    <w:rsid w:val="00B7675A"/>
    <w:rsid w:val="00B80094"/>
    <w:rsid w:val="00B81898"/>
    <w:rsid w:val="00B81A5A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4E14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277E"/>
    <w:rsid w:val="00C23E16"/>
    <w:rsid w:val="00C27E37"/>
    <w:rsid w:val="00C32713"/>
    <w:rsid w:val="00C351B8"/>
    <w:rsid w:val="00C36B52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13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11E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1BF9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96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E7476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2A8F"/>
    <w:rsid w:val="00E26930"/>
    <w:rsid w:val="00E27257"/>
    <w:rsid w:val="00E27F4F"/>
    <w:rsid w:val="00E40CC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1B97"/>
    <w:rsid w:val="00E82BD7"/>
    <w:rsid w:val="00E859E3"/>
    <w:rsid w:val="00E87D18"/>
    <w:rsid w:val="00E87D62"/>
    <w:rsid w:val="00E97333"/>
    <w:rsid w:val="00EA486E"/>
    <w:rsid w:val="00EA4FA3"/>
    <w:rsid w:val="00EB001B"/>
    <w:rsid w:val="00EB2930"/>
    <w:rsid w:val="00EB3082"/>
    <w:rsid w:val="00EB6C33"/>
    <w:rsid w:val="00EC6F62"/>
    <w:rsid w:val="00ED00FB"/>
    <w:rsid w:val="00ED2058"/>
    <w:rsid w:val="00ED2EA2"/>
    <w:rsid w:val="00ED6019"/>
    <w:rsid w:val="00ED7830"/>
    <w:rsid w:val="00EE18DF"/>
    <w:rsid w:val="00EE2BFF"/>
    <w:rsid w:val="00EE3909"/>
    <w:rsid w:val="00EF14E7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32B3"/>
    <w:rsid w:val="00F16F35"/>
    <w:rsid w:val="00F17559"/>
    <w:rsid w:val="00F2229D"/>
    <w:rsid w:val="00F25ABB"/>
    <w:rsid w:val="00F26F62"/>
    <w:rsid w:val="00F27963"/>
    <w:rsid w:val="00F30103"/>
    <w:rsid w:val="00F30446"/>
    <w:rsid w:val="00F31E0B"/>
    <w:rsid w:val="00F344B0"/>
    <w:rsid w:val="00F4135D"/>
    <w:rsid w:val="00F41F1B"/>
    <w:rsid w:val="00F443B0"/>
    <w:rsid w:val="00F46BD9"/>
    <w:rsid w:val="00F60BE0"/>
    <w:rsid w:val="00F6280E"/>
    <w:rsid w:val="00F7050A"/>
    <w:rsid w:val="00F73EAC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3075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7415D"/>
  <w15:docId w15:val="{361E61F3-86F0-4590-A4AE-9BF9E7AE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344B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F344B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F344B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F344B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344B0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344B0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344B0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344B0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344B0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344B0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  <w:rsid w:val="00F344B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344B0"/>
  </w:style>
  <w:style w:type="character" w:customStyle="1" w:styleId="Heading1Char">
    <w:name w:val="Heading 1 Char"/>
    <w:link w:val="Heading1"/>
    <w:uiPriority w:val="9"/>
    <w:rsid w:val="00F344B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F344B0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F344B0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344B0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F344B0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F344B0"/>
    <w:pPr>
      <w:ind w:left="720"/>
    </w:pPr>
  </w:style>
  <w:style w:type="paragraph" w:styleId="Header">
    <w:name w:val="header"/>
    <w:basedOn w:val="Normal"/>
    <w:link w:val="HeaderChar"/>
    <w:unhideWhenUsed/>
    <w:rsid w:val="00F344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344B0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F344B0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F344B0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4B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44B0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F344B0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F344B0"/>
  </w:style>
  <w:style w:type="table" w:styleId="TableGrid">
    <w:name w:val="Table Grid"/>
    <w:basedOn w:val="TableNormal"/>
    <w:uiPriority w:val="59"/>
    <w:rsid w:val="00F34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F344B0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F344B0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F344B0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F344B0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344B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F344B0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F344B0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F344B0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F344B0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F344B0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F344B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F344B0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344B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344B0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F344B0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F344B0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F344B0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F344B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F344B0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344B0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F344B0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F344B0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F344B0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F344B0"/>
    <w:rPr>
      <w:color w:val="EE0000"/>
    </w:rPr>
  </w:style>
  <w:style w:type="paragraph" w:customStyle="1" w:styleId="BodyTextL25Bold">
    <w:name w:val="Body Text L25 Bold"/>
    <w:basedOn w:val="BodyTextL25"/>
    <w:qFormat/>
    <w:rsid w:val="00F344B0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344B0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F344B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344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344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4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344B0"/>
    <w:rPr>
      <w:b/>
      <w:bCs/>
    </w:rPr>
  </w:style>
  <w:style w:type="paragraph" w:customStyle="1" w:styleId="ReflectionQ">
    <w:name w:val="Reflection Q"/>
    <w:basedOn w:val="BodyTextL25"/>
    <w:qFormat/>
    <w:rsid w:val="00F344B0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F344B0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344B0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344B0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344B0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344B0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344B0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344B0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F344B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F344B0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344B0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F344B0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344B0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F344B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F344B0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F344B0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F344B0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F344B0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F344B0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F344B0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F344B0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F344B0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F344B0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F344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344B0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F344B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F344B0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F344B0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F344B0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F344B0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F344B0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F344B0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F344B0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F344B0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F344B0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F344B0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F344B0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F344B0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F344B0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F344B0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F344B0"/>
    <w:rPr>
      <w:b/>
    </w:rPr>
  </w:style>
  <w:style w:type="character" w:customStyle="1" w:styleId="CMDChar">
    <w:name w:val="CMD Char"/>
    <w:basedOn w:val="DefaultParagraphFont"/>
    <w:link w:val="CMD"/>
    <w:rsid w:val="00F344B0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F344B0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F344B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F344B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344B0"/>
    <w:rPr>
      <w:color w:val="808080"/>
    </w:rPr>
  </w:style>
  <w:style w:type="paragraph" w:customStyle="1" w:styleId="LabSection">
    <w:name w:val="Lab Section"/>
    <w:basedOn w:val="Normal"/>
    <w:next w:val="Normal"/>
    <w:qFormat/>
    <w:rsid w:val="008A2F60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character" w:styleId="FollowedHyperlink">
    <w:name w:val="FollowedHyperlink"/>
    <w:basedOn w:val="DefaultParagraphFont"/>
    <w:semiHidden/>
    <w:unhideWhenUsed/>
    <w:rsid w:val="0061795E"/>
    <w:rPr>
      <w:color w:val="800080" w:themeColor="followedHyperlink"/>
      <w:u w:val="single"/>
    </w:rPr>
  </w:style>
  <w:style w:type="character" w:styleId="Hyperlink">
    <w:name w:val="Hyperlink"/>
    <w:uiPriority w:val="99"/>
    <w:unhideWhenUsed/>
    <w:rsid w:val="008A2F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2F60"/>
    <w:pPr>
      <w:ind w:left="720"/>
      <w:contextualSpacing/>
    </w:pPr>
  </w:style>
  <w:style w:type="character" w:customStyle="1" w:styleId="Heading1Gray">
    <w:name w:val="Heading 1 Gray"/>
    <w:basedOn w:val="Heading1Char"/>
    <w:uiPriority w:val="1"/>
    <w:qFormat/>
    <w:rsid w:val="00F344B0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F344B0"/>
    <w:rPr>
      <w:color w:val="EE0000"/>
    </w:rPr>
  </w:style>
  <w:style w:type="character" w:customStyle="1" w:styleId="CMDRedChar">
    <w:name w:val="CMD Red Char"/>
    <w:basedOn w:val="CMDChar"/>
    <w:link w:val="CMDRed"/>
    <w:rsid w:val="00F344B0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F344B0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F344B0"/>
    <w:rPr>
      <w:szCs w:val="22"/>
    </w:rPr>
  </w:style>
  <w:style w:type="character" w:customStyle="1" w:styleId="CMDOutputChar">
    <w:name w:val="CMD Output Char"/>
    <w:basedOn w:val="BodyTextL25Char"/>
    <w:link w:val="CMDOutput"/>
    <w:rsid w:val="00F344B0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F344B0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F344B0"/>
  </w:style>
  <w:style w:type="paragraph" w:customStyle="1" w:styleId="TableAnswer">
    <w:name w:val="Table Answer"/>
    <w:basedOn w:val="TableText"/>
    <w:qFormat/>
    <w:rsid w:val="00F344B0"/>
  </w:style>
  <w:style w:type="character" w:customStyle="1" w:styleId="Heading2Gray">
    <w:name w:val="Heading 2 Gray"/>
    <w:basedOn w:val="Heading2Char"/>
    <w:uiPriority w:val="1"/>
    <w:qFormat/>
    <w:rsid w:val="00F344B0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semiHidden/>
    <w:unhideWhenUsed/>
    <w:rsid w:val="00621A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LabAnswerTable">
    <w:name w:val="Lab_Answer_Table"/>
    <w:basedOn w:val="LabTableStyle"/>
    <w:uiPriority w:val="99"/>
    <w:rsid w:val="00F344B0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F344B0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F344B0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F344B0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F344B0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F344B0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F344B0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zing\AppData\Roaming\Microsoft\Templates\Lab_Template%20-%20ILM%20-%20La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03C624557E4F3FAE19C2D8CAF82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730EF-84D2-4FA3-9457-C3F61C40CEEA}"/>
      </w:docPartPr>
      <w:docPartBody>
        <w:p w:rsidR="00B60EC0" w:rsidRDefault="00EE2539">
          <w:pPr>
            <w:pStyle w:val="3E03C624557E4F3FAE19C2D8CAF82FA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539"/>
    <w:rsid w:val="0000353A"/>
    <w:rsid w:val="0003051F"/>
    <w:rsid w:val="002556DA"/>
    <w:rsid w:val="00307B16"/>
    <w:rsid w:val="004239FB"/>
    <w:rsid w:val="005C4AAC"/>
    <w:rsid w:val="005D4B87"/>
    <w:rsid w:val="007567CC"/>
    <w:rsid w:val="0080433E"/>
    <w:rsid w:val="008A36B9"/>
    <w:rsid w:val="008D1CAC"/>
    <w:rsid w:val="008E4FA1"/>
    <w:rsid w:val="00934CC8"/>
    <w:rsid w:val="009D5FB4"/>
    <w:rsid w:val="00A074DD"/>
    <w:rsid w:val="00A87CDC"/>
    <w:rsid w:val="00B10391"/>
    <w:rsid w:val="00B60EC0"/>
    <w:rsid w:val="00BB3E9E"/>
    <w:rsid w:val="00BE089B"/>
    <w:rsid w:val="00C92D95"/>
    <w:rsid w:val="00CB4BAF"/>
    <w:rsid w:val="00DD596E"/>
    <w:rsid w:val="00EE1F05"/>
    <w:rsid w:val="00E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E03C624557E4F3FAE19C2D8CAF82FA5">
    <w:name w:val="3E03C624557E4F3FAE19C2D8CAF82F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EA64D9-8172-4E09-8438-F264C9068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 - Latest.dotx</Template>
  <TotalTime>1</TotalTime>
  <Pages>1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Lab Companion - Navigate the IOS Using a Terminal Client for Console Connectivity</vt:lpstr>
    </vt:vector>
  </TitlesOfParts>
  <Company>Cisco Systems, Inc.</Company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Navigate the IOS Using a Terminal Client for Console Connectivity - Physical Mode</dc:title>
  <dc:description>2013</dc:description>
  <cp:revision>2</cp:revision>
  <dcterms:created xsi:type="dcterms:W3CDTF">2020-12-18T20:01:00Z</dcterms:created>
  <dcterms:modified xsi:type="dcterms:W3CDTF">2020-12-18T20:01:00Z</dcterms:modified>
</cp:coreProperties>
</file>