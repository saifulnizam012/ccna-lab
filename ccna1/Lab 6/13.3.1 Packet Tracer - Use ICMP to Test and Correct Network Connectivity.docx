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0F5F6" w14:textId="2AB62F29" w:rsidR="004D36D7" w:rsidRPr="00FD4A68" w:rsidRDefault="00545EB2"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t>Packet Tracer - Use ICMP to Test and Correct Network Connectivity</w:t>
          </w:r>
        </w:sdtContent>
      </w:sdt>
    </w:p>
    <w:p w14:paraId="43439AD0" w14:textId="77777777" w:rsidR="00A372DB" w:rsidRDefault="00A372DB" w:rsidP="00A372DB">
      <w:pPr>
        <w:pStyle w:val="Heading1"/>
      </w:pPr>
      <w:r>
        <w:t>Addressing Table</w:t>
      </w:r>
    </w:p>
    <w:tbl>
      <w:tblPr>
        <w:tblStyle w:val="TableGrid"/>
        <w:tblW w:w="10080" w:type="dxa"/>
        <w:jc w:val="center"/>
        <w:tblLook w:val="04A0" w:firstRow="1" w:lastRow="0" w:firstColumn="1" w:lastColumn="0" w:noHBand="0" w:noVBand="1"/>
        <w:tblDescription w:val="This table shows the addressing for the Device, Interface, IP Address / Prefix and Default Gateway. This table contains cells marked as &quot;blank&quot; where you can record the IP address / prefix and default gateway for the PCs."/>
      </w:tblPr>
      <w:tblGrid>
        <w:gridCol w:w="1775"/>
        <w:gridCol w:w="1342"/>
        <w:gridCol w:w="2418"/>
        <w:gridCol w:w="2410"/>
        <w:gridCol w:w="2135"/>
      </w:tblGrid>
      <w:tr w:rsidR="00A372DB" w14:paraId="17FFF4BE" w14:textId="77777777" w:rsidTr="00A30725">
        <w:trPr>
          <w:jc w:val="center"/>
        </w:trPr>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tcBorders>
              <w:bottom w:val="single" w:sz="4" w:space="0" w:color="auto"/>
            </w:tcBorders>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A30725">
        <w:trPr>
          <w:jc w:val="center"/>
        </w:trPr>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Borders>
              <w:bottom w:val="nil"/>
            </w:tcBorders>
          </w:tcPr>
          <w:p w14:paraId="022E2521" w14:textId="77777777" w:rsidR="00CF47D6" w:rsidRDefault="00CF47D6" w:rsidP="00BA0925">
            <w:pPr>
              <w:pStyle w:val="TableText"/>
            </w:pPr>
            <w:r>
              <w:t>N/A</w:t>
            </w:r>
          </w:p>
        </w:tc>
      </w:tr>
      <w:tr w:rsidR="00CF47D6" w14:paraId="0D179F9A" w14:textId="77777777" w:rsidTr="00A30725">
        <w:trPr>
          <w:jc w:val="center"/>
        </w:trPr>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Borders>
              <w:top w:val="nil"/>
              <w:bottom w:val="single" w:sz="4" w:space="0" w:color="auto"/>
            </w:tcBorders>
          </w:tcPr>
          <w:p w14:paraId="20919BED" w14:textId="77777777" w:rsidR="00CF47D6" w:rsidRDefault="009D6630" w:rsidP="00BA0925">
            <w:pPr>
              <w:pStyle w:val="TableText"/>
            </w:pPr>
            <w:r>
              <w:t>N/A</w:t>
            </w:r>
          </w:p>
        </w:tc>
      </w:tr>
      <w:tr w:rsidR="00B3268A" w14:paraId="33E85031" w14:textId="77777777" w:rsidTr="00A30725">
        <w:trPr>
          <w:jc w:val="center"/>
        </w:trPr>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A30725">
        <w:trPr>
          <w:jc w:val="center"/>
        </w:trPr>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A30725">
        <w:trPr>
          <w:jc w:val="center"/>
        </w:trPr>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A30725">
        <w:trPr>
          <w:jc w:val="center"/>
        </w:trPr>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A30725">
        <w:trPr>
          <w:jc w:val="center"/>
        </w:trPr>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A30725">
        <w:trPr>
          <w:jc w:val="center"/>
        </w:trPr>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A30725">
        <w:trPr>
          <w:jc w:val="center"/>
        </w:trPr>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A30725">
        <w:trPr>
          <w:jc w:val="center"/>
        </w:trPr>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A30725">
        <w:trPr>
          <w:jc w:val="center"/>
        </w:trPr>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A30725">
        <w:trPr>
          <w:jc w:val="center"/>
        </w:trPr>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A30725">
        <w:trPr>
          <w:jc w:val="center"/>
        </w:trPr>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A30725">
        <w:trPr>
          <w:jc w:val="center"/>
        </w:trPr>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A30725">
        <w:trPr>
          <w:jc w:val="center"/>
        </w:trPr>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A30725">
        <w:trPr>
          <w:jc w:val="center"/>
        </w:trPr>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A30725">
        <w:trPr>
          <w:jc w:val="center"/>
        </w:trPr>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A30725">
        <w:trPr>
          <w:jc w:val="center"/>
        </w:trPr>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A30725">
        <w:trPr>
          <w:jc w:val="center"/>
        </w:trPr>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A30725">
        <w:trPr>
          <w:jc w:val="center"/>
        </w:trPr>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A30725">
        <w:trPr>
          <w:jc w:val="center"/>
        </w:trPr>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A30725">
        <w:trPr>
          <w:jc w:val="center"/>
        </w:trPr>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A30725">
        <w:trPr>
          <w:jc w:val="center"/>
        </w:trPr>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A30725">
        <w:trPr>
          <w:jc w:val="center"/>
        </w:trPr>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r>
              <w:t>8:</w:t>
            </w:r>
            <w:r w:rsidR="00DD02AF">
              <w:t>acad</w:t>
            </w:r>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313611F0" w14:textId="77777777" w:rsidR="00813E76" w:rsidRDefault="00813E76" w:rsidP="00813E76">
      <w:pPr>
        <w:pStyle w:val="ConfigWindow"/>
      </w:pPr>
      <w:r>
        <w:t>Blank Line, No additional information</w:t>
      </w:r>
    </w:p>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57C0F215" w14:textId="77777777" w:rsidR="00ED3E82" w:rsidRPr="00ED3E82" w:rsidRDefault="00ED3E82" w:rsidP="00ED3E82">
      <w:pPr>
        <w:pStyle w:val="ConfigWindow"/>
      </w:pPr>
      <w:r>
        <w:t>End of document</w:t>
      </w:r>
    </w:p>
    <w:sectPr w:rsidR="00ED3E82" w:rsidRPr="00ED3E8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EB796" w14:textId="77777777" w:rsidR="00545EB2" w:rsidRDefault="00545EB2" w:rsidP="00710659">
      <w:pPr>
        <w:spacing w:after="0" w:line="240" w:lineRule="auto"/>
      </w:pPr>
      <w:r>
        <w:separator/>
      </w:r>
    </w:p>
    <w:p w14:paraId="25F5C0F2" w14:textId="77777777" w:rsidR="00545EB2" w:rsidRDefault="00545EB2"/>
  </w:endnote>
  <w:endnote w:type="continuationSeparator" w:id="0">
    <w:p w14:paraId="4281AC9B" w14:textId="77777777" w:rsidR="00545EB2" w:rsidRDefault="00545EB2" w:rsidP="00710659">
      <w:pPr>
        <w:spacing w:after="0" w:line="240" w:lineRule="auto"/>
      </w:pPr>
      <w:r>
        <w:continuationSeparator/>
      </w:r>
    </w:p>
    <w:p w14:paraId="03C78955" w14:textId="77777777" w:rsidR="00545EB2" w:rsidRDefault="00545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5E1D" w14:textId="2E3E2D5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696EB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27305" w14:textId="2B342BD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96EB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4C345" w14:textId="77777777" w:rsidR="00545EB2" w:rsidRDefault="00545EB2" w:rsidP="00710659">
      <w:pPr>
        <w:spacing w:after="0" w:line="240" w:lineRule="auto"/>
      </w:pPr>
      <w:r>
        <w:separator/>
      </w:r>
    </w:p>
    <w:p w14:paraId="5B83E570" w14:textId="77777777" w:rsidR="00545EB2" w:rsidRDefault="00545EB2"/>
  </w:footnote>
  <w:footnote w:type="continuationSeparator" w:id="0">
    <w:p w14:paraId="71E6C453" w14:textId="77777777" w:rsidR="00545EB2" w:rsidRDefault="00545EB2" w:rsidP="00710659">
      <w:pPr>
        <w:spacing w:after="0" w:line="240" w:lineRule="auto"/>
      </w:pPr>
      <w:r>
        <w:continuationSeparator/>
      </w:r>
    </w:p>
    <w:p w14:paraId="3D0685EF" w14:textId="77777777" w:rsidR="00545EB2" w:rsidRDefault="00545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5EB2"/>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96EB5"/>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25"/>
    <w:rsid w:val="007F0A0B"/>
    <w:rsid w:val="007F3A60"/>
    <w:rsid w:val="007F3D0B"/>
    <w:rsid w:val="007F7C94"/>
    <w:rsid w:val="00802FFA"/>
    <w:rsid w:val="00810E4B"/>
    <w:rsid w:val="00813E7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230C"/>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29"/>
    <w:rsid w:val="00A027CC"/>
    <w:rsid w:val="00A0412D"/>
    <w:rsid w:val="00A15DF0"/>
    <w:rsid w:val="00A21211"/>
    <w:rsid w:val="00A30725"/>
    <w:rsid w:val="00A30F8A"/>
    <w:rsid w:val="00A33890"/>
    <w:rsid w:val="00A34E7F"/>
    <w:rsid w:val="00A34ED5"/>
    <w:rsid w:val="00A357AB"/>
    <w:rsid w:val="00A357F3"/>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0F2B"/>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5713"/>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10D9"/>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09B7"/>
    <w:rsid w:val="00EA486E"/>
    <w:rsid w:val="00EA4FA3"/>
    <w:rsid w:val="00EB001B"/>
    <w:rsid w:val="00EB3082"/>
    <w:rsid w:val="00EB6C33"/>
    <w:rsid w:val="00EC6F62"/>
    <w:rsid w:val="00ED2EA2"/>
    <w:rsid w:val="00ED3E8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E57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6471D7"/>
    <w:rsid w:val="007600C8"/>
    <w:rsid w:val="00C47373"/>
    <w:rsid w:val="00CE56AA"/>
    <w:rsid w:val="00D22DD3"/>
    <w:rsid w:val="00EC3A42"/>
    <w:rsid w:val="00ED736C"/>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B0613-627A-48CC-AD2C-7EBB4C1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22</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description>2019</dc:description>
  <cp:revision>11</cp:revision>
  <cp:lastPrinted>2021-01-08T00:58:00Z</cp:lastPrinted>
  <dcterms:created xsi:type="dcterms:W3CDTF">2019-09-30T13:52:00Z</dcterms:created>
  <dcterms:modified xsi:type="dcterms:W3CDTF">2021-01-08T00:58:00Z</dcterms:modified>
</cp:coreProperties>
</file>