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81D8E" w14:textId="77100DA3" w:rsidR="004D36D7" w:rsidRPr="00FD4A68" w:rsidRDefault="00237DE2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6F267319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26"/>
        <w:gridCol w:w="1725"/>
        <w:gridCol w:w="2270"/>
        <w:gridCol w:w="2361"/>
        <w:gridCol w:w="1998"/>
      </w:tblGrid>
      <w:tr w:rsidR="0084725A" w14:paraId="6F42815A" w14:textId="77777777" w:rsidTr="0042510F">
        <w:trPr>
          <w:cantSplit/>
          <w:trHeight w:val="255"/>
          <w:jc w:val="center"/>
        </w:trPr>
        <w:tc>
          <w:tcPr>
            <w:tcW w:w="172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11A65C4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2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CBEE864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63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2E63C84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9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5AC54EA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02FA7CCF" w14:textId="77777777" w:rsidTr="0042510F">
        <w:trPr>
          <w:cantSplit/>
          <w:jc w:val="center"/>
        </w:trPr>
        <w:tc>
          <w:tcPr>
            <w:tcW w:w="1726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5694CB5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25" w:type="dxa"/>
            <w:shd w:val="clear" w:color="auto" w:fill="FFFFFF" w:themeFill="background1"/>
            <w:vAlign w:val="center"/>
          </w:tcPr>
          <w:p w14:paraId="13B0B511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631" w:type="dxa"/>
            <w:gridSpan w:val="2"/>
            <w:shd w:val="clear" w:color="auto" w:fill="FFFFFF" w:themeFill="background1"/>
            <w:vAlign w:val="center"/>
          </w:tcPr>
          <w:p w14:paraId="7D1F0392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98" w:type="dxa"/>
            <w:shd w:val="clear" w:color="auto" w:fill="FFFFFF" w:themeFill="background1"/>
            <w:vAlign w:val="center"/>
          </w:tcPr>
          <w:p w14:paraId="29D8F34C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E605F8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E92CEA4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25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0E4152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70" w:type="dxa"/>
            <w:shd w:val="clear" w:color="auto" w:fill="FFFFFF" w:themeFill="background1"/>
            <w:vAlign w:val="center"/>
          </w:tcPr>
          <w:p w14:paraId="5AECCC2A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 w14:paraId="49615E3E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98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37695B72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50FBFC80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67FE7F8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2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3F2C5A6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7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3953FC1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61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FBBAFC6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98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52FE8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697A134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12AAD1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2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D2FF87A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63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45C578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596D5DF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0F463A1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321035E3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25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F011D1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631" w:type="dxa"/>
            <w:gridSpan w:val="2"/>
            <w:shd w:val="clear" w:color="auto" w:fill="FFFFFF" w:themeFill="background1"/>
            <w:vAlign w:val="center"/>
          </w:tcPr>
          <w:p w14:paraId="3EE85C49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98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32942CB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A422844" w14:textId="77777777" w:rsidTr="0042510F">
        <w:trPr>
          <w:cantSplit/>
          <w:jc w:val="center"/>
        </w:trPr>
        <w:tc>
          <w:tcPr>
            <w:tcW w:w="1726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9ED0F6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2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9C32D0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7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FA45B1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61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F463AA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98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444B0DF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CCD7C6E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70F7697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25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7458069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631" w:type="dxa"/>
            <w:gridSpan w:val="2"/>
            <w:shd w:val="clear" w:color="auto" w:fill="FFFFFF" w:themeFill="background1"/>
            <w:vAlign w:val="center"/>
          </w:tcPr>
          <w:p w14:paraId="305BF1D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98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25AB48E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4C28C4B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22B87C9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2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B0525BB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7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F852636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61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217D71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98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A23470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DC1C3C7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68D10C2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2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CC8B174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63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A4C73D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2053B53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08510317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D80A753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25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1B9FE2B6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63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FC92580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98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42B080FB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A1D217E" w14:textId="77777777" w:rsidTr="0042510F">
        <w:trPr>
          <w:cantSplit/>
          <w:jc w:val="center"/>
        </w:trPr>
        <w:tc>
          <w:tcPr>
            <w:tcW w:w="1726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6F03E08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25" w:type="dxa"/>
            <w:shd w:val="clear" w:color="auto" w:fill="FFFFFF" w:themeFill="background1"/>
            <w:vAlign w:val="center"/>
          </w:tcPr>
          <w:p w14:paraId="698886F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631" w:type="dxa"/>
            <w:gridSpan w:val="2"/>
            <w:shd w:val="clear" w:color="auto" w:fill="FFFFFF" w:themeFill="background1"/>
            <w:vAlign w:val="center"/>
          </w:tcPr>
          <w:p w14:paraId="35AF2F5D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98" w:type="dxa"/>
            <w:shd w:val="clear" w:color="auto" w:fill="FFFFFF" w:themeFill="background1"/>
            <w:vAlign w:val="center"/>
          </w:tcPr>
          <w:p w14:paraId="1CB8D702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40D9AC09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A9AE0B3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25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32AB0BAB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70" w:type="dxa"/>
            <w:shd w:val="clear" w:color="auto" w:fill="FFFFFF" w:themeFill="background1"/>
            <w:vAlign w:val="center"/>
          </w:tcPr>
          <w:p w14:paraId="66EB7463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 w14:paraId="71DCEEED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98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3C6E8B1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562F75E3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9A9B806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2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F05A773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7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6F5EEE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61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3DBAF38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98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DDDEF3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5BA7ED9C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CA5B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2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F35AAD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63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8E75A1C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E78CEF1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0C46EC5B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4534F64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25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1B198161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631" w:type="dxa"/>
            <w:gridSpan w:val="2"/>
            <w:shd w:val="clear" w:color="auto" w:fill="FFFFFF" w:themeFill="background1"/>
            <w:vAlign w:val="center"/>
          </w:tcPr>
          <w:p w14:paraId="3C8515BE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98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89FFA01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42510F" w14:paraId="481C2F1F" w14:textId="77777777" w:rsidTr="00E52A2C">
        <w:trPr>
          <w:cantSplit/>
          <w:jc w:val="center"/>
        </w:trPr>
        <w:tc>
          <w:tcPr>
            <w:tcW w:w="1726" w:type="dxa"/>
            <w:shd w:val="clear" w:color="auto" w:fill="FFFFFF" w:themeFill="background1"/>
            <w:vAlign w:val="center"/>
          </w:tcPr>
          <w:p w14:paraId="17E6196E" w14:textId="77777777" w:rsidR="0042510F" w:rsidRPr="00E87D62" w:rsidRDefault="0042510F" w:rsidP="0042510F">
            <w:pPr>
              <w:pStyle w:val="TableText"/>
            </w:pPr>
            <w:r>
              <w:t>PC1</w:t>
            </w:r>
          </w:p>
        </w:tc>
        <w:tc>
          <w:tcPr>
            <w:tcW w:w="1725" w:type="dxa"/>
            <w:shd w:val="clear" w:color="auto" w:fill="FFFFFF" w:themeFill="background1"/>
            <w:vAlign w:val="center"/>
          </w:tcPr>
          <w:p w14:paraId="716A578A" w14:textId="77777777" w:rsidR="0042510F" w:rsidRPr="00E87D62" w:rsidRDefault="0042510F" w:rsidP="0042510F">
            <w:pPr>
              <w:pStyle w:val="TableText"/>
            </w:pPr>
            <w:r>
              <w:t>NIC</w:t>
            </w:r>
          </w:p>
        </w:tc>
        <w:tc>
          <w:tcPr>
            <w:tcW w:w="227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AD4D62" w14:textId="682CB8BE" w:rsidR="0042510F" w:rsidRPr="007E2A8F" w:rsidRDefault="007E2A8F" w:rsidP="0042510F">
            <w:pPr>
              <w:pStyle w:val="ConfigWindow"/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</w:pPr>
            <w:r w:rsidRPr="007E2A8F"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  <w:t>10.10.1.</w:t>
            </w:r>
            <w:r w:rsidR="00F872A7"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  <w:t>98</w:t>
            </w:r>
          </w:p>
        </w:tc>
        <w:tc>
          <w:tcPr>
            <w:tcW w:w="2361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6E7E7301" w14:textId="594C4CDD" w:rsidR="0042510F" w:rsidRPr="007E2A8F" w:rsidRDefault="007E2A8F" w:rsidP="0042510F">
            <w:pPr>
              <w:pStyle w:val="ConfigWindow"/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</w:pPr>
            <w:r w:rsidRPr="007E2A8F"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  <w:t>255.255.255.224</w:t>
            </w:r>
          </w:p>
        </w:tc>
        <w:tc>
          <w:tcPr>
            <w:tcW w:w="1998" w:type="dxa"/>
            <w:shd w:val="clear" w:color="auto" w:fill="FFFFFF" w:themeFill="background1"/>
            <w:vAlign w:val="center"/>
          </w:tcPr>
          <w:p w14:paraId="040ED55E" w14:textId="031E672A" w:rsidR="0042510F" w:rsidRPr="007E2A8F" w:rsidRDefault="007E2A8F" w:rsidP="0042510F">
            <w:pPr>
              <w:pStyle w:val="ConfigWindow"/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</w:pPr>
            <w:r w:rsidRPr="007E2A8F"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  <w:t>10.10.1.97</w:t>
            </w:r>
          </w:p>
        </w:tc>
      </w:tr>
      <w:tr w:rsidR="0042510F" w14:paraId="4DBB0368" w14:textId="77777777" w:rsidTr="00E52A2C">
        <w:trPr>
          <w:cantSplit/>
          <w:jc w:val="center"/>
        </w:trPr>
        <w:tc>
          <w:tcPr>
            <w:tcW w:w="1726" w:type="dxa"/>
            <w:shd w:val="clear" w:color="auto" w:fill="FFFFFF" w:themeFill="background1"/>
            <w:vAlign w:val="center"/>
          </w:tcPr>
          <w:p w14:paraId="7C488609" w14:textId="3DCFA860" w:rsidR="0042510F" w:rsidRDefault="0042510F" w:rsidP="0042510F">
            <w:pPr>
              <w:pStyle w:val="TableText"/>
            </w:pPr>
            <w:r>
              <w:t>PC</w:t>
            </w:r>
            <w:r w:rsidR="00F872A7">
              <w:t>2</w:t>
            </w:r>
          </w:p>
        </w:tc>
        <w:tc>
          <w:tcPr>
            <w:tcW w:w="1725" w:type="dxa"/>
            <w:shd w:val="clear" w:color="auto" w:fill="FFFFFF" w:themeFill="background1"/>
            <w:vAlign w:val="center"/>
          </w:tcPr>
          <w:p w14:paraId="054AF5F1" w14:textId="77777777" w:rsidR="0042510F" w:rsidRDefault="0042510F" w:rsidP="0042510F">
            <w:pPr>
              <w:pStyle w:val="TableText"/>
            </w:pPr>
            <w:r>
              <w:t>NIC</w:t>
            </w:r>
          </w:p>
        </w:tc>
        <w:tc>
          <w:tcPr>
            <w:tcW w:w="4631" w:type="dxa"/>
            <w:gridSpan w:val="2"/>
            <w:shd w:val="clear" w:color="auto" w:fill="FFFFFF" w:themeFill="background1"/>
          </w:tcPr>
          <w:p w14:paraId="27C9DCF8" w14:textId="7F47A3A7" w:rsidR="0042510F" w:rsidRPr="007E2A8F" w:rsidRDefault="00F872A7" w:rsidP="0042510F">
            <w:pPr>
              <w:pStyle w:val="ConfigWindow"/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</w:pPr>
            <w:r w:rsidRPr="00F872A7"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  <w:t>2001:db8:1:1::2/64</w:t>
            </w:r>
          </w:p>
        </w:tc>
        <w:tc>
          <w:tcPr>
            <w:tcW w:w="1998" w:type="dxa"/>
            <w:shd w:val="clear" w:color="auto" w:fill="FFFFFF" w:themeFill="background1"/>
          </w:tcPr>
          <w:p w14:paraId="062ED556" w14:textId="6342FAB2" w:rsidR="0042510F" w:rsidRPr="007E2A8F" w:rsidRDefault="00F872A7" w:rsidP="0042510F">
            <w:pPr>
              <w:pStyle w:val="ConfigWindow"/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</w:pPr>
            <w:r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  <w:t>fe</w:t>
            </w:r>
            <w:r w:rsidR="00D51C25" w:rsidRPr="00D51C25"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  <w:t>80::1</w:t>
            </w:r>
          </w:p>
        </w:tc>
      </w:tr>
      <w:tr w:rsidR="0042510F" w14:paraId="7F97D175" w14:textId="77777777" w:rsidTr="00E52A2C">
        <w:trPr>
          <w:cantSplit/>
          <w:jc w:val="center"/>
        </w:trPr>
        <w:tc>
          <w:tcPr>
            <w:tcW w:w="1726" w:type="dxa"/>
            <w:shd w:val="clear" w:color="auto" w:fill="FFFFFF" w:themeFill="background1"/>
            <w:vAlign w:val="center"/>
          </w:tcPr>
          <w:p w14:paraId="1A7E8B58" w14:textId="2EA8EAE9" w:rsidR="0042510F" w:rsidRPr="00E87D62" w:rsidRDefault="0042510F" w:rsidP="0042510F">
            <w:pPr>
              <w:pStyle w:val="TableText"/>
            </w:pPr>
            <w:r>
              <w:t>PC</w:t>
            </w:r>
            <w:r w:rsidR="00F872A7">
              <w:t>3</w:t>
            </w:r>
          </w:p>
        </w:tc>
        <w:tc>
          <w:tcPr>
            <w:tcW w:w="1725" w:type="dxa"/>
            <w:shd w:val="clear" w:color="auto" w:fill="FFFFFF" w:themeFill="background1"/>
            <w:vAlign w:val="center"/>
          </w:tcPr>
          <w:p w14:paraId="03B46B4A" w14:textId="77777777" w:rsidR="0042510F" w:rsidRDefault="0042510F" w:rsidP="0042510F">
            <w:pPr>
              <w:pStyle w:val="TableText"/>
            </w:pPr>
            <w:r>
              <w:t>NIC</w:t>
            </w:r>
          </w:p>
        </w:tc>
        <w:tc>
          <w:tcPr>
            <w:tcW w:w="2270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3B84B1D3" w14:textId="081797F5" w:rsidR="0042510F" w:rsidRPr="007E2A8F" w:rsidRDefault="00D51C25" w:rsidP="0042510F">
            <w:pPr>
              <w:pStyle w:val="ConfigWindow"/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</w:pPr>
            <w:r w:rsidRPr="00D51C25"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  <w:t>10.10.1.</w:t>
            </w:r>
            <w:r w:rsidR="00F872A7"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  <w:t>18</w:t>
            </w:r>
          </w:p>
        </w:tc>
        <w:tc>
          <w:tcPr>
            <w:tcW w:w="2361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6CA6D17A" w14:textId="7319AEF9" w:rsidR="0042510F" w:rsidRPr="00D51C25" w:rsidRDefault="00D51C25" w:rsidP="0042510F">
            <w:pPr>
              <w:pStyle w:val="ConfigWindow"/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</w:pPr>
            <w:r w:rsidRPr="00D51C25"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  <w:t>255.255.255.240</w:t>
            </w:r>
          </w:p>
        </w:tc>
        <w:tc>
          <w:tcPr>
            <w:tcW w:w="1998" w:type="dxa"/>
            <w:shd w:val="clear" w:color="auto" w:fill="FFFFFF" w:themeFill="background1"/>
            <w:vAlign w:val="center"/>
          </w:tcPr>
          <w:p w14:paraId="56BF2FC1" w14:textId="464864CC" w:rsidR="0042510F" w:rsidRPr="007E2A8F" w:rsidRDefault="00D51C25" w:rsidP="0042510F">
            <w:pPr>
              <w:pStyle w:val="ConfigWindow"/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</w:pPr>
            <w:r w:rsidRPr="00D51C25"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  <w:t>10.10.1.17</w:t>
            </w:r>
          </w:p>
        </w:tc>
      </w:tr>
      <w:tr w:rsidR="0042510F" w14:paraId="1707E6B3" w14:textId="77777777" w:rsidTr="00E52A2C">
        <w:trPr>
          <w:cantSplit/>
          <w:jc w:val="center"/>
        </w:trPr>
        <w:tc>
          <w:tcPr>
            <w:tcW w:w="1726" w:type="dxa"/>
            <w:shd w:val="clear" w:color="auto" w:fill="FFFFFF" w:themeFill="background1"/>
            <w:vAlign w:val="center"/>
          </w:tcPr>
          <w:p w14:paraId="7E4B673E" w14:textId="7FCB1687" w:rsidR="0042510F" w:rsidRDefault="0042510F" w:rsidP="0042510F">
            <w:pPr>
              <w:pStyle w:val="TableText"/>
            </w:pPr>
            <w:r>
              <w:t>PC</w:t>
            </w:r>
            <w:r w:rsidR="00F872A7">
              <w:t>4</w:t>
            </w:r>
          </w:p>
        </w:tc>
        <w:tc>
          <w:tcPr>
            <w:tcW w:w="1725" w:type="dxa"/>
            <w:shd w:val="clear" w:color="auto" w:fill="FFFFFF" w:themeFill="background1"/>
            <w:vAlign w:val="center"/>
          </w:tcPr>
          <w:p w14:paraId="2DC4AB89" w14:textId="77777777" w:rsidR="0042510F" w:rsidRDefault="0042510F" w:rsidP="0042510F">
            <w:pPr>
              <w:pStyle w:val="TableText"/>
            </w:pPr>
            <w:r>
              <w:t>NIC</w:t>
            </w:r>
          </w:p>
        </w:tc>
        <w:tc>
          <w:tcPr>
            <w:tcW w:w="4631" w:type="dxa"/>
            <w:gridSpan w:val="2"/>
            <w:shd w:val="clear" w:color="auto" w:fill="FFFFFF" w:themeFill="background1"/>
          </w:tcPr>
          <w:p w14:paraId="6CF583E7" w14:textId="3BC53689" w:rsidR="0042510F" w:rsidRPr="00F872A7" w:rsidRDefault="00F872A7" w:rsidP="0042510F">
            <w:pPr>
              <w:pStyle w:val="ConfigWindow"/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</w:pPr>
            <w:r w:rsidRPr="00F872A7"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  <w:t>2001:db8:1:4::2/64</w:t>
            </w:r>
          </w:p>
        </w:tc>
        <w:tc>
          <w:tcPr>
            <w:tcW w:w="1998" w:type="dxa"/>
            <w:shd w:val="clear" w:color="auto" w:fill="FFFFFF" w:themeFill="background1"/>
          </w:tcPr>
          <w:p w14:paraId="21D22CA8" w14:textId="79BE464D" w:rsidR="0042510F" w:rsidRPr="007E2A8F" w:rsidRDefault="00F872A7" w:rsidP="0042510F">
            <w:pPr>
              <w:pStyle w:val="ConfigWindow"/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</w:pPr>
            <w:r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  <w:t>fe</w:t>
            </w:r>
            <w:r w:rsidR="00D51C25" w:rsidRPr="00D51C25"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  <w:t>80::</w:t>
            </w:r>
            <w:r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  <w:t>1</w:t>
            </w:r>
          </w:p>
        </w:tc>
      </w:tr>
    </w:tbl>
    <w:p w14:paraId="2962F439" w14:textId="77777777" w:rsidR="00A463B2" w:rsidRDefault="00A463B2" w:rsidP="00A463B2">
      <w:pPr>
        <w:pStyle w:val="ConfigWindow"/>
      </w:pPr>
      <w:r>
        <w:t>Blank Line, No additional information</w:t>
      </w:r>
    </w:p>
    <w:p w14:paraId="252A2750" w14:textId="77777777" w:rsidR="00E31A44" w:rsidRPr="00BB73FF" w:rsidRDefault="00E31A44" w:rsidP="00E31A44">
      <w:pPr>
        <w:pStyle w:val="Heading1"/>
      </w:pPr>
      <w:r w:rsidRPr="00BB73FF">
        <w:t>Objective</w:t>
      </w:r>
      <w:r>
        <w:t>s</w:t>
      </w:r>
    </w:p>
    <w:p w14:paraId="5D32EA13" w14:textId="77777777" w:rsidR="00E31A44" w:rsidRPr="004C0909" w:rsidRDefault="00E31A44" w:rsidP="00E31A44">
      <w:pPr>
        <w:pStyle w:val="BodyTextL25Bold"/>
      </w:pPr>
      <w:r>
        <w:t>Part 1: Test and Restore IPv4 Connectivity</w:t>
      </w:r>
    </w:p>
    <w:p w14:paraId="054AB5B8" w14:textId="77777777" w:rsidR="00E31A44" w:rsidRDefault="00E31A44" w:rsidP="00E31A44">
      <w:pPr>
        <w:pStyle w:val="BodyTextL25Bold"/>
      </w:pPr>
      <w:r>
        <w:t>Part 2: Test and Restore IPv6 Connectivity</w:t>
      </w:r>
    </w:p>
    <w:p w14:paraId="1E2A0D04" w14:textId="77777777" w:rsidR="00E31A44" w:rsidRDefault="00E31A44" w:rsidP="0093296A">
      <w:pPr>
        <w:pStyle w:val="Heading1"/>
      </w:pPr>
      <w:r>
        <w:t>Scenario</w:t>
      </w:r>
    </w:p>
    <w:p w14:paraId="4E421CA2" w14:textId="77777777"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595145F2" w14:textId="77777777"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1DF53F9D" w14:textId="77777777" w:rsidR="0093296A" w:rsidRDefault="0093296A" w:rsidP="0093296A">
      <w:pPr>
        <w:pStyle w:val="Heading1"/>
      </w:pPr>
      <w:r>
        <w:lastRenderedPageBreak/>
        <w:t>Instructions</w:t>
      </w:r>
    </w:p>
    <w:p w14:paraId="649636AF" w14:textId="77777777" w:rsidR="00E31A44" w:rsidRDefault="00E31A44" w:rsidP="0093296A">
      <w:pPr>
        <w:pStyle w:val="Heading2"/>
      </w:pPr>
      <w:r w:rsidRPr="00D6234C">
        <w:t>Test and Restore IPv4 Connectivity</w:t>
      </w:r>
    </w:p>
    <w:p w14:paraId="71BCD0CE" w14:textId="77777777" w:rsidR="00E31A44" w:rsidRDefault="00E31A44" w:rsidP="00E31A44">
      <w:pPr>
        <w:pStyle w:val="Heading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14:paraId="73A36AFD" w14:textId="77777777"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5F4C6B5D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11BFA794" w14:textId="77777777"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008C959D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C544808" w14:textId="77777777"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385C23E3" w14:textId="77777777" w:rsidR="00E31A44" w:rsidRDefault="00E31A44" w:rsidP="0093296A">
      <w:pPr>
        <w:pStyle w:val="Heading3"/>
        <w:spacing w:before="120"/>
      </w:pPr>
      <w:r>
        <w:t>Locate the source of connectivity failure</w:t>
      </w:r>
      <w:r w:rsidRPr="00F9482F">
        <w:t>.</w:t>
      </w:r>
    </w:p>
    <w:p w14:paraId="41D99DA9" w14:textId="77777777" w:rsidR="0093296A" w:rsidRDefault="00E31A44" w:rsidP="0078067E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14:paraId="548224A0" w14:textId="77777777" w:rsidR="0093296A" w:rsidRDefault="0093296A" w:rsidP="0093296A">
      <w:pPr>
        <w:pStyle w:val="Heading4"/>
      </w:pPr>
      <w:r>
        <w:t>Question:</w:t>
      </w:r>
    </w:p>
    <w:p w14:paraId="1FC3EBDD" w14:textId="4342B6CD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716BAD76" w14:textId="4565B050" w:rsidR="007E2A8F" w:rsidRDefault="007E2A8F" w:rsidP="0093296A">
      <w:pPr>
        <w:pStyle w:val="BodyTextL50"/>
        <w:spacing w:before="0"/>
      </w:pPr>
      <w:r w:rsidRPr="007E2A8F">
        <w:rPr>
          <w:highlight w:val="cyan"/>
        </w:rPr>
        <w:t>10.10.1.97</w:t>
      </w:r>
    </w:p>
    <w:p w14:paraId="3A3C39AE" w14:textId="77777777" w:rsidR="0093296A" w:rsidRDefault="0093296A" w:rsidP="0093296A">
      <w:pPr>
        <w:pStyle w:val="AnswerLineL50"/>
      </w:pPr>
      <w:r>
        <w:t>Type your answers here.</w:t>
      </w:r>
    </w:p>
    <w:p w14:paraId="724F05F7" w14:textId="77777777" w:rsidR="00E31A44" w:rsidRDefault="00E31A44" w:rsidP="0093296A">
      <w:pPr>
        <w:pStyle w:val="SubStepAlpha"/>
      </w:pPr>
      <w:r>
        <w:t xml:space="preserve">The trace will eventually end after 30 attempts. Enter </w:t>
      </w:r>
      <w:r>
        <w:rPr>
          <w:b/>
        </w:rPr>
        <w:t>Ctrl</w:t>
      </w:r>
      <w:r w:rsidRPr="00380C0B">
        <w:t>+</w:t>
      </w:r>
      <w:r>
        <w:rPr>
          <w:b/>
        </w:rPr>
        <w:t>C</w:t>
      </w:r>
      <w:r>
        <w:t xml:space="preserve"> to stop the trace before 30 attempts.</w:t>
      </w:r>
    </w:p>
    <w:p w14:paraId="5CA4CF89" w14:textId="77777777"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14:paraId="39BAAFE2" w14:textId="77777777" w:rsidR="0093296A" w:rsidRDefault="0093296A" w:rsidP="0093296A">
      <w:pPr>
        <w:pStyle w:val="Heading4"/>
      </w:pPr>
      <w:r>
        <w:t>Question:</w:t>
      </w:r>
    </w:p>
    <w:p w14:paraId="49FA4745" w14:textId="6929B8D0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00A3F5E8" w14:textId="53311FDD" w:rsidR="007E2A8F" w:rsidRDefault="007E2A8F" w:rsidP="0093296A">
      <w:pPr>
        <w:pStyle w:val="BodyTextL50"/>
        <w:spacing w:before="0"/>
      </w:pPr>
      <w:r w:rsidRPr="007E2A8F">
        <w:rPr>
          <w:highlight w:val="cyan"/>
        </w:rPr>
        <w:t>10.10.1.17</w:t>
      </w:r>
    </w:p>
    <w:p w14:paraId="218CF790" w14:textId="77777777" w:rsidR="0093296A" w:rsidRDefault="0093296A" w:rsidP="0093296A">
      <w:pPr>
        <w:pStyle w:val="AnswerLineL50"/>
      </w:pPr>
      <w:r>
        <w:t>Type your answers here.</w:t>
      </w:r>
    </w:p>
    <w:p w14:paraId="41A4A05F" w14:textId="77777777" w:rsidR="00E31A44" w:rsidRDefault="00E31A44" w:rsidP="0093296A">
      <w:pPr>
        <w:pStyle w:val="SubStepAlpha"/>
      </w:pPr>
      <w:r>
        <w:t xml:space="preserve">Enter </w:t>
      </w:r>
      <w:r>
        <w:rPr>
          <w:b/>
        </w:rPr>
        <w:t>Ctrl</w:t>
      </w:r>
      <w:r w:rsidRPr="00380C0B">
        <w:t>+</w:t>
      </w:r>
      <w:r>
        <w:rPr>
          <w:b/>
        </w:rPr>
        <w:t>C</w:t>
      </w:r>
      <w:r>
        <w:t xml:space="preserve"> to stop the trace.</w:t>
      </w:r>
    </w:p>
    <w:p w14:paraId="63A93B5E" w14:textId="77777777" w:rsidR="00290231" w:rsidRDefault="00290231" w:rsidP="00290231">
      <w:pPr>
        <w:pStyle w:val="ConfigWindow"/>
      </w:pPr>
      <w:r>
        <w:t>Open configuration window</w:t>
      </w:r>
    </w:p>
    <w:p w14:paraId="6E5783B3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2E646237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>show ip interface brief</w:t>
      </w:r>
      <w:r>
        <w:t xml:space="preserve"> command to list the interfaces and their status. There are two IPv4 addresses on the router. One should have been recorded in Step 2a.</w:t>
      </w:r>
    </w:p>
    <w:p w14:paraId="5C1898F1" w14:textId="77777777" w:rsidR="0093296A" w:rsidRDefault="0093296A" w:rsidP="0093296A">
      <w:pPr>
        <w:pStyle w:val="Heading4"/>
      </w:pPr>
      <w:r>
        <w:t>Question:</w:t>
      </w:r>
    </w:p>
    <w:p w14:paraId="36B041E6" w14:textId="1EA0476A" w:rsidR="0093296A" w:rsidRDefault="00E31A44" w:rsidP="0093296A">
      <w:pPr>
        <w:pStyle w:val="BodyTextL50"/>
        <w:spacing w:before="0"/>
      </w:pPr>
      <w:r>
        <w:t>What is the other?</w:t>
      </w:r>
    </w:p>
    <w:p w14:paraId="05E07717" w14:textId="64C632F3" w:rsidR="007E2A8F" w:rsidRDefault="007E2A8F" w:rsidP="0093296A">
      <w:pPr>
        <w:pStyle w:val="BodyTextL50"/>
        <w:spacing w:before="0"/>
      </w:pPr>
      <w:r w:rsidRPr="007E2A8F">
        <w:rPr>
          <w:highlight w:val="cyan"/>
        </w:rPr>
        <w:t>10.10.1.6</w:t>
      </w:r>
    </w:p>
    <w:p w14:paraId="22DCE10F" w14:textId="77777777" w:rsidR="0093296A" w:rsidRDefault="0093296A" w:rsidP="0093296A">
      <w:pPr>
        <w:pStyle w:val="AnswerLineL50"/>
      </w:pPr>
      <w:r>
        <w:t>Type your answers here.</w:t>
      </w:r>
    </w:p>
    <w:p w14:paraId="7AB1AAA2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>show ip route</w:t>
      </w:r>
      <w:r>
        <w:t xml:space="preserve"> command to list the networks to which the router is connected. Note that there are two networks connected to the </w:t>
      </w:r>
      <w:r w:rsidRPr="00301122">
        <w:rPr>
          <w:b/>
        </w:rPr>
        <w:t>Serial0/</w:t>
      </w:r>
      <w:r>
        <w:rPr>
          <w:b/>
        </w:rPr>
        <w:t>0/1</w:t>
      </w:r>
      <w:r>
        <w:t xml:space="preserve"> interface.</w:t>
      </w:r>
    </w:p>
    <w:p w14:paraId="0CEC077C" w14:textId="77777777" w:rsidR="0093296A" w:rsidRDefault="0093296A" w:rsidP="0093296A">
      <w:pPr>
        <w:pStyle w:val="Heading4"/>
      </w:pPr>
      <w:r>
        <w:t>Question:</w:t>
      </w:r>
    </w:p>
    <w:p w14:paraId="55E7D29F" w14:textId="229D7709" w:rsidR="0093296A" w:rsidRDefault="00E31A44" w:rsidP="0093296A">
      <w:pPr>
        <w:pStyle w:val="BodyTextL50"/>
        <w:spacing w:before="0"/>
      </w:pPr>
      <w:r>
        <w:t>What are they?</w:t>
      </w:r>
    </w:p>
    <w:p w14:paraId="0DEC572F" w14:textId="120B263F" w:rsidR="007E2A8F" w:rsidRDefault="007E2A8F" w:rsidP="0093296A">
      <w:pPr>
        <w:pStyle w:val="BodyTextL50"/>
        <w:spacing w:before="0"/>
      </w:pPr>
      <w:r w:rsidRPr="007E2A8F">
        <w:rPr>
          <w:highlight w:val="cyan"/>
        </w:rPr>
        <w:t>10.10.1.6/32, 10.10.1.4/30</w:t>
      </w:r>
    </w:p>
    <w:p w14:paraId="39880EE7" w14:textId="77777777" w:rsidR="0093296A" w:rsidRDefault="0093296A" w:rsidP="0042510F">
      <w:pPr>
        <w:pStyle w:val="AnswerLineL50"/>
      </w:pPr>
      <w:r>
        <w:t>Type your answers here.</w:t>
      </w:r>
    </w:p>
    <w:p w14:paraId="18D34AC9" w14:textId="50C6E759" w:rsidR="0093296A" w:rsidRDefault="00E31A44" w:rsidP="0093296A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</w:p>
    <w:p w14:paraId="79A61E77" w14:textId="09B350DB" w:rsidR="007E2A8F" w:rsidRDefault="007E2A8F" w:rsidP="007E2A8F">
      <w:pPr>
        <w:pStyle w:val="SubStepAlpha"/>
        <w:numPr>
          <w:ilvl w:val="0"/>
          <w:numId w:val="0"/>
        </w:numPr>
        <w:ind w:left="720"/>
      </w:pPr>
      <w:r w:rsidRPr="007E2A8F">
        <w:rPr>
          <w:highlight w:val="cyan"/>
        </w:rPr>
        <w:t>10.10.1.10, 10.10.1.8/30, 10.10.1.10/32</w:t>
      </w:r>
    </w:p>
    <w:p w14:paraId="7CE8D0AA" w14:textId="77777777" w:rsidR="0093296A" w:rsidRDefault="0093296A" w:rsidP="0093296A">
      <w:pPr>
        <w:pStyle w:val="AnswerLineL50"/>
      </w:pPr>
      <w:r>
        <w:t>Type your answers here.</w:t>
      </w:r>
    </w:p>
    <w:p w14:paraId="52F88EA1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</w:t>
      </w:r>
    </w:p>
    <w:p w14:paraId="24848610" w14:textId="77777777" w:rsidR="0093296A" w:rsidRDefault="00E31A44" w:rsidP="0093296A">
      <w:pPr>
        <w:pStyle w:val="SubStepAlpha"/>
      </w:pPr>
      <w:r>
        <w:lastRenderedPageBreak/>
        <w:t xml:space="preserve">Enter the </w:t>
      </w:r>
      <w:r>
        <w:rPr>
          <w:b/>
        </w:rPr>
        <w:t>show ip interface brief</w:t>
      </w:r>
      <w:r>
        <w:t xml:space="preserve"> comma</w:t>
      </w:r>
      <w:r w:rsidR="0093296A">
        <w:t>nd and record your addresses.</w:t>
      </w:r>
    </w:p>
    <w:p w14:paraId="0B17E9E9" w14:textId="77777777" w:rsidR="0093296A" w:rsidRDefault="0093296A" w:rsidP="0093296A">
      <w:pPr>
        <w:pStyle w:val="AnswerLineL50"/>
      </w:pPr>
      <w:r>
        <w:t>Type your addresses here.</w:t>
      </w:r>
    </w:p>
    <w:p w14:paraId="3EEAC176" w14:textId="77777777" w:rsidR="00E31A44" w:rsidRDefault="00E31A44" w:rsidP="00290231">
      <w:pPr>
        <w:pStyle w:val="SubStepAlpha"/>
      </w:pPr>
      <w:r>
        <w:t>Run more tests if it helps visualize the prob</w:t>
      </w:r>
      <w:r w:rsidRPr="0093296A">
        <w:t>l</w:t>
      </w:r>
      <w:r>
        <w:t>em. Simulation mode is available.</w:t>
      </w:r>
    </w:p>
    <w:p w14:paraId="4F0CADB9" w14:textId="77777777" w:rsidR="00290231" w:rsidRDefault="00290231" w:rsidP="00290231">
      <w:pPr>
        <w:pStyle w:val="ConfigWindow"/>
      </w:pPr>
      <w:r>
        <w:t>Close configuration window</w:t>
      </w:r>
    </w:p>
    <w:p w14:paraId="34717497" w14:textId="77777777" w:rsidR="00E31A44" w:rsidRDefault="00E31A44" w:rsidP="00290231">
      <w:pPr>
        <w:pStyle w:val="Heading3"/>
        <w:spacing w:before="120"/>
      </w:pPr>
      <w:r>
        <w:t>Propose a solution to solve the problem</w:t>
      </w:r>
      <w:r w:rsidRPr="00F9482F">
        <w:t>.</w:t>
      </w:r>
    </w:p>
    <w:p w14:paraId="7F928B49" w14:textId="77777777"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14:paraId="33F665D5" w14:textId="77777777" w:rsidR="00290231" w:rsidRDefault="00290231" w:rsidP="00290231">
      <w:pPr>
        <w:pStyle w:val="Heading4"/>
      </w:pPr>
      <w:r>
        <w:t>Question:</w:t>
      </w:r>
    </w:p>
    <w:p w14:paraId="0EAD6F07" w14:textId="3F319EA0" w:rsidR="00290231" w:rsidRDefault="00E31A44" w:rsidP="00290231">
      <w:pPr>
        <w:pStyle w:val="BodyTextL50"/>
        <w:spacing w:before="0"/>
      </w:pPr>
      <w:r>
        <w:t>What is the error?</w:t>
      </w:r>
    </w:p>
    <w:p w14:paraId="6D9F3B63" w14:textId="0382292D" w:rsidR="007E2A8F" w:rsidRDefault="007E2A8F" w:rsidP="00290231">
      <w:pPr>
        <w:pStyle w:val="BodyTextL50"/>
        <w:spacing w:before="0"/>
      </w:pPr>
      <w:r w:rsidRPr="007E2A8F">
        <w:rPr>
          <w:highlight w:val="cyan"/>
        </w:rPr>
        <w:t>R2’s Serial 0/0/0 interface is configured with the wrong IP address</w:t>
      </w:r>
    </w:p>
    <w:p w14:paraId="2E89206F" w14:textId="77777777" w:rsidR="00290231" w:rsidRDefault="00290231" w:rsidP="00290231">
      <w:pPr>
        <w:pStyle w:val="AnswerLineL50"/>
      </w:pPr>
      <w:r>
        <w:t>Type your answers here.</w:t>
      </w:r>
    </w:p>
    <w:p w14:paraId="7776373A" w14:textId="33724BCF" w:rsidR="00290231" w:rsidRDefault="00E31A44" w:rsidP="00290231">
      <w:pPr>
        <w:pStyle w:val="BodyTextL50"/>
      </w:pPr>
      <w:r>
        <w:t>What solution would you propose to correct the problem?</w:t>
      </w:r>
    </w:p>
    <w:p w14:paraId="42D32156" w14:textId="2F6FA98E" w:rsidR="007E2A8F" w:rsidRDefault="007E2A8F" w:rsidP="00290231">
      <w:pPr>
        <w:pStyle w:val="BodyTextL50"/>
      </w:pPr>
      <w:r w:rsidRPr="007E2A8F">
        <w:rPr>
          <w:highlight w:val="cyan"/>
        </w:rPr>
        <w:t>Configure the correct IP address on R2’s Serial 0/0/0 interface 10.10.1.5</w:t>
      </w:r>
    </w:p>
    <w:p w14:paraId="0D3196FF" w14:textId="77777777" w:rsidR="00290231" w:rsidRDefault="00290231" w:rsidP="0055184E">
      <w:pPr>
        <w:pStyle w:val="AnswerLineL50"/>
      </w:pPr>
      <w:r>
        <w:t>Type your answers here.</w:t>
      </w:r>
    </w:p>
    <w:p w14:paraId="6E23E4C1" w14:textId="77777777" w:rsidR="00E31A44" w:rsidRDefault="00E31A44" w:rsidP="00E31A44">
      <w:pPr>
        <w:pStyle w:val="Heading3"/>
      </w:pPr>
      <w:r w:rsidRPr="00F9482F">
        <w:t>Implement the plan.</w:t>
      </w:r>
    </w:p>
    <w:p w14:paraId="720BB945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46CF8154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21A157B2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45AE1BE2" w14:textId="77777777"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43708D3C" w14:textId="77777777" w:rsidR="00290231" w:rsidRDefault="00290231" w:rsidP="00290231">
      <w:pPr>
        <w:pStyle w:val="Heading4"/>
      </w:pPr>
      <w:r>
        <w:t>Question:</w:t>
      </w:r>
    </w:p>
    <w:p w14:paraId="4FE7125C" w14:textId="58A662CE" w:rsidR="00290231" w:rsidRDefault="00E31A44" w:rsidP="00290231">
      <w:pPr>
        <w:pStyle w:val="BodyTextL50"/>
        <w:spacing w:before="0"/>
      </w:pPr>
      <w:r>
        <w:t>Is the problem resolved?</w:t>
      </w:r>
    </w:p>
    <w:p w14:paraId="02295DEB" w14:textId="58E11663" w:rsidR="007E2A8F" w:rsidRDefault="007E2A8F" w:rsidP="00290231">
      <w:pPr>
        <w:pStyle w:val="BodyTextL50"/>
        <w:spacing w:before="0"/>
      </w:pPr>
      <w:r w:rsidRPr="007E2A8F">
        <w:rPr>
          <w:highlight w:val="cyan"/>
        </w:rPr>
        <w:t>Yes</w:t>
      </w:r>
    </w:p>
    <w:p w14:paraId="6EB82BE9" w14:textId="77777777" w:rsidR="00290231" w:rsidRDefault="00290231" w:rsidP="00290231">
      <w:pPr>
        <w:pStyle w:val="AnswerLineL50"/>
      </w:pPr>
      <w:r>
        <w:t>Type your answers here.</w:t>
      </w:r>
    </w:p>
    <w:p w14:paraId="10E41B73" w14:textId="77777777" w:rsidR="00E31A44" w:rsidRDefault="00E31A44" w:rsidP="00E31A44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19FDD243" w14:textId="77777777" w:rsidR="00E31A44" w:rsidRDefault="00E31A44" w:rsidP="00E31A44">
      <w:pPr>
        <w:pStyle w:val="Heading2"/>
      </w:pPr>
      <w:r w:rsidRPr="00D6234C">
        <w:t>Test and Restore IPv6 Connectivity</w:t>
      </w:r>
    </w:p>
    <w:p w14:paraId="397812C1" w14:textId="77777777" w:rsidR="00E31A44" w:rsidRDefault="00E31A44" w:rsidP="00E31A44">
      <w:pPr>
        <w:pStyle w:val="Heading3"/>
      </w:pPr>
      <w:r>
        <w:t>Use ip</w:t>
      </w:r>
      <w:r w:rsidRPr="00F9482F">
        <w:t>v6config and ping to verify connectivity.</w:t>
      </w:r>
    </w:p>
    <w:p w14:paraId="4E745BB7" w14:textId="77777777" w:rsidR="00E31A44" w:rsidRDefault="00E31A44" w:rsidP="008637F1">
      <w:pPr>
        <w:pStyle w:val="SubStepAlpha"/>
        <w:spacing w:before="0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60EF6102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5A696849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8D29B34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6298D5D5" w14:textId="77777777" w:rsidR="00E31A44" w:rsidRDefault="00E31A44" w:rsidP="0093296A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14:paraId="1C503235" w14:textId="77777777" w:rsidR="00E31A44" w:rsidRDefault="00E31A44" w:rsidP="008637F1">
      <w:pPr>
        <w:pStyle w:val="Heading3"/>
        <w:spacing w:before="120"/>
      </w:pPr>
      <w:r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14:paraId="4BA2EF53" w14:textId="77777777" w:rsidR="00E34EBE" w:rsidRDefault="00E31A44" w:rsidP="00E34EBE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 w:rsidR="00E34EBE">
        <w:t>.</w:t>
      </w:r>
    </w:p>
    <w:p w14:paraId="44C41559" w14:textId="77777777" w:rsidR="00E34EBE" w:rsidRDefault="00E34EBE" w:rsidP="00E34EBE">
      <w:pPr>
        <w:pStyle w:val="Heading4"/>
      </w:pPr>
      <w:r>
        <w:t>Question:</w:t>
      </w:r>
    </w:p>
    <w:p w14:paraId="3173DB23" w14:textId="4E24B692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17CDA60" w14:textId="347324EF" w:rsidR="007E2A8F" w:rsidRDefault="007E2A8F" w:rsidP="00E34EBE">
      <w:pPr>
        <w:pStyle w:val="BodyTextL50"/>
        <w:spacing w:before="0"/>
      </w:pPr>
      <w:r w:rsidRPr="007E2A8F">
        <w:rPr>
          <w:highlight w:val="cyan"/>
        </w:rPr>
        <w:t>2001:db8:1:3::2</w:t>
      </w:r>
    </w:p>
    <w:p w14:paraId="44AAA575" w14:textId="77777777" w:rsidR="00E34EBE" w:rsidRDefault="00E34EBE" w:rsidP="00E34EBE">
      <w:pPr>
        <w:pStyle w:val="AnswerLineL50"/>
      </w:pPr>
      <w:r>
        <w:t>Type your answers here.</w:t>
      </w:r>
    </w:p>
    <w:p w14:paraId="76C45C6D" w14:textId="77777777" w:rsidR="00E31A44" w:rsidRDefault="00E31A44" w:rsidP="00E34EBE">
      <w:pPr>
        <w:pStyle w:val="SubStepAlpha"/>
      </w:pPr>
      <w:r>
        <w:lastRenderedPageBreak/>
        <w:t xml:space="preserve">The trace will eventually end after 30 attempts. Enter </w:t>
      </w:r>
      <w:r>
        <w:rPr>
          <w:b/>
        </w:rPr>
        <w:t>Ctrl</w:t>
      </w:r>
      <w:r w:rsidRPr="00380C0B">
        <w:t>+</w:t>
      </w:r>
      <w:r>
        <w:rPr>
          <w:b/>
        </w:rPr>
        <w:t>C</w:t>
      </w:r>
      <w:r>
        <w:t xml:space="preserve"> to stop the trace before 30 attempts.</w:t>
      </w:r>
    </w:p>
    <w:p w14:paraId="661AABB2" w14:textId="77777777" w:rsidR="00E34EBE" w:rsidRDefault="00E31A44" w:rsidP="0093296A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 w:rsidR="00E34EBE">
        <w:t>.</w:t>
      </w:r>
    </w:p>
    <w:p w14:paraId="2839AD4C" w14:textId="77777777" w:rsidR="00E34EBE" w:rsidRDefault="00E34EBE" w:rsidP="00E34EBE">
      <w:pPr>
        <w:pStyle w:val="Heading4"/>
      </w:pPr>
      <w:r>
        <w:t>Question:</w:t>
      </w:r>
    </w:p>
    <w:p w14:paraId="47BA0A16" w14:textId="405CABB5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3E341226" w14:textId="0F978C51" w:rsidR="007E2A8F" w:rsidRDefault="007E2A8F" w:rsidP="00E34EBE">
      <w:pPr>
        <w:pStyle w:val="BodyTextL50"/>
        <w:spacing w:before="0"/>
      </w:pPr>
      <w:r w:rsidRPr="007E2A8F">
        <w:rPr>
          <w:highlight w:val="cyan"/>
        </w:rPr>
        <w:t>No IPv6 address was reached</w:t>
      </w:r>
    </w:p>
    <w:p w14:paraId="4721C0CA" w14:textId="77777777" w:rsidR="00E34EBE" w:rsidRDefault="00E34EBE" w:rsidP="00E34EBE">
      <w:pPr>
        <w:pStyle w:val="AnswerLineL50"/>
      </w:pPr>
      <w:r>
        <w:t>Type your answers here.</w:t>
      </w:r>
    </w:p>
    <w:p w14:paraId="62F2D263" w14:textId="77777777" w:rsidR="00E31A44" w:rsidRDefault="00E31A44" w:rsidP="0093296A">
      <w:pPr>
        <w:pStyle w:val="SubStepAlpha"/>
      </w:pPr>
      <w:r>
        <w:t xml:space="preserve">Enter </w:t>
      </w:r>
      <w:r>
        <w:rPr>
          <w:b/>
        </w:rPr>
        <w:t>Ctrl</w:t>
      </w:r>
      <w:r w:rsidRPr="00380C0B">
        <w:t>+</w:t>
      </w:r>
      <w:r>
        <w:rPr>
          <w:b/>
        </w:rPr>
        <w:t>C</w:t>
      </w:r>
      <w:r>
        <w:t xml:space="preserve"> to stop the trace.</w:t>
      </w:r>
    </w:p>
    <w:p w14:paraId="187E17C7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3862F1C7" w14:textId="77777777" w:rsidR="00E34EBE" w:rsidRDefault="00E31A44" w:rsidP="0093296A">
      <w:pPr>
        <w:pStyle w:val="SubStepAlpha"/>
      </w:pPr>
      <w:r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14:paraId="46E239E2" w14:textId="77777777" w:rsidR="00E34EBE" w:rsidRDefault="00E34EBE" w:rsidP="00E34EBE">
      <w:pPr>
        <w:pStyle w:val="Heading4"/>
      </w:pPr>
      <w:r>
        <w:t>Question:</w:t>
      </w:r>
    </w:p>
    <w:p w14:paraId="6FD35DBA" w14:textId="43EEA650" w:rsidR="00E34EBE" w:rsidRDefault="00E31A44" w:rsidP="00E34EBE">
      <w:pPr>
        <w:pStyle w:val="BodyTextL50"/>
        <w:spacing w:before="0"/>
      </w:pPr>
      <w:r>
        <w:t>Is there a discrepancy?</w:t>
      </w:r>
    </w:p>
    <w:p w14:paraId="356F2F51" w14:textId="3F01F84C" w:rsidR="007E2A8F" w:rsidRDefault="007E2A8F" w:rsidP="00E34EBE">
      <w:pPr>
        <w:pStyle w:val="BodyTextL50"/>
        <w:spacing w:before="0"/>
      </w:pPr>
      <w:r w:rsidRPr="007E2A8F">
        <w:rPr>
          <w:highlight w:val="cyan"/>
        </w:rPr>
        <w:t>Yes</w:t>
      </w:r>
    </w:p>
    <w:p w14:paraId="1ABFA57A" w14:textId="77777777" w:rsidR="00E34EBE" w:rsidRDefault="00E34EBE" w:rsidP="00E34EBE">
      <w:pPr>
        <w:pStyle w:val="AnswerLineL50"/>
      </w:pPr>
      <w:r>
        <w:t>Type your answers here.</w:t>
      </w:r>
    </w:p>
    <w:p w14:paraId="2B8CEB05" w14:textId="77777777" w:rsidR="00E31A44" w:rsidRDefault="00E31A44" w:rsidP="0093296A">
      <w:pPr>
        <w:pStyle w:val="SubStepAlpha"/>
      </w:pPr>
      <w:r>
        <w:t>Run more tests if it helps visualize the problem. Simulation mode is available.</w:t>
      </w:r>
    </w:p>
    <w:p w14:paraId="5820D86F" w14:textId="77777777" w:rsidR="00E34EBE" w:rsidRDefault="00E34EBE" w:rsidP="00E34EBE">
      <w:pPr>
        <w:pStyle w:val="ConfigWindow"/>
      </w:pPr>
      <w:r>
        <w:t>Close a command prompt</w:t>
      </w:r>
    </w:p>
    <w:p w14:paraId="7F1C0E4F" w14:textId="77777777" w:rsidR="00E31A44" w:rsidRDefault="00E31A44" w:rsidP="00E34EBE">
      <w:pPr>
        <w:pStyle w:val="Heading3"/>
        <w:spacing w:before="120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14:paraId="725DF3CB" w14:textId="77777777" w:rsidR="00E34EBE" w:rsidRDefault="00E31A44" w:rsidP="00E34EBE">
      <w:pPr>
        <w:pStyle w:val="BodyTextL25"/>
      </w:pPr>
      <w:r>
        <w:t>Compare your answers in Step 2 to the documentation you have available for the network.</w:t>
      </w:r>
    </w:p>
    <w:p w14:paraId="195E9FC5" w14:textId="77777777" w:rsidR="00E34EBE" w:rsidRDefault="00E34EBE" w:rsidP="00E34EBE">
      <w:pPr>
        <w:pStyle w:val="Heading4"/>
      </w:pPr>
      <w:r>
        <w:t>Question:</w:t>
      </w:r>
    </w:p>
    <w:p w14:paraId="5E240721" w14:textId="499F5094" w:rsidR="00E34EBE" w:rsidRDefault="00E31A44" w:rsidP="00E34EBE">
      <w:pPr>
        <w:pStyle w:val="BodyTextL50"/>
        <w:spacing w:before="0"/>
      </w:pPr>
      <w:r>
        <w:t>What is the error?</w:t>
      </w:r>
    </w:p>
    <w:p w14:paraId="7FE316DA" w14:textId="7E096AEC" w:rsidR="007E2A8F" w:rsidRDefault="007E2A8F" w:rsidP="00E34EBE">
      <w:pPr>
        <w:pStyle w:val="BodyTextL50"/>
        <w:spacing w:before="0"/>
      </w:pPr>
      <w:r w:rsidRPr="007E2A8F">
        <w:rPr>
          <w:highlight w:val="cyan"/>
        </w:rPr>
        <w:t>PC4 is using the wrong default gateway configuration</w:t>
      </w:r>
    </w:p>
    <w:p w14:paraId="27327088" w14:textId="77777777" w:rsidR="00E34EBE" w:rsidRDefault="00E34EBE" w:rsidP="00E34EBE">
      <w:pPr>
        <w:pStyle w:val="AnswerLineL50"/>
      </w:pPr>
      <w:r>
        <w:t>Type your answers here.</w:t>
      </w:r>
    </w:p>
    <w:p w14:paraId="72F91DD2" w14:textId="4A57E69B" w:rsidR="00E34EBE" w:rsidRDefault="00E31A44" w:rsidP="00E34EBE">
      <w:pPr>
        <w:pStyle w:val="BodyTextL50"/>
      </w:pPr>
      <w:r>
        <w:t>What solution would you propose to correct the problem?</w:t>
      </w:r>
    </w:p>
    <w:p w14:paraId="2936A05A" w14:textId="26039361" w:rsidR="007E2A8F" w:rsidRDefault="007E2A8F" w:rsidP="00E34EBE">
      <w:pPr>
        <w:pStyle w:val="BodyTextL50"/>
      </w:pPr>
      <w:r w:rsidRPr="007E2A8F">
        <w:rPr>
          <w:highlight w:val="cyan"/>
        </w:rPr>
        <w:t>Configure PC4 with the correct default gateway address: FE80::3.</w:t>
      </w:r>
    </w:p>
    <w:p w14:paraId="59FA034A" w14:textId="77777777" w:rsidR="00E34EBE" w:rsidRDefault="00E34EBE" w:rsidP="00E34EBE">
      <w:pPr>
        <w:pStyle w:val="AnswerLineL50"/>
      </w:pPr>
      <w:r>
        <w:t>Type your answers here.</w:t>
      </w:r>
    </w:p>
    <w:p w14:paraId="77D88C0C" w14:textId="77777777" w:rsidR="00E31A44" w:rsidRDefault="00E31A44" w:rsidP="00E31A44">
      <w:pPr>
        <w:pStyle w:val="Heading3"/>
      </w:pPr>
      <w:r w:rsidRPr="00F9482F">
        <w:t>Implement the plan.</w:t>
      </w:r>
    </w:p>
    <w:p w14:paraId="4981A1D1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0D29B9B4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14C5DBA6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14:paraId="05883E0F" w14:textId="77777777" w:rsidR="00E34EBE" w:rsidRDefault="00E31A44" w:rsidP="00E31A44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56C17541" w14:textId="77777777" w:rsidR="00E34EBE" w:rsidRDefault="00E34EBE" w:rsidP="00E34EBE">
      <w:pPr>
        <w:pStyle w:val="Heading4"/>
      </w:pPr>
      <w:r>
        <w:t>Question:</w:t>
      </w:r>
    </w:p>
    <w:p w14:paraId="56BC141B" w14:textId="7239BD30" w:rsidR="00E34EBE" w:rsidRDefault="00E34EBE" w:rsidP="00E34EBE">
      <w:pPr>
        <w:pStyle w:val="BodyTextL50"/>
        <w:spacing w:before="0"/>
      </w:pPr>
      <w:r>
        <w:t>Is the problem resolved?</w:t>
      </w:r>
    </w:p>
    <w:p w14:paraId="2C1BC92F" w14:textId="36CC7557" w:rsidR="007E2A8F" w:rsidRDefault="007E2A8F" w:rsidP="00E34EBE">
      <w:pPr>
        <w:pStyle w:val="BodyTextL50"/>
        <w:spacing w:before="0"/>
      </w:pPr>
      <w:r w:rsidRPr="007E2A8F">
        <w:rPr>
          <w:highlight w:val="cyan"/>
        </w:rPr>
        <w:t>Yes</w:t>
      </w:r>
    </w:p>
    <w:p w14:paraId="085C3351" w14:textId="77777777" w:rsidR="00E34EBE" w:rsidRDefault="00E34EBE" w:rsidP="00E34EBE">
      <w:pPr>
        <w:pStyle w:val="AnswerLineL50"/>
      </w:pPr>
      <w:r>
        <w:t>Type your answers here.</w:t>
      </w:r>
    </w:p>
    <w:p w14:paraId="53462A1B" w14:textId="77777777" w:rsidR="00E31A44" w:rsidRDefault="00E31A44" w:rsidP="00AA5A7B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45CA2600" w14:textId="77777777" w:rsidR="0046332E" w:rsidRPr="0046332E" w:rsidRDefault="0046332E" w:rsidP="0046332E">
      <w:pPr>
        <w:pStyle w:val="ConfigWindow"/>
      </w:pPr>
      <w:r>
        <w:t>End of document</w:t>
      </w:r>
    </w:p>
    <w:sectPr w:rsidR="0046332E" w:rsidRPr="0046332E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A2156" w14:textId="77777777" w:rsidR="00237DE2" w:rsidRDefault="00237DE2" w:rsidP="00710659">
      <w:pPr>
        <w:spacing w:after="0" w:line="240" w:lineRule="auto"/>
      </w:pPr>
      <w:r>
        <w:separator/>
      </w:r>
    </w:p>
    <w:p w14:paraId="4A8DD2BB" w14:textId="77777777" w:rsidR="00237DE2" w:rsidRDefault="00237DE2"/>
  </w:endnote>
  <w:endnote w:type="continuationSeparator" w:id="0">
    <w:p w14:paraId="78A63E63" w14:textId="77777777" w:rsidR="00237DE2" w:rsidRDefault="00237DE2" w:rsidP="00710659">
      <w:pPr>
        <w:spacing w:after="0" w:line="240" w:lineRule="auto"/>
      </w:pPr>
      <w:r>
        <w:continuationSeparator/>
      </w:r>
    </w:p>
    <w:p w14:paraId="1CB458B9" w14:textId="77777777" w:rsidR="00237DE2" w:rsidRDefault="00237D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F43A0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52A37" w14:textId="08F4E033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18768781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52770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D704C" w14:textId="0A9109B3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398637410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A52770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3FBAF" w14:textId="77777777" w:rsidR="00237DE2" w:rsidRDefault="00237DE2" w:rsidP="00710659">
      <w:pPr>
        <w:spacing w:after="0" w:line="240" w:lineRule="auto"/>
      </w:pPr>
      <w:r>
        <w:separator/>
      </w:r>
    </w:p>
    <w:p w14:paraId="5A3B2A49" w14:textId="77777777" w:rsidR="00237DE2" w:rsidRDefault="00237DE2"/>
  </w:footnote>
  <w:footnote w:type="continuationSeparator" w:id="0">
    <w:p w14:paraId="58E8C34E" w14:textId="77777777" w:rsidR="00237DE2" w:rsidRDefault="00237DE2" w:rsidP="00710659">
      <w:pPr>
        <w:spacing w:after="0" w:line="240" w:lineRule="auto"/>
      </w:pPr>
      <w:r>
        <w:continuationSeparator/>
      </w:r>
    </w:p>
    <w:p w14:paraId="74997660" w14:textId="77777777" w:rsidR="00237DE2" w:rsidRDefault="00237D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DD5B3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11B6EFD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A1B49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A390BEE" wp14:editId="198B6B7A">
          <wp:extent cx="2587752" cy="804672"/>
          <wp:effectExtent l="0" t="0" r="3175" b="0"/>
          <wp:docPr id="1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4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"/>
  </w:num>
  <w:num w:numId="17">
    <w:abstractNumId w:val="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B7344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682C"/>
    <w:rsid w:val="002113B8"/>
    <w:rsid w:val="00215665"/>
    <w:rsid w:val="002163BB"/>
    <w:rsid w:val="0021792C"/>
    <w:rsid w:val="002240AB"/>
    <w:rsid w:val="00225E37"/>
    <w:rsid w:val="00231DCA"/>
    <w:rsid w:val="00235792"/>
    <w:rsid w:val="00237DE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510F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77582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184E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4E9B"/>
    <w:rsid w:val="00592329"/>
    <w:rsid w:val="00593386"/>
    <w:rsid w:val="00596998"/>
    <w:rsid w:val="0059790F"/>
    <w:rsid w:val="00597B68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3B5D"/>
    <w:rsid w:val="00674F2F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2A8F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69D7"/>
    <w:rsid w:val="00911080"/>
    <w:rsid w:val="00912500"/>
    <w:rsid w:val="0091350B"/>
    <w:rsid w:val="00915986"/>
    <w:rsid w:val="00917624"/>
    <w:rsid w:val="00922848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56683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0FC9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3B2"/>
    <w:rsid w:val="00A46F0A"/>
    <w:rsid w:val="00A46F25"/>
    <w:rsid w:val="00A47CC2"/>
    <w:rsid w:val="00A502BA"/>
    <w:rsid w:val="00A52770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5A7B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C6F3E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46877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663F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1C25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7A1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0C3E"/>
    <w:rsid w:val="00E53F99"/>
    <w:rsid w:val="00E56510"/>
    <w:rsid w:val="00E612B0"/>
    <w:rsid w:val="00E62EA8"/>
    <w:rsid w:val="00E67A6E"/>
    <w:rsid w:val="00E67E70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0396"/>
    <w:rsid w:val="00ED2EA2"/>
    <w:rsid w:val="00ED6019"/>
    <w:rsid w:val="00ED7830"/>
    <w:rsid w:val="00EE2A06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290F"/>
    <w:rsid w:val="00F86EB0"/>
    <w:rsid w:val="00F872A7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1ADA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9F419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674F2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674F2F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674F2F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674F2F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74F2F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74F2F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74F2F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74F2F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74F2F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74F2F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74F2F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674F2F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674F2F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74F2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674F2F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674F2F"/>
    <w:pPr>
      <w:ind w:left="720"/>
    </w:pPr>
  </w:style>
  <w:style w:type="paragraph" w:styleId="Header">
    <w:name w:val="header"/>
    <w:basedOn w:val="Normal"/>
    <w:link w:val="HeaderChar"/>
    <w:unhideWhenUsed/>
    <w:rsid w:val="00674F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74F2F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674F2F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674F2F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F2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74F2F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674F2F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674F2F"/>
  </w:style>
  <w:style w:type="table" w:styleId="TableGrid">
    <w:name w:val="Table Grid"/>
    <w:basedOn w:val="TableNormal"/>
    <w:uiPriority w:val="59"/>
    <w:rsid w:val="00674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674F2F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674F2F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674F2F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674F2F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74F2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674F2F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674F2F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674F2F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674F2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674F2F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674F2F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674F2F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74F2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74F2F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674F2F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674F2F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674F2F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674F2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674F2F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674F2F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674F2F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674F2F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674F2F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674F2F"/>
    <w:rPr>
      <w:color w:val="EE0000"/>
    </w:rPr>
  </w:style>
  <w:style w:type="paragraph" w:customStyle="1" w:styleId="BodyTextL25Bold">
    <w:name w:val="Body Text L25 Bold"/>
    <w:basedOn w:val="BodyTextL25"/>
    <w:qFormat/>
    <w:rsid w:val="00674F2F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674F2F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674F2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74F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74F2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F2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74F2F"/>
    <w:rPr>
      <w:b/>
      <w:bCs/>
    </w:rPr>
  </w:style>
  <w:style w:type="paragraph" w:customStyle="1" w:styleId="ReflectionQ">
    <w:name w:val="Reflection Q"/>
    <w:basedOn w:val="BodyTextL25"/>
    <w:qFormat/>
    <w:rsid w:val="00674F2F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674F2F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674F2F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674F2F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674F2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674F2F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674F2F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674F2F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674F2F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674F2F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74F2F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674F2F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74F2F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674F2F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674F2F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674F2F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674F2F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674F2F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674F2F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674F2F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674F2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674F2F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674F2F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674F2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674F2F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674F2F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674F2F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674F2F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674F2F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674F2F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674F2F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674F2F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674F2F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674F2F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674F2F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674F2F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674F2F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74F2F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74F2F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674F2F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674F2F"/>
    <w:rPr>
      <w:b/>
    </w:rPr>
  </w:style>
  <w:style w:type="character" w:customStyle="1" w:styleId="CMDChar">
    <w:name w:val="CMD Char"/>
    <w:basedOn w:val="DefaultParagraphFont"/>
    <w:link w:val="CMD"/>
    <w:rsid w:val="00674F2F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674F2F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674F2F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674F2F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674F2F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  <w:style w:type="character" w:customStyle="1" w:styleId="Heading1Gray">
    <w:name w:val="Heading 1 Gray"/>
    <w:basedOn w:val="Heading1Char"/>
    <w:uiPriority w:val="1"/>
    <w:qFormat/>
    <w:rsid w:val="00674F2F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674F2F"/>
    <w:rPr>
      <w:color w:val="EE0000"/>
    </w:rPr>
  </w:style>
  <w:style w:type="character" w:customStyle="1" w:styleId="CMDRedChar">
    <w:name w:val="CMD Red Char"/>
    <w:basedOn w:val="CMDChar"/>
    <w:link w:val="CMDRed"/>
    <w:rsid w:val="00674F2F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674F2F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674F2F"/>
    <w:rPr>
      <w:szCs w:val="22"/>
    </w:rPr>
  </w:style>
  <w:style w:type="character" w:customStyle="1" w:styleId="CMDOutputChar">
    <w:name w:val="CMD Output Char"/>
    <w:basedOn w:val="BodyTextL25Char"/>
    <w:link w:val="CMDOutput"/>
    <w:rsid w:val="00674F2F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674F2F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674F2F"/>
  </w:style>
  <w:style w:type="paragraph" w:customStyle="1" w:styleId="TableAnswer">
    <w:name w:val="Table Answer"/>
    <w:basedOn w:val="TableText"/>
    <w:qFormat/>
    <w:rsid w:val="00674F2F"/>
  </w:style>
  <w:style w:type="character" w:customStyle="1" w:styleId="Heading2Gray">
    <w:name w:val="Heading 2 Gray"/>
    <w:basedOn w:val="Heading2Char"/>
    <w:uiPriority w:val="1"/>
    <w:qFormat/>
    <w:rsid w:val="00674F2F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674F2F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674F2F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674F2F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674F2F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674F2F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674F2F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674F2F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4502D8"/>
    <w:rsid w:val="00560A75"/>
    <w:rsid w:val="005B632B"/>
    <w:rsid w:val="0064239F"/>
    <w:rsid w:val="008233BF"/>
    <w:rsid w:val="00901D06"/>
    <w:rsid w:val="009347A8"/>
    <w:rsid w:val="00941429"/>
    <w:rsid w:val="009A1143"/>
    <w:rsid w:val="00AB4135"/>
    <w:rsid w:val="00B4430B"/>
    <w:rsid w:val="00BB51EC"/>
    <w:rsid w:val="00C30D28"/>
    <w:rsid w:val="00C90046"/>
    <w:rsid w:val="00EF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401F73-63EF-46DC-A89D-3AC19F692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98</TotalTime>
  <Pages>4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description>2013</dc:description>
  <cp:lastModifiedBy>Saiful Nizam</cp:lastModifiedBy>
  <cp:revision>19</cp:revision>
  <cp:lastPrinted>2021-01-06T20:01:00Z</cp:lastPrinted>
  <dcterms:created xsi:type="dcterms:W3CDTF">2019-09-30T05:26:00Z</dcterms:created>
  <dcterms:modified xsi:type="dcterms:W3CDTF">2021-06-01T14:25:00Z</dcterms:modified>
</cp:coreProperties>
</file>