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52704613"/>
        <w:docPartObj>
          <w:docPartGallery w:val="Cover Pages"/>
          <w:docPartUnique/>
        </w:docPartObj>
      </w:sdtPr>
      <w:sdtEndPr>
        <w:rPr>
          <w:b/>
          <w:color w:val="EE0000"/>
        </w:rPr>
      </w:sdtEndPr>
      <w:sdtContent>
        <w:p w14:paraId="611B793D" w14:textId="38AA2861" w:rsidR="00CF7035" w:rsidRDefault="00CF703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606F339" wp14:editId="7660D7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0118A1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" stroked="f" strokeweight="2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CFDB15" wp14:editId="4EEB87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05B071" w14:textId="65B760EA" w:rsidR="00CF7035" w:rsidRDefault="00000000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F7035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Packet Tracer - Switch Security Configuration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4EC2EF" w14:textId="7828AD1F" w:rsidR="00CF7035" w:rsidRDefault="00CF703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ECFDB1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5705B071" w14:textId="65B760EA" w:rsidR="00CF7035" w:rsidRDefault="00000000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F7035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Packet Tracer - Switch Security Configuration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04EC2EF" w14:textId="7828AD1F" w:rsidR="00CF7035" w:rsidRDefault="00CF703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3043D95" w14:textId="43B77C28" w:rsidR="00CF7035" w:rsidRDefault="00CF7035">
          <w:pPr>
            <w:spacing w:before="0" w:after="0" w:line="240" w:lineRule="auto"/>
            <w:rPr>
              <w:rFonts w:eastAsiaTheme="majorEastAsia" w:cstheme="majorBidi"/>
              <w:color w:val="EE0000"/>
              <w:kern w:val="28"/>
              <w:sz w:val="32"/>
              <w:szCs w:val="56"/>
            </w:rPr>
          </w:pPr>
          <w:r>
            <w:rPr>
              <w:b/>
              <w:noProof/>
              <w:color w:val="EE0000"/>
            </w:rPr>
            <w:drawing>
              <wp:anchor distT="0" distB="0" distL="114300" distR="114300" simplePos="0" relativeHeight="251663360" behindDoc="0" locked="0" layoutInCell="1" allowOverlap="1" wp14:anchorId="56B0DB83" wp14:editId="083A6990">
                <wp:simplePos x="0" y="0"/>
                <wp:positionH relativeFrom="column">
                  <wp:posOffset>1807210</wp:posOffset>
                </wp:positionH>
                <wp:positionV relativeFrom="paragraph">
                  <wp:posOffset>365800</wp:posOffset>
                </wp:positionV>
                <wp:extent cx="3335020" cy="1804670"/>
                <wp:effectExtent l="0" t="0" r="0" b="508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5020" cy="180467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Pr="00CA22BF">
            <w:rPr>
              <w:b/>
              <w:noProof/>
              <w:color w:val="EE0000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33DAB8AC" wp14:editId="1744C100">
                    <wp:simplePos x="0" y="0"/>
                    <wp:positionH relativeFrom="column">
                      <wp:posOffset>564515</wp:posOffset>
                    </wp:positionH>
                    <wp:positionV relativeFrom="paragraph">
                      <wp:posOffset>5643732</wp:posOffset>
                    </wp:positionV>
                    <wp:extent cx="5734050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34050" cy="140462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63"/>
                                  <w:gridCol w:w="6338"/>
                                </w:tblGrid>
                                <w:tr w:rsidR="00CF7035" w:rsidRPr="002F7F47" w14:paraId="4350C95E" w14:textId="77777777" w:rsidTr="007E3414">
                                  <w:trPr>
                                    <w:trHeight w:val="397"/>
                                  </w:trPr>
                                  <w:tc>
                                    <w:tcPr>
                                      <w:tcW w:w="2263" w:type="dxa"/>
                                    </w:tcPr>
                                    <w:p w14:paraId="5A645DF3" w14:textId="77777777" w:rsidR="00CF7035" w:rsidRPr="002F7F47" w:rsidRDefault="00CF7035" w:rsidP="00CA22BF">
                                      <w:pPr>
                                        <w:jc w:val="center"/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F7F47"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  <w:t>NAME</w:t>
                                      </w:r>
                                    </w:p>
                                  </w:tc>
                                  <w:tc>
                                    <w:tcPr>
                                      <w:tcW w:w="6338" w:type="dxa"/>
                                    </w:tcPr>
                                    <w:p w14:paraId="57751FC6" w14:textId="77777777" w:rsidR="00CF7035" w:rsidRPr="002F7F47" w:rsidRDefault="00CF7035" w:rsidP="00CA22BF">
                                      <w:pPr>
                                        <w:jc w:val="center"/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F7F47"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  <w:t>MOHAMAD SAIFUL NIZAM BIN ABD AZIZ</w:t>
                                      </w:r>
                                    </w:p>
                                  </w:tc>
                                </w:tr>
                                <w:tr w:rsidR="00CF7035" w:rsidRPr="002F7F47" w14:paraId="145C9113" w14:textId="77777777" w:rsidTr="007E3414">
                                  <w:tc>
                                    <w:tcPr>
                                      <w:tcW w:w="2263" w:type="dxa"/>
                                    </w:tcPr>
                                    <w:p w14:paraId="0D49FE35" w14:textId="77777777" w:rsidR="00CF7035" w:rsidRPr="002F7F47" w:rsidRDefault="00CF7035" w:rsidP="00CA22BF">
                                      <w:pPr>
                                        <w:jc w:val="center"/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F7F47"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  <w:t>NO. MATRIC</w:t>
                                      </w:r>
                                    </w:p>
                                  </w:tc>
                                  <w:tc>
                                    <w:tcPr>
                                      <w:tcW w:w="6338" w:type="dxa"/>
                                    </w:tcPr>
                                    <w:p w14:paraId="6AA9EFAC" w14:textId="77777777" w:rsidR="00CF7035" w:rsidRPr="002F7F47" w:rsidRDefault="00CF7035" w:rsidP="00CA22BF">
                                      <w:pPr>
                                        <w:jc w:val="center"/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 w:rsidRPr="002F7F47"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  <w:t>A179830</w:t>
                                      </w:r>
                                    </w:p>
                                  </w:tc>
                                </w:tr>
                                <w:tr w:rsidR="00CF7035" w:rsidRPr="002F7F47" w14:paraId="04D5B4B9" w14:textId="77777777" w:rsidTr="007E3414">
                                  <w:tc>
                                    <w:tcPr>
                                      <w:tcW w:w="2263" w:type="dxa"/>
                                    </w:tcPr>
                                    <w:p w14:paraId="3E36357B" w14:textId="77777777" w:rsidR="00CF7035" w:rsidRPr="002F7F47" w:rsidRDefault="00CF7035" w:rsidP="00CA22BF">
                                      <w:pPr>
                                        <w:jc w:val="center"/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  <w:t>INSTRUCTOR</w:t>
                                      </w:r>
                                    </w:p>
                                  </w:tc>
                                  <w:tc>
                                    <w:tcPr>
                                      <w:tcW w:w="6338" w:type="dxa"/>
                                    </w:tcPr>
                                    <w:p w14:paraId="40AE96A3" w14:textId="77777777" w:rsidR="00CF7035" w:rsidRPr="002F7F47" w:rsidRDefault="00CF7035" w:rsidP="00CA22BF">
                                      <w:pPr>
                                        <w:jc w:val="center"/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/>
                                          <w:b/>
                                          <w:bCs/>
                                          <w:noProof/>
                                          <w:sz w:val="24"/>
                                          <w:szCs w:val="24"/>
                                        </w:rPr>
                                        <w:t>TS. DR. WAN FARIZA BINTI FAUZI</w:t>
                                      </w:r>
                                    </w:p>
                                  </w:tc>
                                </w:tr>
                              </w:tbl>
                              <w:p w14:paraId="1582D7F4" w14:textId="77777777" w:rsidR="00CF7035" w:rsidRDefault="00CF7035" w:rsidP="00CF7035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3DAB8AC" id="Text Box 2" o:spid="_x0000_s1027" type="#_x0000_t202" style="position:absolute;margin-left:44.45pt;margin-top:444.4pt;width:451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" fillcolor="window" stroked="f">
                    <v:textbox style="mso-fit-shape-to-text:t">
                      <w:txbxContent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263"/>
                            <w:gridCol w:w="6338"/>
                          </w:tblGrid>
                          <w:tr w:rsidR="00CF7035" w:rsidRPr="002F7F47" w14:paraId="4350C95E" w14:textId="77777777" w:rsidTr="007E3414">
                            <w:trPr>
                              <w:trHeight w:val="397"/>
                            </w:trPr>
                            <w:tc>
                              <w:tcPr>
                                <w:tcW w:w="2263" w:type="dxa"/>
                              </w:tcPr>
                              <w:p w14:paraId="5A645DF3" w14:textId="77777777" w:rsidR="00CF7035" w:rsidRPr="002F7F47" w:rsidRDefault="00CF7035" w:rsidP="00CA22B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2F7F47"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  <w:t>NAME</w:t>
                                </w:r>
                              </w:p>
                            </w:tc>
                            <w:tc>
                              <w:tcPr>
                                <w:tcW w:w="6338" w:type="dxa"/>
                              </w:tcPr>
                              <w:p w14:paraId="57751FC6" w14:textId="77777777" w:rsidR="00CF7035" w:rsidRPr="002F7F47" w:rsidRDefault="00CF7035" w:rsidP="00CA22B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2F7F47"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  <w:t>MOHAMAD SAIFUL NIZAM BIN ABD AZIZ</w:t>
                                </w:r>
                              </w:p>
                            </w:tc>
                          </w:tr>
                          <w:tr w:rsidR="00CF7035" w:rsidRPr="002F7F47" w14:paraId="145C9113" w14:textId="77777777" w:rsidTr="007E3414">
                            <w:tc>
                              <w:tcPr>
                                <w:tcW w:w="2263" w:type="dxa"/>
                              </w:tcPr>
                              <w:p w14:paraId="0D49FE35" w14:textId="77777777" w:rsidR="00CF7035" w:rsidRPr="002F7F47" w:rsidRDefault="00CF7035" w:rsidP="00CA22B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2F7F47"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  <w:t>NO. MATRIC</w:t>
                                </w:r>
                              </w:p>
                            </w:tc>
                            <w:tc>
                              <w:tcPr>
                                <w:tcW w:w="6338" w:type="dxa"/>
                              </w:tcPr>
                              <w:p w14:paraId="6AA9EFAC" w14:textId="77777777" w:rsidR="00CF7035" w:rsidRPr="002F7F47" w:rsidRDefault="00CF7035" w:rsidP="00CA22B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 w:rsidRPr="002F7F47"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  <w:t>A179830</w:t>
                                </w:r>
                              </w:p>
                            </w:tc>
                          </w:tr>
                          <w:tr w:rsidR="00CF7035" w:rsidRPr="002F7F47" w14:paraId="04D5B4B9" w14:textId="77777777" w:rsidTr="007E3414">
                            <w:tc>
                              <w:tcPr>
                                <w:tcW w:w="2263" w:type="dxa"/>
                              </w:tcPr>
                              <w:p w14:paraId="3E36357B" w14:textId="77777777" w:rsidR="00CF7035" w:rsidRPr="002F7F47" w:rsidRDefault="00CF7035" w:rsidP="00CA22B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  <w:t>INSTRUCTOR</w:t>
                                </w:r>
                              </w:p>
                            </w:tc>
                            <w:tc>
                              <w:tcPr>
                                <w:tcW w:w="6338" w:type="dxa"/>
                              </w:tcPr>
                              <w:p w14:paraId="40AE96A3" w14:textId="77777777" w:rsidR="00CF7035" w:rsidRPr="002F7F47" w:rsidRDefault="00CF7035" w:rsidP="00CA22BF">
                                <w:pPr>
                                  <w:jc w:val="center"/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b/>
                                    <w:bCs/>
                                    <w:noProof/>
                                    <w:sz w:val="24"/>
                                    <w:szCs w:val="24"/>
                                  </w:rPr>
                                  <w:t>TS. DR. WAN FARIZA BINTI FAUZI</w:t>
                                </w:r>
                              </w:p>
                            </w:tc>
                          </w:tr>
                        </w:tbl>
                        <w:p w14:paraId="1582D7F4" w14:textId="77777777" w:rsidR="00CF7035" w:rsidRDefault="00CF7035" w:rsidP="00CF7035"/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b/>
              <w:color w:val="EE0000"/>
            </w:rPr>
            <w:br w:type="page"/>
          </w:r>
        </w:p>
      </w:sdtContent>
    </w:sdt>
    <w:p w14:paraId="419E02AA" w14:textId="5D716A34" w:rsidR="004D36D7" w:rsidRPr="00FD4A68" w:rsidRDefault="00000000" w:rsidP="005D46DD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F5B1AC747341407688A6918888DD7C3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DD2048" w:rsidRPr="00DD2048">
            <w:t>Packet Tracer - Switch Security Configuration</w:t>
          </w:r>
        </w:sdtContent>
      </w:sdt>
      <w:r w:rsidR="004D36D7" w:rsidRPr="00FD4A68">
        <w:t xml:space="preserve"> </w:t>
      </w:r>
    </w:p>
    <w:p w14:paraId="2AE1A117" w14:textId="15D74E22" w:rsidR="00DD2048" w:rsidRDefault="00DD2048" w:rsidP="007072D7">
      <w:pPr>
        <w:pStyle w:val="Heading1"/>
      </w:pPr>
      <w:r>
        <w:t>VLAN Table</w:t>
      </w:r>
    </w:p>
    <w:p w14:paraId="7FDD3AB3" w14:textId="04BF3DB6" w:rsidR="00171245" w:rsidRPr="00171245" w:rsidRDefault="00171245" w:rsidP="00171245">
      <w:pPr>
        <w:pStyle w:val="BodyTextL25"/>
      </w:pPr>
      <w:r w:rsidRPr="00171245">
        <w:drawing>
          <wp:inline distT="0" distB="0" distL="0" distR="0" wp14:anchorId="37AF340D" wp14:editId="576CB4C2">
            <wp:extent cx="5782482" cy="275310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LabTableStyle"/>
        <w:tblW w:w="10080" w:type="dxa"/>
        <w:tblLook w:val="04A0" w:firstRow="1" w:lastRow="0" w:firstColumn="1" w:lastColumn="0" w:noHBand="0" w:noVBand="1"/>
        <w:tblDescription w:val="This table shows the addressing for the Device, VLAN number, Vlan name, port membership, and network."/>
      </w:tblPr>
      <w:tblGrid>
        <w:gridCol w:w="1529"/>
        <w:gridCol w:w="1891"/>
        <w:gridCol w:w="2161"/>
        <w:gridCol w:w="2251"/>
        <w:gridCol w:w="2248"/>
      </w:tblGrid>
      <w:tr w:rsidR="00DF7B04" w14:paraId="09994D34" w14:textId="77777777" w:rsidTr="009C4D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27" w:type="dxa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320A89D5" w14:textId="77777777" w:rsidR="00DF7B04" w:rsidRDefault="00DF7B04" w:rsidP="001B6D8D">
            <w:pPr>
              <w:pStyle w:val="TableHeading"/>
            </w:pPr>
            <w:r>
              <w:t>Switch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 w14:paraId="59569010" w14:textId="77777777" w:rsidR="00DF7B04" w:rsidRDefault="00DF7B04" w:rsidP="001B6D8D">
            <w:pPr>
              <w:pStyle w:val="TableHeading"/>
            </w:pPr>
            <w:r>
              <w:t>VLAN Number</w:t>
            </w:r>
          </w:p>
        </w:tc>
        <w:tc>
          <w:tcPr>
            <w:tcW w:w="2160" w:type="dxa"/>
            <w:vAlign w:val="center"/>
          </w:tcPr>
          <w:p w14:paraId="68E18DED" w14:textId="77777777" w:rsidR="00DF7B04" w:rsidRDefault="00DF7B04" w:rsidP="001B6D8D">
            <w:pPr>
              <w:pStyle w:val="TableHeading"/>
            </w:pPr>
            <w:r>
              <w:t>VLAN Name</w:t>
            </w:r>
          </w:p>
        </w:tc>
        <w:tc>
          <w:tcPr>
            <w:tcW w:w="2250" w:type="dxa"/>
            <w:vAlign w:val="center"/>
          </w:tcPr>
          <w:p w14:paraId="300EAE51" w14:textId="77777777" w:rsidR="00DF7B04" w:rsidRDefault="00DF7B04" w:rsidP="001B6D8D">
            <w:pPr>
              <w:pStyle w:val="TableHeading"/>
            </w:pPr>
            <w:r>
              <w:t>Port Membership</w:t>
            </w:r>
          </w:p>
        </w:tc>
        <w:tc>
          <w:tcPr>
            <w:tcW w:w="2247" w:type="dxa"/>
            <w:vAlign w:val="center"/>
          </w:tcPr>
          <w:p w14:paraId="3E421E83" w14:textId="77777777" w:rsidR="00DF7B04" w:rsidRDefault="00DF7B04" w:rsidP="001B6D8D">
            <w:pPr>
              <w:pStyle w:val="TableHeading"/>
            </w:pPr>
            <w:r>
              <w:t>Network</w:t>
            </w:r>
          </w:p>
        </w:tc>
      </w:tr>
      <w:tr w:rsidR="00DF7B04" w14:paraId="313A4249" w14:textId="77777777" w:rsidTr="009C4D0B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336D8D" w14:textId="6DC6EDBD" w:rsidR="00DF7B04" w:rsidRPr="001B6D8D" w:rsidRDefault="00804D70" w:rsidP="006501F2">
            <w:pPr>
              <w:pStyle w:val="TableText"/>
            </w:pPr>
            <w:r w:rsidRPr="001B6D8D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4FE93C4" w14:textId="77777777" w:rsidR="00DF7B04" w:rsidRDefault="00DF7B04" w:rsidP="001B6D8D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2160" w:type="dxa"/>
          </w:tcPr>
          <w:p w14:paraId="55777C00" w14:textId="77777777" w:rsidR="00DF7B04" w:rsidRDefault="00DF7B04" w:rsidP="001B6D8D">
            <w:pPr>
              <w:pStyle w:val="TableText"/>
            </w:pPr>
            <w:r>
              <w:t>Admin</w:t>
            </w:r>
          </w:p>
        </w:tc>
        <w:tc>
          <w:tcPr>
            <w:tcW w:w="2250" w:type="dxa"/>
          </w:tcPr>
          <w:p w14:paraId="63DCF5DF" w14:textId="2A9DF317" w:rsidR="00DF7B04" w:rsidRDefault="00DF7B04" w:rsidP="001B6D8D">
            <w:pPr>
              <w:pStyle w:val="TableText"/>
            </w:pPr>
            <w:r>
              <w:t>F0/1, F0/2</w:t>
            </w:r>
          </w:p>
        </w:tc>
        <w:tc>
          <w:tcPr>
            <w:tcW w:w="2247" w:type="dxa"/>
          </w:tcPr>
          <w:p w14:paraId="2ED15F1A" w14:textId="77777777" w:rsidR="00DF7B04" w:rsidRDefault="00DF7B04" w:rsidP="001B6D8D">
            <w:pPr>
              <w:pStyle w:val="TableText"/>
            </w:pPr>
            <w:r>
              <w:t>192.168.10.0/24</w:t>
            </w:r>
          </w:p>
        </w:tc>
      </w:tr>
      <w:tr w:rsidR="00DF7B04" w14:paraId="6C4BD15F" w14:textId="77777777" w:rsidTr="009C4D0B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0DBC32" w14:textId="11DCA29F" w:rsidR="00DF7B04" w:rsidRPr="006501F2" w:rsidRDefault="00804D70" w:rsidP="006501F2">
            <w:pPr>
              <w:pStyle w:val="ConfigWindow"/>
            </w:pPr>
            <w:r w:rsidRPr="006501F2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0F97D30" w14:textId="77777777" w:rsidR="00DF7B04" w:rsidRDefault="00DF7B04" w:rsidP="001B6D8D">
            <w:pPr>
              <w:pStyle w:val="TableText"/>
              <w:jc w:val="center"/>
            </w:pPr>
            <w:r>
              <w:t>20</w:t>
            </w:r>
          </w:p>
        </w:tc>
        <w:tc>
          <w:tcPr>
            <w:tcW w:w="2160" w:type="dxa"/>
          </w:tcPr>
          <w:p w14:paraId="5E448F06" w14:textId="77777777" w:rsidR="00DF7B04" w:rsidRDefault="00DF7B04" w:rsidP="001B6D8D">
            <w:pPr>
              <w:pStyle w:val="TableText"/>
            </w:pPr>
            <w:r>
              <w:t>Sales</w:t>
            </w:r>
          </w:p>
        </w:tc>
        <w:tc>
          <w:tcPr>
            <w:tcW w:w="2250" w:type="dxa"/>
          </w:tcPr>
          <w:p w14:paraId="072FCB4D" w14:textId="4B00A0AE" w:rsidR="00DF7B04" w:rsidRDefault="00DF7B04" w:rsidP="001B6D8D">
            <w:pPr>
              <w:pStyle w:val="TableText"/>
            </w:pPr>
            <w:r>
              <w:t>F0/10</w:t>
            </w:r>
          </w:p>
        </w:tc>
        <w:tc>
          <w:tcPr>
            <w:tcW w:w="2247" w:type="dxa"/>
          </w:tcPr>
          <w:p w14:paraId="4F96EE96" w14:textId="77777777" w:rsidR="00DF7B04" w:rsidRDefault="00DF7B04" w:rsidP="001B6D8D">
            <w:pPr>
              <w:pStyle w:val="TableText"/>
            </w:pPr>
            <w:r>
              <w:t>192.168.20.0/24</w:t>
            </w:r>
          </w:p>
        </w:tc>
      </w:tr>
      <w:tr w:rsidR="00DF7B04" w14:paraId="3BF33CD9" w14:textId="77777777" w:rsidTr="009C4D0B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AC2465" w14:textId="77777777" w:rsidR="00DF7B04" w:rsidRPr="006501F2" w:rsidRDefault="00DF7B04" w:rsidP="006501F2">
            <w:pPr>
              <w:pStyle w:val="ConfigWindow"/>
            </w:pPr>
            <w:r w:rsidRPr="006501F2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DFD0C55" w14:textId="77777777" w:rsidR="00DF7B04" w:rsidRDefault="00DF7B04" w:rsidP="001B6D8D">
            <w:pPr>
              <w:pStyle w:val="TableText"/>
              <w:jc w:val="center"/>
            </w:pPr>
            <w:r>
              <w:t>99</w:t>
            </w:r>
          </w:p>
        </w:tc>
        <w:tc>
          <w:tcPr>
            <w:tcW w:w="2160" w:type="dxa"/>
          </w:tcPr>
          <w:p w14:paraId="1FCF0A53" w14:textId="77777777" w:rsidR="00DF7B04" w:rsidRDefault="00DF7B04" w:rsidP="001B6D8D">
            <w:pPr>
              <w:pStyle w:val="TableText"/>
            </w:pPr>
            <w:r>
              <w:t>Management</w:t>
            </w:r>
          </w:p>
        </w:tc>
        <w:tc>
          <w:tcPr>
            <w:tcW w:w="2250" w:type="dxa"/>
          </w:tcPr>
          <w:p w14:paraId="64CBC5ED" w14:textId="7AF8D8D4" w:rsidR="00DF7B04" w:rsidRDefault="00DF7B04" w:rsidP="001B6D8D">
            <w:pPr>
              <w:pStyle w:val="TableText"/>
            </w:pPr>
            <w:r>
              <w:t>F0/24</w:t>
            </w:r>
          </w:p>
        </w:tc>
        <w:tc>
          <w:tcPr>
            <w:tcW w:w="2247" w:type="dxa"/>
          </w:tcPr>
          <w:p w14:paraId="787502A4" w14:textId="77777777" w:rsidR="00DF7B04" w:rsidRDefault="00DF7B04" w:rsidP="001B6D8D">
            <w:pPr>
              <w:pStyle w:val="TableText"/>
            </w:pPr>
            <w:r>
              <w:t>192.168.99.0/24</w:t>
            </w:r>
          </w:p>
        </w:tc>
      </w:tr>
      <w:tr w:rsidR="00DF7B04" w14:paraId="1EC4C0DA" w14:textId="77777777" w:rsidTr="009C4D0B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7220A1" w14:textId="300A3070" w:rsidR="00DF7B04" w:rsidRPr="006501F2" w:rsidRDefault="00804D70" w:rsidP="006501F2">
            <w:pPr>
              <w:pStyle w:val="ConfigWindow"/>
            </w:pPr>
            <w:r w:rsidRPr="006501F2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E5AAB7D" w14:textId="77777777" w:rsidR="00DF7B04" w:rsidRDefault="00DF7B04" w:rsidP="001B6D8D">
            <w:pPr>
              <w:pStyle w:val="TableText"/>
              <w:jc w:val="center"/>
            </w:pPr>
            <w:r>
              <w:t>100</w:t>
            </w:r>
          </w:p>
        </w:tc>
        <w:tc>
          <w:tcPr>
            <w:tcW w:w="2160" w:type="dxa"/>
          </w:tcPr>
          <w:p w14:paraId="17719C93" w14:textId="77777777" w:rsidR="00DF7B04" w:rsidRDefault="00DF7B04" w:rsidP="001B6D8D">
            <w:pPr>
              <w:pStyle w:val="TableText"/>
            </w:pPr>
            <w:r>
              <w:t xml:space="preserve">Native </w:t>
            </w:r>
          </w:p>
        </w:tc>
        <w:tc>
          <w:tcPr>
            <w:tcW w:w="2250" w:type="dxa"/>
          </w:tcPr>
          <w:p w14:paraId="7C9075C9" w14:textId="77777777" w:rsidR="00DF7B04" w:rsidRDefault="00DF7B04" w:rsidP="001B6D8D">
            <w:pPr>
              <w:pStyle w:val="TableText"/>
            </w:pPr>
            <w:r>
              <w:t>G0/1, G0/2</w:t>
            </w:r>
          </w:p>
        </w:tc>
        <w:tc>
          <w:tcPr>
            <w:tcW w:w="2247" w:type="dxa"/>
          </w:tcPr>
          <w:p w14:paraId="4D039DAC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</w:tr>
      <w:tr w:rsidR="00DF7B04" w14:paraId="0D7A020F" w14:textId="77777777" w:rsidTr="009C4D0B"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73E36" w14:textId="1473AC3F" w:rsidR="00DF7B04" w:rsidRPr="006501F2" w:rsidRDefault="00804D70" w:rsidP="006501F2">
            <w:pPr>
              <w:pStyle w:val="ConfigWindow"/>
            </w:pPr>
            <w:r w:rsidRPr="006501F2">
              <w:t>SW-1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8AA7B5" w14:textId="77777777" w:rsidR="00DF7B04" w:rsidRDefault="00DF7B04" w:rsidP="001B6D8D">
            <w:pPr>
              <w:pStyle w:val="TableText"/>
              <w:jc w:val="center"/>
            </w:pPr>
            <w:r>
              <w:t>999</w:t>
            </w:r>
          </w:p>
        </w:tc>
        <w:tc>
          <w:tcPr>
            <w:tcW w:w="2160" w:type="dxa"/>
          </w:tcPr>
          <w:p w14:paraId="1350C1F8" w14:textId="77777777" w:rsidR="00DF7B04" w:rsidRDefault="00DF7B04" w:rsidP="001B6D8D">
            <w:pPr>
              <w:pStyle w:val="TableText"/>
            </w:pPr>
            <w:r>
              <w:t>BlackHole</w:t>
            </w:r>
          </w:p>
        </w:tc>
        <w:tc>
          <w:tcPr>
            <w:tcW w:w="2250" w:type="dxa"/>
          </w:tcPr>
          <w:p w14:paraId="1C2DFA33" w14:textId="77777777" w:rsidR="00DF7B04" w:rsidRDefault="00DF7B04" w:rsidP="001B6D8D">
            <w:pPr>
              <w:pStyle w:val="TableText"/>
            </w:pPr>
            <w:r>
              <w:t>All unused</w:t>
            </w:r>
          </w:p>
        </w:tc>
        <w:tc>
          <w:tcPr>
            <w:tcW w:w="2247" w:type="dxa"/>
          </w:tcPr>
          <w:p w14:paraId="2AE4255C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</w:tr>
      <w:tr w:rsidR="00DF7B04" w14:paraId="43520D41" w14:textId="77777777" w:rsidTr="009C4D0B"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CAD9F71" w14:textId="61EA581B" w:rsidR="00DF7B04" w:rsidRPr="001B6D8D" w:rsidRDefault="00804D70" w:rsidP="006501F2">
            <w:pPr>
              <w:pStyle w:val="TableText"/>
            </w:pPr>
            <w:r w:rsidRPr="001B6D8D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BCA690C" w14:textId="77777777" w:rsidR="00DF7B04" w:rsidRDefault="00DF7B04" w:rsidP="001B6D8D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2160" w:type="dxa"/>
          </w:tcPr>
          <w:p w14:paraId="2F2CD7A3" w14:textId="77777777" w:rsidR="00DF7B04" w:rsidRDefault="00DF7B04" w:rsidP="001B6D8D">
            <w:pPr>
              <w:pStyle w:val="TableText"/>
            </w:pPr>
            <w:r>
              <w:t>Admin</w:t>
            </w:r>
          </w:p>
        </w:tc>
        <w:tc>
          <w:tcPr>
            <w:tcW w:w="2250" w:type="dxa"/>
          </w:tcPr>
          <w:p w14:paraId="66595FBB" w14:textId="30305B2D" w:rsidR="00DF7B04" w:rsidRDefault="00DF7B04" w:rsidP="001B6D8D">
            <w:pPr>
              <w:pStyle w:val="TableText"/>
            </w:pPr>
            <w:r>
              <w:t>F0/1, F0/22</w:t>
            </w:r>
          </w:p>
        </w:tc>
        <w:tc>
          <w:tcPr>
            <w:tcW w:w="2247" w:type="dxa"/>
          </w:tcPr>
          <w:p w14:paraId="0DBA68C5" w14:textId="77777777" w:rsidR="00DF7B04" w:rsidRDefault="00DF7B04" w:rsidP="001B6D8D">
            <w:pPr>
              <w:pStyle w:val="TableText"/>
            </w:pPr>
            <w:r>
              <w:t>192.168.10.0/24</w:t>
            </w:r>
          </w:p>
        </w:tc>
      </w:tr>
      <w:tr w:rsidR="00DF7B04" w14:paraId="7AE1D589" w14:textId="77777777" w:rsidTr="009C4D0B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D35F97" w14:textId="3928B205" w:rsidR="00DF7B04" w:rsidRPr="006501F2" w:rsidRDefault="00804D70" w:rsidP="006501F2">
            <w:pPr>
              <w:pStyle w:val="ConfigWindow"/>
            </w:pPr>
            <w:r w:rsidRPr="006501F2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7106E9B0" w14:textId="77777777" w:rsidR="00DF7B04" w:rsidRDefault="00DF7B04" w:rsidP="001B6D8D">
            <w:pPr>
              <w:pStyle w:val="TableText"/>
              <w:jc w:val="center"/>
            </w:pPr>
            <w:r>
              <w:t>20</w:t>
            </w:r>
          </w:p>
        </w:tc>
        <w:tc>
          <w:tcPr>
            <w:tcW w:w="2160" w:type="dxa"/>
          </w:tcPr>
          <w:p w14:paraId="313FE9DE" w14:textId="77777777" w:rsidR="00DF7B04" w:rsidRDefault="00DF7B04" w:rsidP="001B6D8D">
            <w:pPr>
              <w:pStyle w:val="TableText"/>
            </w:pPr>
            <w:r>
              <w:t>Sales</w:t>
            </w:r>
          </w:p>
        </w:tc>
        <w:tc>
          <w:tcPr>
            <w:tcW w:w="2250" w:type="dxa"/>
          </w:tcPr>
          <w:p w14:paraId="7BFBB6E5" w14:textId="312BC1C8" w:rsidR="00DF7B04" w:rsidRDefault="00DF7B04" w:rsidP="001B6D8D">
            <w:pPr>
              <w:pStyle w:val="TableText"/>
            </w:pPr>
            <w:r>
              <w:t>F0/10</w:t>
            </w:r>
          </w:p>
        </w:tc>
        <w:tc>
          <w:tcPr>
            <w:tcW w:w="2247" w:type="dxa"/>
          </w:tcPr>
          <w:p w14:paraId="02A479D0" w14:textId="77777777" w:rsidR="00DF7B04" w:rsidRDefault="00DF7B04" w:rsidP="001B6D8D">
            <w:pPr>
              <w:pStyle w:val="TableText"/>
            </w:pPr>
            <w:r>
              <w:t>192.168.20.0/24</w:t>
            </w:r>
          </w:p>
        </w:tc>
      </w:tr>
      <w:tr w:rsidR="00DF7B04" w14:paraId="607CFE1C" w14:textId="77777777" w:rsidTr="009C4D0B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C9D2B8" w14:textId="77777777" w:rsidR="00DF7B04" w:rsidRPr="006501F2" w:rsidRDefault="00DF7B04" w:rsidP="006501F2">
            <w:pPr>
              <w:pStyle w:val="ConfigWindow"/>
            </w:pPr>
            <w:r w:rsidRPr="006501F2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DA5C79F" w14:textId="77777777" w:rsidR="00DF7B04" w:rsidRDefault="00DF7B04" w:rsidP="001B6D8D">
            <w:pPr>
              <w:pStyle w:val="TableText"/>
              <w:jc w:val="center"/>
            </w:pPr>
            <w:r>
              <w:t>99</w:t>
            </w:r>
          </w:p>
        </w:tc>
        <w:tc>
          <w:tcPr>
            <w:tcW w:w="2160" w:type="dxa"/>
          </w:tcPr>
          <w:p w14:paraId="2BE7CC05" w14:textId="77777777" w:rsidR="00DF7B04" w:rsidRDefault="00DF7B04" w:rsidP="001B6D8D">
            <w:pPr>
              <w:pStyle w:val="TableText"/>
            </w:pPr>
            <w:r>
              <w:t>Management</w:t>
            </w:r>
          </w:p>
        </w:tc>
        <w:tc>
          <w:tcPr>
            <w:tcW w:w="2250" w:type="dxa"/>
          </w:tcPr>
          <w:p w14:paraId="768AAA90" w14:textId="6DA47CF8" w:rsidR="00DF7B04" w:rsidRDefault="00DF7B04" w:rsidP="001B6D8D">
            <w:pPr>
              <w:pStyle w:val="TableText"/>
            </w:pPr>
            <w:r>
              <w:t>F0/24</w:t>
            </w:r>
          </w:p>
        </w:tc>
        <w:tc>
          <w:tcPr>
            <w:tcW w:w="2247" w:type="dxa"/>
          </w:tcPr>
          <w:p w14:paraId="40BE52D8" w14:textId="77777777" w:rsidR="00DF7B04" w:rsidRDefault="00DF7B04" w:rsidP="001B6D8D">
            <w:pPr>
              <w:pStyle w:val="TableText"/>
            </w:pPr>
            <w:r>
              <w:t>192.168.99.0/24</w:t>
            </w:r>
          </w:p>
        </w:tc>
      </w:tr>
      <w:tr w:rsidR="00DF7B04" w14:paraId="6469694F" w14:textId="77777777" w:rsidTr="009C4D0B">
        <w:tc>
          <w:tcPr>
            <w:tcW w:w="1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2D699D" w14:textId="71C721F0" w:rsidR="00DF7B04" w:rsidRPr="006501F2" w:rsidRDefault="00804D70" w:rsidP="006501F2">
            <w:pPr>
              <w:pStyle w:val="ConfigWindow"/>
            </w:pPr>
            <w:r w:rsidRPr="006501F2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07398607" w14:textId="77777777" w:rsidR="00DF7B04" w:rsidRDefault="00DF7B04" w:rsidP="001B6D8D">
            <w:pPr>
              <w:pStyle w:val="TableText"/>
              <w:jc w:val="center"/>
            </w:pPr>
            <w:r>
              <w:t>100</w:t>
            </w:r>
          </w:p>
        </w:tc>
        <w:tc>
          <w:tcPr>
            <w:tcW w:w="2160" w:type="dxa"/>
          </w:tcPr>
          <w:p w14:paraId="44D773CA" w14:textId="77777777" w:rsidR="00DF7B04" w:rsidRDefault="00DF7B04" w:rsidP="001B6D8D">
            <w:pPr>
              <w:pStyle w:val="TableText"/>
            </w:pPr>
            <w:r>
              <w:t>Native</w:t>
            </w:r>
          </w:p>
        </w:tc>
        <w:tc>
          <w:tcPr>
            <w:tcW w:w="2250" w:type="dxa"/>
          </w:tcPr>
          <w:p w14:paraId="1881DD88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  <w:tc>
          <w:tcPr>
            <w:tcW w:w="2247" w:type="dxa"/>
          </w:tcPr>
          <w:p w14:paraId="491C7961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</w:tr>
      <w:tr w:rsidR="00DF7B04" w14:paraId="58B585B9" w14:textId="77777777" w:rsidTr="009C4D0B">
        <w:tc>
          <w:tcPr>
            <w:tcW w:w="15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EB31" w14:textId="56C211F8" w:rsidR="00DF7B04" w:rsidRPr="006501F2" w:rsidRDefault="00804D70" w:rsidP="006501F2">
            <w:pPr>
              <w:pStyle w:val="ConfigWindow"/>
            </w:pPr>
            <w:r w:rsidRPr="006501F2">
              <w:t>SW-2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0C09B6F" w14:textId="77777777" w:rsidR="00DF7B04" w:rsidRDefault="00DF7B04" w:rsidP="001B6D8D">
            <w:pPr>
              <w:pStyle w:val="TableText"/>
              <w:jc w:val="center"/>
            </w:pPr>
            <w:r>
              <w:t>999</w:t>
            </w:r>
          </w:p>
        </w:tc>
        <w:tc>
          <w:tcPr>
            <w:tcW w:w="2160" w:type="dxa"/>
          </w:tcPr>
          <w:p w14:paraId="1817A2A1" w14:textId="77777777" w:rsidR="00DF7B04" w:rsidRDefault="00DF7B04" w:rsidP="001B6D8D">
            <w:pPr>
              <w:pStyle w:val="TableText"/>
            </w:pPr>
            <w:r>
              <w:t>BlackHole</w:t>
            </w:r>
          </w:p>
        </w:tc>
        <w:tc>
          <w:tcPr>
            <w:tcW w:w="2250" w:type="dxa"/>
          </w:tcPr>
          <w:p w14:paraId="5DC6C1E5" w14:textId="77777777" w:rsidR="00DF7B04" w:rsidRDefault="00DF7B04" w:rsidP="001B6D8D">
            <w:pPr>
              <w:pStyle w:val="TableText"/>
            </w:pPr>
            <w:r>
              <w:t>All unused</w:t>
            </w:r>
          </w:p>
        </w:tc>
        <w:tc>
          <w:tcPr>
            <w:tcW w:w="2247" w:type="dxa"/>
          </w:tcPr>
          <w:p w14:paraId="2D094C01" w14:textId="77777777" w:rsidR="00DF7B04" w:rsidRDefault="00DF7B04" w:rsidP="001B6D8D">
            <w:pPr>
              <w:pStyle w:val="TableText"/>
            </w:pPr>
            <w:r>
              <w:t>None</w:t>
            </w:r>
          </w:p>
        </w:tc>
      </w:tr>
    </w:tbl>
    <w:p w14:paraId="1542A464" w14:textId="77777777" w:rsidR="00CA73CC" w:rsidRDefault="00CA73CC" w:rsidP="00CA73CC">
      <w:pPr>
        <w:pStyle w:val="ConfigWindow"/>
      </w:pPr>
      <w:r>
        <w:t>Blank Line - no additional information</w:t>
      </w:r>
    </w:p>
    <w:p w14:paraId="1FEAA100" w14:textId="262F1C7A" w:rsidR="00DD2048" w:rsidRPr="006E6581" w:rsidRDefault="00DD2048" w:rsidP="007072D7">
      <w:pPr>
        <w:pStyle w:val="Heading1"/>
      </w:pPr>
      <w:r w:rsidRPr="00BB73FF">
        <w:t>Objective</w:t>
      </w:r>
      <w:r w:rsidR="007072D7">
        <w:t>s</w:t>
      </w:r>
    </w:p>
    <w:p w14:paraId="072F3C78" w14:textId="77777777" w:rsidR="00DD2048" w:rsidRPr="004C0909" w:rsidRDefault="00DD2048" w:rsidP="00DD2048">
      <w:pPr>
        <w:pStyle w:val="BodyTextL25Bold"/>
      </w:pPr>
      <w:r>
        <w:t>Part 1: Create a Secure Trunk</w:t>
      </w:r>
    </w:p>
    <w:p w14:paraId="3A2F754D" w14:textId="77777777" w:rsidR="00DD2048" w:rsidRDefault="00DD2048" w:rsidP="00DD2048">
      <w:pPr>
        <w:pStyle w:val="BodyTextL25Bold"/>
      </w:pPr>
      <w:r>
        <w:t>Part 2: Secure Unused Switchports</w:t>
      </w:r>
    </w:p>
    <w:p w14:paraId="49B3DD2B" w14:textId="77777777" w:rsidR="00DD2048" w:rsidRDefault="00DD2048" w:rsidP="00DD2048">
      <w:pPr>
        <w:pStyle w:val="BodyTextL25Bold"/>
      </w:pPr>
      <w:r>
        <w:t>Part 3: Implement Port Security</w:t>
      </w:r>
    </w:p>
    <w:p w14:paraId="14389E6E" w14:textId="5F386E9A" w:rsidR="00DD2048" w:rsidRDefault="00DD2048" w:rsidP="00DD2048">
      <w:pPr>
        <w:pStyle w:val="BodyTextL25Bold"/>
      </w:pPr>
      <w:r>
        <w:t>Part 4: Enable DHCP Snooping</w:t>
      </w:r>
    </w:p>
    <w:p w14:paraId="5B229356" w14:textId="77777777" w:rsidR="00DD2048" w:rsidRDefault="00DD2048" w:rsidP="00DD2048">
      <w:pPr>
        <w:pStyle w:val="BodyTextL25Bold"/>
      </w:pPr>
      <w:r>
        <w:t>Part 5: Configure Rapid PVST PortFast and BPDU Guard</w:t>
      </w:r>
    </w:p>
    <w:p w14:paraId="587B3EFB" w14:textId="5495183A" w:rsidR="00DD2048" w:rsidRPr="00C07FD9" w:rsidRDefault="00DD2048" w:rsidP="007072D7">
      <w:pPr>
        <w:pStyle w:val="Heading1"/>
      </w:pPr>
      <w:r>
        <w:lastRenderedPageBreak/>
        <w:t>Background</w:t>
      </w:r>
    </w:p>
    <w:p w14:paraId="6EFDDE3D" w14:textId="77777777" w:rsidR="00DF7B04" w:rsidRDefault="00DD2048" w:rsidP="00DF7B04">
      <w:pPr>
        <w:pStyle w:val="BodyTextL25"/>
      </w:pPr>
      <w:r>
        <w:t>You are enhanc</w:t>
      </w:r>
      <w:r w:rsidR="00A21FAE">
        <w:t>ing</w:t>
      </w:r>
      <w:r>
        <w:t xml:space="preserve"> security on two access switches in a partially configured network. You will implement the range of security measures that were covered in this module according to the requirements below. </w:t>
      </w:r>
      <w:r w:rsidR="00DF7B04">
        <w:t>Note that routing has been configured on this network, so connectivity between hosts on different VLANs should function when completed.</w:t>
      </w:r>
    </w:p>
    <w:p w14:paraId="3190E11D" w14:textId="77777777" w:rsidR="007072D7" w:rsidRDefault="007072D7" w:rsidP="007072D7">
      <w:pPr>
        <w:pStyle w:val="Heading1"/>
      </w:pPr>
      <w:r>
        <w:t>Instructions</w:t>
      </w:r>
    </w:p>
    <w:p w14:paraId="1E18D0CE" w14:textId="37245C0E" w:rsidR="00DD2048" w:rsidRPr="006116DB" w:rsidRDefault="00DD2048" w:rsidP="006116DB">
      <w:pPr>
        <w:pStyle w:val="Heading2"/>
      </w:pPr>
      <w:r w:rsidRPr="006116DB">
        <w:t>Create a Secure Trunk</w:t>
      </w:r>
      <w:r w:rsidR="00136476">
        <w:t>.</w:t>
      </w:r>
    </w:p>
    <w:p w14:paraId="390F3C50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t>Connect the G0/2 ports of the two access layer switches.</w:t>
      </w:r>
    </w:p>
    <w:p w14:paraId="18899BDC" w14:textId="4D1D3D64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Configure ports G0/1 and G0/2 </w:t>
      </w:r>
      <w:r w:rsidR="00DF7B04">
        <w:t xml:space="preserve">as </w:t>
      </w:r>
      <w:r>
        <w:t>static trunks on both switches</w:t>
      </w:r>
      <w:r w:rsidR="00710F68">
        <w:t>.</w:t>
      </w:r>
    </w:p>
    <w:p w14:paraId="722D15BE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t>Disable DTP negotiation on both side</w:t>
      </w:r>
      <w:r w:rsidR="00A21FAE">
        <w:t>s</w:t>
      </w:r>
      <w:r>
        <w:t xml:space="preserve"> of the link.</w:t>
      </w:r>
    </w:p>
    <w:p w14:paraId="46A81D86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Create VLAN 100 and </w:t>
      </w:r>
      <w:r w:rsidR="00710F68">
        <w:t xml:space="preserve">give it the </w:t>
      </w:r>
      <w:r>
        <w:t>name Native on both switches</w:t>
      </w:r>
      <w:r w:rsidR="00710F68">
        <w:t>.</w:t>
      </w:r>
    </w:p>
    <w:p w14:paraId="3A816F21" w14:textId="77777777" w:rsidR="00DD2048" w:rsidRPr="009112C6" w:rsidRDefault="00DD2048" w:rsidP="00DD2048">
      <w:pPr>
        <w:pStyle w:val="SubStepAlpha"/>
        <w:numPr>
          <w:ilvl w:val="3"/>
          <w:numId w:val="2"/>
        </w:numPr>
      </w:pPr>
      <w:r>
        <w:t>Configure all trunk ports on both switches to use VLAN 100 as the native VLAN.</w:t>
      </w:r>
    </w:p>
    <w:p w14:paraId="1291097A" w14:textId="43EEEABF" w:rsidR="00DD2048" w:rsidRDefault="00DD2048" w:rsidP="007072D7">
      <w:pPr>
        <w:pStyle w:val="Heading2"/>
      </w:pPr>
      <w:r>
        <w:t>Secure Unused Switchports</w:t>
      </w:r>
      <w:r w:rsidR="00136476">
        <w:t>.</w:t>
      </w:r>
    </w:p>
    <w:p w14:paraId="6125418B" w14:textId="77777777" w:rsidR="00DD2048" w:rsidRDefault="00DD2048" w:rsidP="00DD2048">
      <w:pPr>
        <w:pStyle w:val="SubStepAlpha"/>
        <w:numPr>
          <w:ilvl w:val="3"/>
          <w:numId w:val="11"/>
        </w:numPr>
      </w:pPr>
      <w:r>
        <w:t>Shutdown all unused switch ports on SW-1.</w:t>
      </w:r>
    </w:p>
    <w:p w14:paraId="6D50627C" w14:textId="5D2B3082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On SW-1, </w:t>
      </w:r>
      <w:r w:rsidR="00710F68">
        <w:t>c</w:t>
      </w:r>
      <w:r>
        <w:t xml:space="preserve">reate a VLAN 999 and name it BlackHole. </w:t>
      </w:r>
      <w:r w:rsidR="00DF7B04">
        <w:t>The</w:t>
      </w:r>
      <w:r>
        <w:t xml:space="preserve"> configured name must match the requirement exactly.</w:t>
      </w:r>
    </w:p>
    <w:p w14:paraId="3FDF2BF4" w14:textId="5CF0C7C3" w:rsidR="00DD2048" w:rsidRPr="009112C6" w:rsidRDefault="00DD2048" w:rsidP="00DD2048">
      <w:pPr>
        <w:pStyle w:val="SubStepAlpha"/>
        <w:numPr>
          <w:ilvl w:val="3"/>
          <w:numId w:val="2"/>
        </w:numPr>
      </w:pPr>
      <w:r>
        <w:t>Move all unused switch</w:t>
      </w:r>
      <w:r w:rsidR="00DF7B04">
        <w:t xml:space="preserve"> </w:t>
      </w:r>
      <w:r>
        <w:t>ports to the BlackHole VLAN.</w:t>
      </w:r>
    </w:p>
    <w:p w14:paraId="6FA601AF" w14:textId="3E3D3E55" w:rsidR="00DD2048" w:rsidRPr="007072D7" w:rsidRDefault="00DD2048" w:rsidP="007072D7">
      <w:pPr>
        <w:pStyle w:val="Heading2"/>
      </w:pPr>
      <w:r w:rsidRPr="007072D7">
        <w:t>Implement Port Security</w:t>
      </w:r>
      <w:r w:rsidR="00136476">
        <w:t>.</w:t>
      </w:r>
    </w:p>
    <w:p w14:paraId="4E9B92CE" w14:textId="160BDFD9" w:rsidR="00DD2048" w:rsidRDefault="00DD2048" w:rsidP="00DD2048">
      <w:pPr>
        <w:pStyle w:val="SubStepAlpha"/>
        <w:numPr>
          <w:ilvl w:val="3"/>
          <w:numId w:val="12"/>
        </w:numPr>
      </w:pPr>
      <w:r>
        <w:t xml:space="preserve">Activate port security on all the </w:t>
      </w:r>
      <w:r w:rsidR="00C17B06">
        <w:t xml:space="preserve">active </w:t>
      </w:r>
      <w:r>
        <w:t>access ports on switch SW-1.</w:t>
      </w:r>
    </w:p>
    <w:p w14:paraId="415BC8F8" w14:textId="587F0B33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Configure the </w:t>
      </w:r>
      <w:r w:rsidR="002463B3">
        <w:t xml:space="preserve">active </w:t>
      </w:r>
      <w:r>
        <w:t>ports to allow a maximum of 4 MAC addresses to be learned on the ports.</w:t>
      </w:r>
    </w:p>
    <w:p w14:paraId="7939ADA7" w14:textId="0B2BC5D4" w:rsidR="00DD2048" w:rsidRDefault="00DD2048" w:rsidP="00DD2048">
      <w:pPr>
        <w:pStyle w:val="SubStepAlpha"/>
        <w:numPr>
          <w:ilvl w:val="3"/>
          <w:numId w:val="2"/>
        </w:numPr>
      </w:pPr>
      <w:r>
        <w:t>For port</w:t>
      </w:r>
      <w:r w:rsidR="00D216F7">
        <w:t>s</w:t>
      </w:r>
      <w:r>
        <w:t xml:space="preserve"> F0/1 on SW-1, statically configure the MAC address of the PC using port security.</w:t>
      </w:r>
    </w:p>
    <w:p w14:paraId="34C7DE86" w14:textId="1F104973" w:rsidR="00DD2048" w:rsidRDefault="00DD2048" w:rsidP="00DD2048">
      <w:pPr>
        <w:pStyle w:val="SubStepAlpha"/>
        <w:numPr>
          <w:ilvl w:val="3"/>
          <w:numId w:val="2"/>
        </w:numPr>
      </w:pPr>
      <w:r>
        <w:t xml:space="preserve">Configure each </w:t>
      </w:r>
      <w:r w:rsidR="00D216F7">
        <w:t xml:space="preserve">active </w:t>
      </w:r>
      <w:r>
        <w:t>access port so that it will automatically add the MAC addresses learned on the port to the running configuration.</w:t>
      </w:r>
    </w:p>
    <w:p w14:paraId="72B08215" w14:textId="5FE5F5CF" w:rsidR="00DD2048" w:rsidRPr="009112C6" w:rsidRDefault="00DD2048" w:rsidP="00DD2048">
      <w:pPr>
        <w:pStyle w:val="SubStepAlpha"/>
        <w:numPr>
          <w:ilvl w:val="3"/>
          <w:numId w:val="2"/>
        </w:numPr>
      </w:pPr>
      <w:bookmarkStart w:id="0" w:name="_Hlk14360936"/>
      <w:r>
        <w:t>Configure the port security violation mode to drop packets from MAC addresses that exceed the maximum</w:t>
      </w:r>
      <w:r w:rsidR="00710F68">
        <w:t>,</w:t>
      </w:r>
      <w:r>
        <w:t xml:space="preserve"> </w:t>
      </w:r>
      <w:r w:rsidR="00DF7B04">
        <w:t xml:space="preserve">generate a Syslog entry, </w:t>
      </w:r>
      <w:r>
        <w:t>but not disable the ports.</w:t>
      </w:r>
    </w:p>
    <w:bookmarkEnd w:id="0"/>
    <w:p w14:paraId="1F9E987E" w14:textId="29618085" w:rsidR="00C575C7" w:rsidRDefault="00C575C7" w:rsidP="00C575C7">
      <w:pPr>
        <w:pStyle w:val="Heading2"/>
      </w:pPr>
      <w:r>
        <w:t>Enable DHCP Snooping.</w:t>
      </w:r>
    </w:p>
    <w:p w14:paraId="224CEA79" w14:textId="2152446C" w:rsidR="00C575C7" w:rsidRDefault="00C575C7" w:rsidP="00C575C7">
      <w:pPr>
        <w:pStyle w:val="SubStepAlpha"/>
        <w:numPr>
          <w:ilvl w:val="3"/>
          <w:numId w:val="14"/>
        </w:numPr>
      </w:pPr>
      <w:r>
        <w:t>Enable dhcp snooping in the global configuration mode on SW-1 and SW-2.</w:t>
      </w:r>
    </w:p>
    <w:p w14:paraId="3907F0D4" w14:textId="72B97F15" w:rsidR="00C575C7" w:rsidRDefault="00C575C7" w:rsidP="00C575C7">
      <w:pPr>
        <w:pStyle w:val="SubStepAlpha"/>
        <w:numPr>
          <w:ilvl w:val="3"/>
          <w:numId w:val="2"/>
        </w:numPr>
      </w:pPr>
      <w:r>
        <w:t>By default, all ports are untrusted. Explicitly configure the trunk ports as trusted on SW-1 and SW-2.</w:t>
      </w:r>
    </w:p>
    <w:p w14:paraId="6BC07375" w14:textId="0751A3C2" w:rsidR="00C575C7" w:rsidRDefault="00C575C7" w:rsidP="00C575C7">
      <w:pPr>
        <w:pStyle w:val="SubStepAlpha"/>
        <w:numPr>
          <w:ilvl w:val="3"/>
          <w:numId w:val="2"/>
        </w:numPr>
      </w:pPr>
      <w:r>
        <w:t>Limit the DISCOVER messages to 6 on the remaining untrusted port</w:t>
      </w:r>
      <w:r w:rsidR="00DB1FC4">
        <w:t>s on SW-1 and SW-2</w:t>
      </w:r>
      <w:r>
        <w:t xml:space="preserve">. </w:t>
      </w:r>
    </w:p>
    <w:p w14:paraId="7BCBEF7B" w14:textId="121CC2A4" w:rsidR="00C575C7" w:rsidRDefault="00C575C7" w:rsidP="00C575C7">
      <w:pPr>
        <w:pStyle w:val="SubStepAlpha"/>
        <w:numPr>
          <w:ilvl w:val="3"/>
          <w:numId w:val="2"/>
        </w:numPr>
      </w:pPr>
      <w:r>
        <w:t>Enable dhcp snooping on VLAN 10, 20</w:t>
      </w:r>
      <w:r w:rsidR="00DB1FC4">
        <w:t xml:space="preserve">, </w:t>
      </w:r>
      <w:r>
        <w:t>99</w:t>
      </w:r>
      <w:r w:rsidR="00DB1FC4">
        <w:t xml:space="preserve"> and 100</w:t>
      </w:r>
      <w:r>
        <w:t xml:space="preserve"> on SW-1</w:t>
      </w:r>
      <w:r w:rsidR="00DB1FC4">
        <w:t xml:space="preserve"> and SW-2</w:t>
      </w:r>
      <w:r>
        <w:t>.</w:t>
      </w:r>
    </w:p>
    <w:p w14:paraId="3A325A72" w14:textId="12E89ECD" w:rsidR="00DD2048" w:rsidRDefault="00DD2048" w:rsidP="00C1133F">
      <w:pPr>
        <w:pStyle w:val="Heading2"/>
      </w:pPr>
      <w:r>
        <w:t>Configure PortFast, and BPDU Guard</w:t>
      </w:r>
      <w:r w:rsidR="00136476">
        <w:t>.</w:t>
      </w:r>
    </w:p>
    <w:p w14:paraId="38C48BE6" w14:textId="77777777" w:rsidR="00DD2048" w:rsidRDefault="00DD2048" w:rsidP="00DD2048">
      <w:pPr>
        <w:pStyle w:val="SubStepAlpha"/>
        <w:numPr>
          <w:ilvl w:val="3"/>
          <w:numId w:val="14"/>
        </w:numPr>
      </w:pPr>
      <w:r>
        <w:t>Enable PortFast on all the access ports that are in use on SW-1.</w:t>
      </w:r>
    </w:p>
    <w:p w14:paraId="6737D124" w14:textId="77777777" w:rsidR="00DD2048" w:rsidRDefault="00DD2048" w:rsidP="00DD2048">
      <w:pPr>
        <w:pStyle w:val="SubStepAlpha"/>
        <w:numPr>
          <w:ilvl w:val="3"/>
          <w:numId w:val="2"/>
        </w:numPr>
      </w:pPr>
      <w:r>
        <w:t>Enable BPDU Guard on all the access ports that are in use on SW-1.</w:t>
      </w:r>
    </w:p>
    <w:p w14:paraId="2417D860" w14:textId="3BEABDD0" w:rsidR="00081DA5" w:rsidRDefault="00DD2048" w:rsidP="00081DA5">
      <w:pPr>
        <w:pStyle w:val="SubStepAlpha"/>
        <w:numPr>
          <w:ilvl w:val="3"/>
          <w:numId w:val="2"/>
        </w:numPr>
      </w:pPr>
      <w:r>
        <w:t>Configure SW-2 so that all access ports will use PortFast by default.</w:t>
      </w:r>
    </w:p>
    <w:p w14:paraId="0A51B25E" w14:textId="7B3467DB" w:rsidR="00C575C7" w:rsidRDefault="00C575C7" w:rsidP="00C575C7">
      <w:pPr>
        <w:pStyle w:val="BodyTextL25"/>
        <w:ind w:left="0"/>
      </w:pPr>
    </w:p>
    <w:p w14:paraId="2481471A" w14:textId="4C4AB197" w:rsidR="00C575C7" w:rsidRPr="00C575C7" w:rsidRDefault="00C575C7" w:rsidP="00C575C7">
      <w:pPr>
        <w:pStyle w:val="BodyTextL25"/>
        <w:ind w:left="0"/>
        <w:rPr>
          <w:b/>
          <w:bCs/>
          <w:sz w:val="24"/>
          <w:szCs w:val="28"/>
        </w:rPr>
      </w:pPr>
      <w:r>
        <w:lastRenderedPageBreak/>
        <w:br/>
      </w:r>
      <w:r w:rsidRPr="00C575C7">
        <w:rPr>
          <w:b/>
          <w:bCs/>
          <w:sz w:val="24"/>
          <w:szCs w:val="28"/>
        </w:rPr>
        <w:t>Reflection:</w:t>
      </w:r>
    </w:p>
    <w:p w14:paraId="688BC2AC" w14:textId="2BF80E19" w:rsidR="00C575C7" w:rsidRDefault="00C575C7" w:rsidP="007D25A9">
      <w:pPr>
        <w:pStyle w:val="BodyTextL25"/>
        <w:numPr>
          <w:ilvl w:val="6"/>
          <w:numId w:val="2"/>
        </w:numPr>
        <w:ind w:left="426"/>
      </w:pPr>
      <w:r>
        <w:t>List all the LAN attacks that can be mitigated for each part (Part 1-5).</w:t>
      </w:r>
    </w:p>
    <w:p w14:paraId="6641AD45" w14:textId="7B866B31" w:rsidR="00F007A1" w:rsidRDefault="00F007A1" w:rsidP="00F007A1">
      <w:pPr>
        <w:pStyle w:val="BodyTextL25"/>
        <w:ind w:left="426"/>
      </w:pPr>
      <w:r>
        <w:t xml:space="preserve">Part 1: </w:t>
      </w:r>
      <w:r w:rsidR="0001216B">
        <w:t>VLAN hopping and VLAN double-tagging</w:t>
      </w:r>
      <w:r>
        <w:t>.</w:t>
      </w:r>
    </w:p>
    <w:p w14:paraId="0589B9BF" w14:textId="535818E4" w:rsidR="00F007A1" w:rsidRDefault="00F007A1" w:rsidP="00F007A1">
      <w:pPr>
        <w:pStyle w:val="BodyTextL25"/>
        <w:ind w:left="426"/>
      </w:pPr>
      <w:r>
        <w:t xml:space="preserve">Part 2: </w:t>
      </w:r>
      <w:r w:rsidR="0001216B">
        <w:t>CDP Recon</w:t>
      </w:r>
      <w:r w:rsidR="009A5126">
        <w:t>n</w:t>
      </w:r>
      <w:r w:rsidR="0001216B">
        <w:t>aissance</w:t>
      </w:r>
      <w:r w:rsidR="009A5126">
        <w:t>.</w:t>
      </w:r>
    </w:p>
    <w:p w14:paraId="197B4A8C" w14:textId="1E759B18" w:rsidR="0001216B" w:rsidRDefault="0001216B" w:rsidP="00DE189E">
      <w:pPr>
        <w:pStyle w:val="BodyTextL25"/>
        <w:tabs>
          <w:tab w:val="left" w:pos="6810"/>
        </w:tabs>
        <w:ind w:left="426"/>
      </w:pPr>
      <w:r>
        <w:t xml:space="preserve">Part 3: </w:t>
      </w:r>
      <w:r w:rsidR="009A5126">
        <w:t xml:space="preserve">MAC </w:t>
      </w:r>
      <w:r>
        <w:t>Address Spoofing</w:t>
      </w:r>
      <w:r w:rsidR="009A5126">
        <w:t>.</w:t>
      </w:r>
      <w:r w:rsidR="00DE189E">
        <w:tab/>
      </w:r>
    </w:p>
    <w:p w14:paraId="24D3D4F0" w14:textId="5A1CE21E" w:rsidR="009A5126" w:rsidRDefault="009A5126" w:rsidP="00F007A1">
      <w:pPr>
        <w:pStyle w:val="BodyTextL25"/>
        <w:ind w:left="426"/>
      </w:pPr>
      <w:r>
        <w:t>Part 4: DHCP Starvation and DHCP Snooping.</w:t>
      </w:r>
    </w:p>
    <w:p w14:paraId="7710246F" w14:textId="211B72BD" w:rsidR="009A5126" w:rsidRDefault="009A5126" w:rsidP="00F007A1">
      <w:pPr>
        <w:pStyle w:val="BodyTextL25"/>
        <w:ind w:left="426"/>
      </w:pPr>
      <w:r>
        <w:t>Part 5: STP Attack.</w:t>
      </w:r>
    </w:p>
    <w:p w14:paraId="02760A29" w14:textId="350D8E55" w:rsidR="007D25A9" w:rsidRDefault="0097367C" w:rsidP="007D25A9">
      <w:pPr>
        <w:pStyle w:val="BodyTextL25"/>
        <w:numPr>
          <w:ilvl w:val="6"/>
          <w:numId w:val="2"/>
        </w:numPr>
        <w:ind w:left="426"/>
      </w:pPr>
      <w:r>
        <w:t>List the commands used to</w:t>
      </w:r>
      <w:r w:rsidR="007D25A9">
        <w:t xml:space="preserve"> verify the configuration of each part.</w:t>
      </w:r>
    </w:p>
    <w:p w14:paraId="641A2C44" w14:textId="527329B1" w:rsidR="009A5126" w:rsidRDefault="009A5126" w:rsidP="009A5126">
      <w:pPr>
        <w:pStyle w:val="BodyTextL25"/>
        <w:numPr>
          <w:ilvl w:val="0"/>
          <w:numId w:val="22"/>
        </w:numPr>
      </w:pPr>
      <w:r>
        <w:t>show vlan brief</w:t>
      </w:r>
    </w:p>
    <w:p w14:paraId="27135E3E" w14:textId="3E3562BF" w:rsidR="009A5126" w:rsidRDefault="009A5126" w:rsidP="009A5126">
      <w:pPr>
        <w:pStyle w:val="BodyTextL25"/>
        <w:numPr>
          <w:ilvl w:val="0"/>
          <w:numId w:val="22"/>
        </w:numPr>
      </w:pPr>
      <w:r>
        <w:t>show port-security</w:t>
      </w:r>
    </w:p>
    <w:p w14:paraId="634C4C19" w14:textId="77777777" w:rsidR="007D25A9" w:rsidRDefault="007D25A9" w:rsidP="00C575C7">
      <w:pPr>
        <w:pStyle w:val="BodyTextL25"/>
        <w:ind w:left="0"/>
      </w:pPr>
    </w:p>
    <w:p w14:paraId="23492080" w14:textId="3342262A" w:rsidR="00AC04AC" w:rsidRPr="00AC04AC" w:rsidRDefault="00AC04AC" w:rsidP="00AC04AC">
      <w:pPr>
        <w:pStyle w:val="ConfigWindow"/>
      </w:pPr>
    </w:p>
    <w:sectPr w:rsidR="00AC04AC" w:rsidRPr="00AC04AC" w:rsidSect="00CF7035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526" w:right="1080" w:bottom="1296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71FE6" w14:textId="77777777" w:rsidR="00334C4C" w:rsidRDefault="00334C4C" w:rsidP="00710659">
      <w:pPr>
        <w:spacing w:after="0" w:line="240" w:lineRule="auto"/>
      </w:pPr>
      <w:r>
        <w:separator/>
      </w:r>
    </w:p>
    <w:p w14:paraId="6B9FA7A6" w14:textId="77777777" w:rsidR="00334C4C" w:rsidRDefault="00334C4C"/>
  </w:endnote>
  <w:endnote w:type="continuationSeparator" w:id="0">
    <w:p w14:paraId="0BB9EF27" w14:textId="77777777" w:rsidR="00334C4C" w:rsidRDefault="00334C4C" w:rsidP="00710659">
      <w:pPr>
        <w:spacing w:after="0" w:line="240" w:lineRule="auto"/>
      </w:pPr>
      <w:r>
        <w:continuationSeparator/>
      </w:r>
    </w:p>
    <w:p w14:paraId="77186D8D" w14:textId="77777777" w:rsidR="00334C4C" w:rsidRDefault="00334C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6D27C" w14:textId="7F529930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DD2048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71245">
      <w:rPr>
        <w:noProof/>
      </w:rPr>
      <w:t>2022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36476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3647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A0047" w14:textId="2BF3D097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DD2048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171245">
      <w:rPr>
        <w:noProof/>
      </w:rPr>
      <w:t>2022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136476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136476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F8789" w14:textId="77777777" w:rsidR="00334C4C" w:rsidRDefault="00334C4C" w:rsidP="00710659">
      <w:pPr>
        <w:spacing w:after="0" w:line="240" w:lineRule="auto"/>
      </w:pPr>
      <w:r>
        <w:separator/>
      </w:r>
    </w:p>
    <w:p w14:paraId="665F6EA1" w14:textId="77777777" w:rsidR="00334C4C" w:rsidRDefault="00334C4C"/>
  </w:footnote>
  <w:footnote w:type="continuationSeparator" w:id="0">
    <w:p w14:paraId="5FC12A68" w14:textId="77777777" w:rsidR="00334C4C" w:rsidRDefault="00334C4C" w:rsidP="00710659">
      <w:pPr>
        <w:spacing w:after="0" w:line="240" w:lineRule="auto"/>
      </w:pPr>
      <w:r>
        <w:continuationSeparator/>
      </w:r>
    </w:p>
    <w:p w14:paraId="1084B020" w14:textId="77777777" w:rsidR="00334C4C" w:rsidRDefault="00334C4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F5B1AC747341407688A6918888DD7C3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0070D06" w14:textId="77777777" w:rsidR="00926CB2" w:rsidRDefault="00DD2048" w:rsidP="008402F2">
        <w:pPr>
          <w:pStyle w:val="PageHead"/>
        </w:pPr>
        <w:r>
          <w:t>Packet Tracer - Switch Security Configuration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BB993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57CCDEF9" wp14:editId="6992CBCC">
          <wp:extent cx="2587752" cy="804672"/>
          <wp:effectExtent l="0" t="0" r="3175" b="0"/>
          <wp:docPr id="1" name="Picture 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3A063034"/>
    <w:multiLevelType w:val="hybridMultilevel"/>
    <w:tmpl w:val="856AD01E"/>
    <w:lvl w:ilvl="0" w:tplc="FBEAC6AE">
      <w:numFmt w:val="bullet"/>
      <w:lvlText w:val="-"/>
      <w:lvlJc w:val="left"/>
      <w:pPr>
        <w:ind w:left="786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9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8F91B3F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79949840">
    <w:abstractNumId w:val="8"/>
  </w:num>
  <w:num w:numId="2" w16cid:durableId="1315522303">
    <w:abstractNumId w:val="4"/>
    <w:lvlOverride w:ilvl="0"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591284771">
    <w:abstractNumId w:val="3"/>
  </w:num>
  <w:num w:numId="4" w16cid:durableId="1403329387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624993550">
    <w:abstractNumId w:val="4"/>
  </w:num>
  <w:num w:numId="6" w16cid:durableId="309602279">
    <w:abstractNumId w:val="0"/>
  </w:num>
  <w:num w:numId="7" w16cid:durableId="1764376144">
    <w:abstractNumId w:val="1"/>
  </w:num>
  <w:num w:numId="8" w16cid:durableId="1548837847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900018130">
    <w:abstractNumId w:val="4"/>
  </w:num>
  <w:num w:numId="10" w16cid:durableId="2016220899">
    <w:abstractNumId w:val="10"/>
  </w:num>
  <w:num w:numId="11" w16cid:durableId="655844923">
    <w:abstractNumId w:val="4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 w16cid:durableId="1079793762">
    <w:abstractNumId w:val="4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 w16cid:durableId="402918120">
    <w:abstractNumId w:val="4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387337636">
    <w:abstractNumId w:val="4"/>
    <w:lvlOverride w:ilvl="0">
      <w:startOverride w:val="1"/>
      <w:lvl w:ilvl="0">
        <w:start w:val="1"/>
        <w:numFmt w:val="none"/>
        <w:pStyle w:val="Heading1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Part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1422141149">
    <w:abstractNumId w:val="8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6" w16cid:durableId="98843464">
    <w:abstractNumId w:val="2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7" w16cid:durableId="170218564">
    <w:abstractNumId w:val="2"/>
    <w:lvlOverride w:ilvl="0">
      <w:startOverride w:val="1"/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8" w16cid:durableId="1620330637">
    <w:abstractNumId w:val="2"/>
  </w:num>
  <w:num w:numId="19" w16cid:durableId="1982729566">
    <w:abstractNumId w:val="9"/>
  </w:num>
  <w:num w:numId="20" w16cid:durableId="126715559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519077732">
    <w:abstractNumId w:val="6"/>
  </w:num>
  <w:num w:numId="22" w16cid:durableId="1965426991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048"/>
    <w:rsid w:val="00001BDF"/>
    <w:rsid w:val="0000380F"/>
    <w:rsid w:val="00004175"/>
    <w:rsid w:val="000059C9"/>
    <w:rsid w:val="0001216B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02B"/>
    <w:rsid w:val="000815D8"/>
    <w:rsid w:val="00081DA5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476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4E"/>
    <w:rsid w:val="001708A6"/>
    <w:rsid w:val="001710C0"/>
    <w:rsid w:val="00171245"/>
    <w:rsid w:val="0017275E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A7FCB"/>
    <w:rsid w:val="001B67D8"/>
    <w:rsid w:val="001B6D8D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6C5A"/>
    <w:rsid w:val="00242E3A"/>
    <w:rsid w:val="002463B3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0F91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7B8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34C4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A20"/>
    <w:rsid w:val="003C6BCA"/>
    <w:rsid w:val="003C7902"/>
    <w:rsid w:val="003D0BFF"/>
    <w:rsid w:val="003D1604"/>
    <w:rsid w:val="003D6EF1"/>
    <w:rsid w:val="003E382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1B88"/>
    <w:rsid w:val="0041293B"/>
    <w:rsid w:val="004131B0"/>
    <w:rsid w:val="00416C42"/>
    <w:rsid w:val="00422476"/>
    <w:rsid w:val="0042385C"/>
    <w:rsid w:val="00426FA5"/>
    <w:rsid w:val="004279AD"/>
    <w:rsid w:val="00431654"/>
    <w:rsid w:val="00434926"/>
    <w:rsid w:val="00443ACE"/>
    <w:rsid w:val="00444217"/>
    <w:rsid w:val="004478F4"/>
    <w:rsid w:val="00447A4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2BCE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DB9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4BAB"/>
    <w:rsid w:val="005C723B"/>
    <w:rsid w:val="005D2B29"/>
    <w:rsid w:val="005D354A"/>
    <w:rsid w:val="005D3E53"/>
    <w:rsid w:val="005D46DD"/>
    <w:rsid w:val="005D506C"/>
    <w:rsid w:val="005E3235"/>
    <w:rsid w:val="005E4176"/>
    <w:rsid w:val="005E4876"/>
    <w:rsid w:val="005E65B5"/>
    <w:rsid w:val="005F0301"/>
    <w:rsid w:val="005F3AE9"/>
    <w:rsid w:val="005F5835"/>
    <w:rsid w:val="006007BB"/>
    <w:rsid w:val="00601DC0"/>
    <w:rsid w:val="006034CB"/>
    <w:rsid w:val="00603503"/>
    <w:rsid w:val="00603C52"/>
    <w:rsid w:val="00604FFA"/>
    <w:rsid w:val="006116DB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01F2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1768"/>
    <w:rsid w:val="00705FEC"/>
    <w:rsid w:val="007072D7"/>
    <w:rsid w:val="00710659"/>
    <w:rsid w:val="00710F68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1D47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C7811"/>
    <w:rsid w:val="007D1984"/>
    <w:rsid w:val="007D25A9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04D70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164"/>
    <w:rsid w:val="00861C6A"/>
    <w:rsid w:val="00865199"/>
    <w:rsid w:val="00867EAF"/>
    <w:rsid w:val="00870763"/>
    <w:rsid w:val="008713EA"/>
    <w:rsid w:val="00873C6B"/>
    <w:rsid w:val="00876C8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45E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4E3"/>
    <w:rsid w:val="00917624"/>
    <w:rsid w:val="00926CB2"/>
    <w:rsid w:val="00930386"/>
    <w:rsid w:val="009309F5"/>
    <w:rsid w:val="00933237"/>
    <w:rsid w:val="00933F28"/>
    <w:rsid w:val="009400C3"/>
    <w:rsid w:val="00942947"/>
    <w:rsid w:val="009453F7"/>
    <w:rsid w:val="009476C0"/>
    <w:rsid w:val="00961BC5"/>
    <w:rsid w:val="00963E34"/>
    <w:rsid w:val="009649F3"/>
    <w:rsid w:val="00964DFA"/>
    <w:rsid w:val="00970A69"/>
    <w:rsid w:val="0097367C"/>
    <w:rsid w:val="0098155C"/>
    <w:rsid w:val="00983B77"/>
    <w:rsid w:val="00996053"/>
    <w:rsid w:val="009A0B2F"/>
    <w:rsid w:val="009A1CF4"/>
    <w:rsid w:val="009A37D7"/>
    <w:rsid w:val="009A4E17"/>
    <w:rsid w:val="009A5126"/>
    <w:rsid w:val="009A6955"/>
    <w:rsid w:val="009B341C"/>
    <w:rsid w:val="009B5747"/>
    <w:rsid w:val="009C0B81"/>
    <w:rsid w:val="009C3182"/>
    <w:rsid w:val="009C4C3A"/>
    <w:rsid w:val="009C4D0B"/>
    <w:rsid w:val="009D0774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16B78"/>
    <w:rsid w:val="00A21211"/>
    <w:rsid w:val="00A21FAE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76F9D"/>
    <w:rsid w:val="00A807C1"/>
    <w:rsid w:val="00A82658"/>
    <w:rsid w:val="00A83374"/>
    <w:rsid w:val="00A96172"/>
    <w:rsid w:val="00A96D52"/>
    <w:rsid w:val="00A97C5F"/>
    <w:rsid w:val="00AB0D6A"/>
    <w:rsid w:val="00AB10E6"/>
    <w:rsid w:val="00AB43B3"/>
    <w:rsid w:val="00AB49B9"/>
    <w:rsid w:val="00AB501D"/>
    <w:rsid w:val="00AB758A"/>
    <w:rsid w:val="00AC027E"/>
    <w:rsid w:val="00AC04AC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1475"/>
    <w:rsid w:val="00B97278"/>
    <w:rsid w:val="00B97943"/>
    <w:rsid w:val="00BA1D0B"/>
    <w:rsid w:val="00BA2B50"/>
    <w:rsid w:val="00BA6972"/>
    <w:rsid w:val="00BB15C1"/>
    <w:rsid w:val="00BB1822"/>
    <w:rsid w:val="00BB1E0D"/>
    <w:rsid w:val="00BB26C8"/>
    <w:rsid w:val="00BB4D9B"/>
    <w:rsid w:val="00BB73FF"/>
    <w:rsid w:val="00BB7688"/>
    <w:rsid w:val="00BC40BB"/>
    <w:rsid w:val="00BC70B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3F71"/>
    <w:rsid w:val="00C162C0"/>
    <w:rsid w:val="00C1712C"/>
    <w:rsid w:val="00C17B06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5C7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442C"/>
    <w:rsid w:val="00CA2BB2"/>
    <w:rsid w:val="00CA73CC"/>
    <w:rsid w:val="00CA73D5"/>
    <w:rsid w:val="00CB2FC9"/>
    <w:rsid w:val="00CB3F7F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035"/>
    <w:rsid w:val="00CF7733"/>
    <w:rsid w:val="00CF791A"/>
    <w:rsid w:val="00D00513"/>
    <w:rsid w:val="00D00D7D"/>
    <w:rsid w:val="00D01D0A"/>
    <w:rsid w:val="00D030AE"/>
    <w:rsid w:val="00D04289"/>
    <w:rsid w:val="00D139C8"/>
    <w:rsid w:val="00D17F81"/>
    <w:rsid w:val="00D216F7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1FC4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2048"/>
    <w:rsid w:val="00DD35E1"/>
    <w:rsid w:val="00DD43EA"/>
    <w:rsid w:val="00DE189E"/>
    <w:rsid w:val="00DE6F44"/>
    <w:rsid w:val="00DE71D7"/>
    <w:rsid w:val="00DF0A2B"/>
    <w:rsid w:val="00DF1B58"/>
    <w:rsid w:val="00DF7B04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5039"/>
    <w:rsid w:val="00E250A1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1097"/>
    <w:rsid w:val="00EF4205"/>
    <w:rsid w:val="00EF5939"/>
    <w:rsid w:val="00F007A1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15631C"/>
  <w15:docId w15:val="{7A81651B-8001-46E7-84E3-9E33F5BE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C04AC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AC04AC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AC04AC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AC04AC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AC04AC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C04AC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C04AC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C04AC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C04AC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C04AC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C04AC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AC04AC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AC04AC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C04AC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AC04AC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AC04AC"/>
    <w:pPr>
      <w:ind w:left="720"/>
    </w:pPr>
  </w:style>
  <w:style w:type="paragraph" w:styleId="Header">
    <w:name w:val="header"/>
    <w:basedOn w:val="Normal"/>
    <w:link w:val="HeaderChar"/>
    <w:unhideWhenUsed/>
    <w:rsid w:val="00AC04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C04AC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AC04AC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AC04AC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4A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C04AC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AC04AC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AC04AC"/>
  </w:style>
  <w:style w:type="table" w:styleId="TableGrid">
    <w:name w:val="Table Grid"/>
    <w:basedOn w:val="TableNormal"/>
    <w:uiPriority w:val="59"/>
    <w:rsid w:val="00AC0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AC04AC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AC04AC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AC04A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AC04AC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C04A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C04AC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AC04AC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AC04AC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AC04AC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AC04AC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AC04AC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AC04AC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C04AC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C04AC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AC04AC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AC04AC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C04AC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AC04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AC04AC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C04AC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AC04AC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C04AC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AC04AC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AC04AC"/>
    <w:rPr>
      <w:color w:val="EE0000"/>
    </w:rPr>
  </w:style>
  <w:style w:type="paragraph" w:customStyle="1" w:styleId="BodyTextL25Bold">
    <w:name w:val="Body Text L25 Bold"/>
    <w:basedOn w:val="BodyTextL25"/>
    <w:qFormat/>
    <w:rsid w:val="00AC04AC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C04AC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AC04AC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C04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C04A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04A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C04AC"/>
    <w:rPr>
      <w:b/>
      <w:bCs/>
    </w:rPr>
  </w:style>
  <w:style w:type="paragraph" w:customStyle="1" w:styleId="ReflectionQ">
    <w:name w:val="Reflection Q"/>
    <w:basedOn w:val="BodyTextL25"/>
    <w:qFormat/>
    <w:rsid w:val="00AC04A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AC04AC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AC04AC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AC04AC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AC04AC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AC04AC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C04AC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AC04AC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C04AC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AC04AC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C04AC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AC04AC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C04AC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AC04AC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AC04AC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AC04AC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AC04AC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AC04AC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AC04AC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AC04AC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AC04AC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AC04AC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AC04AC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AC04A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AC04AC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AC04AC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AC04AC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AC04AC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AC04AC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AC04AC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AC04AC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AC04AC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AC04AC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AC04AC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AC04AC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AC04AC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AC04AC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AC04AC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AC04AC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AC04AC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AC04AC"/>
    <w:rPr>
      <w:b/>
    </w:rPr>
  </w:style>
  <w:style w:type="character" w:customStyle="1" w:styleId="CMDChar">
    <w:name w:val="CMD Char"/>
    <w:basedOn w:val="DefaultParagraphFont"/>
    <w:link w:val="CMD"/>
    <w:rsid w:val="00AC04AC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AC04AC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C04AC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C04AC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AC04AC"/>
    <w:rPr>
      <w:color w:val="808080"/>
    </w:rPr>
  </w:style>
  <w:style w:type="paragraph" w:customStyle="1" w:styleId="LabSection">
    <w:name w:val="Lab Section"/>
    <w:basedOn w:val="Heading1"/>
    <w:next w:val="BodyText1"/>
    <w:qFormat/>
    <w:rsid w:val="00DD2048"/>
    <w:pPr>
      <w:tabs>
        <w:tab w:val="num" w:pos="0"/>
      </w:tabs>
    </w:pPr>
    <w:rPr>
      <w:rFonts w:eastAsia="Times New Roman"/>
      <w:b w:val="0"/>
      <w:bCs w:val="0"/>
      <w:iCs/>
      <w:sz w:val="24"/>
    </w:rPr>
  </w:style>
  <w:style w:type="paragraph" w:customStyle="1" w:styleId="LabTitle">
    <w:name w:val="Lab Title"/>
    <w:basedOn w:val="Normal"/>
    <w:qFormat/>
    <w:rsid w:val="00DD2048"/>
    <w:rPr>
      <w:b/>
      <w:sz w:val="32"/>
    </w:rPr>
  </w:style>
  <w:style w:type="paragraph" w:customStyle="1" w:styleId="BodyText1">
    <w:name w:val="Body Text1"/>
    <w:basedOn w:val="Normal"/>
    <w:qFormat/>
    <w:rsid w:val="00DD2048"/>
    <w:pPr>
      <w:spacing w:line="240" w:lineRule="auto"/>
    </w:pPr>
    <w:rPr>
      <w:sz w:val="20"/>
    </w:rPr>
  </w:style>
  <w:style w:type="paragraph" w:customStyle="1" w:styleId="PartHead">
    <w:name w:val="Part Head"/>
    <w:basedOn w:val="Heading2"/>
    <w:next w:val="BodyTextL25"/>
    <w:qFormat/>
    <w:rsid w:val="00DD2048"/>
    <w:pPr>
      <w:numPr>
        <w:ilvl w:val="0"/>
        <w:numId w:val="0"/>
      </w:numPr>
      <w:tabs>
        <w:tab w:val="num" w:pos="936"/>
      </w:tabs>
      <w:outlineLvl w:val="0"/>
    </w:pPr>
    <w:rPr>
      <w:b w:val="0"/>
      <w:sz w:val="28"/>
    </w:rPr>
  </w:style>
  <w:style w:type="paragraph" w:styleId="ListParagraph">
    <w:name w:val="List Paragraph"/>
    <w:basedOn w:val="Normal"/>
    <w:uiPriority w:val="34"/>
    <w:qFormat/>
    <w:rsid w:val="00DD20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73C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Gray">
    <w:name w:val="Heading 1 Gray"/>
    <w:basedOn w:val="Heading1Char"/>
    <w:uiPriority w:val="1"/>
    <w:qFormat/>
    <w:rsid w:val="00AC04AC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CMDRed">
    <w:name w:val="CMD Red"/>
    <w:basedOn w:val="CMD"/>
    <w:link w:val="CMDRedChar"/>
    <w:qFormat/>
    <w:rsid w:val="00AC04AC"/>
    <w:rPr>
      <w:color w:val="EE0000"/>
    </w:rPr>
  </w:style>
  <w:style w:type="character" w:customStyle="1" w:styleId="CMDRedChar">
    <w:name w:val="CMD Red Char"/>
    <w:basedOn w:val="CMDChar"/>
    <w:link w:val="CMDRed"/>
    <w:rsid w:val="00AC04AC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AC04AC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AC04AC"/>
    <w:rPr>
      <w:szCs w:val="22"/>
    </w:rPr>
  </w:style>
  <w:style w:type="character" w:customStyle="1" w:styleId="CMDOutputChar">
    <w:name w:val="CMD Output Char"/>
    <w:basedOn w:val="BodyTextL25Char"/>
    <w:link w:val="CMDOutput"/>
    <w:rsid w:val="00AC04AC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AC04AC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AC04AC"/>
  </w:style>
  <w:style w:type="paragraph" w:customStyle="1" w:styleId="TableAnswer">
    <w:name w:val="Table Answer"/>
    <w:basedOn w:val="TableText"/>
    <w:qFormat/>
    <w:rsid w:val="00AC04AC"/>
  </w:style>
  <w:style w:type="character" w:customStyle="1" w:styleId="Heading2Gray">
    <w:name w:val="Heading 2 Gray"/>
    <w:basedOn w:val="Heading2Char"/>
    <w:uiPriority w:val="1"/>
    <w:qFormat/>
    <w:rsid w:val="00AC04AC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AC04AC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AC04AC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AC04AC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AC04AC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AC04AC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AC04AC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AC04AC"/>
    <w:rPr>
      <w:rFonts w:ascii="Courier New" w:hAnsi="Courier New"/>
      <w:szCs w:val="22"/>
    </w:rPr>
  </w:style>
  <w:style w:type="paragraph" w:styleId="NoSpacing">
    <w:name w:val="No Spacing"/>
    <w:link w:val="NoSpacingChar"/>
    <w:uiPriority w:val="1"/>
    <w:qFormat/>
    <w:rsid w:val="00CF7035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F7035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B1AC747341407688A6918888DD7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CDD3-2CB2-4333-BFD5-5E4D06D55416}"/>
      </w:docPartPr>
      <w:docPartBody>
        <w:p w:rsidR="001F14FF" w:rsidRDefault="00253748">
          <w:pPr>
            <w:pStyle w:val="F5B1AC747341407688A6918888DD7C3E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748"/>
    <w:rsid w:val="00004D5A"/>
    <w:rsid w:val="00067140"/>
    <w:rsid w:val="001F14FF"/>
    <w:rsid w:val="001F7BD9"/>
    <w:rsid w:val="00253748"/>
    <w:rsid w:val="002D6C30"/>
    <w:rsid w:val="007A2D6D"/>
    <w:rsid w:val="007C7E2B"/>
    <w:rsid w:val="008335BF"/>
    <w:rsid w:val="008A32C6"/>
    <w:rsid w:val="009D2C22"/>
    <w:rsid w:val="00A833DA"/>
    <w:rsid w:val="00AB33CC"/>
    <w:rsid w:val="00AD01EC"/>
    <w:rsid w:val="00B2034F"/>
    <w:rsid w:val="00B466E2"/>
    <w:rsid w:val="00BE66BF"/>
    <w:rsid w:val="00E957B5"/>
    <w:rsid w:val="00EC0414"/>
    <w:rsid w:val="00F34937"/>
    <w:rsid w:val="00F375C0"/>
    <w:rsid w:val="00F511CF"/>
    <w:rsid w:val="00F5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5B1AC747341407688A6918888DD7C3E">
    <w:name w:val="F5B1AC747341407688A6918888DD7C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3C5E45-F49B-48AF-87B5-F38FD39105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Activity_Template</Template>
  <TotalTime>55</TotalTime>
  <Pages>4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Switch Security Configuration</vt:lpstr>
    </vt:vector>
  </TitlesOfParts>
  <Company>Cisco Systems, Inc.</Company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Switch Security Configuration</dc:title>
  <dc:description>2019</dc:description>
  <cp:lastModifiedBy>saiful nizam</cp:lastModifiedBy>
  <cp:revision>21</cp:revision>
  <cp:lastPrinted>2021-01-12T18:50:00Z</cp:lastPrinted>
  <dcterms:created xsi:type="dcterms:W3CDTF">2020-12-14T18:29:00Z</dcterms:created>
  <dcterms:modified xsi:type="dcterms:W3CDTF">2022-08-01T14:52:00Z</dcterms:modified>
</cp:coreProperties>
</file>