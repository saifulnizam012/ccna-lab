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2910237"/>
        <w:docPartObj>
          <w:docPartGallery w:val="Cover Pages"/>
          <w:docPartUnique/>
        </w:docPartObj>
      </w:sdtPr>
      <w:sdtEndPr>
        <w:rPr>
          <w:b/>
          <w:color w:val="EE0000"/>
        </w:rPr>
      </w:sdtEndPr>
      <w:sdtContent>
        <w:p w14:paraId="0368D48A" w14:textId="07838005" w:rsidR="00B26895" w:rsidRDefault="00B2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AE64C8" wp14:editId="6839E8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7132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172C8" wp14:editId="1AE5FB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0A276" w14:textId="48CCC3C7" w:rsidR="00B26895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689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Packet Tracer - Implement Port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254C73" w14:textId="234924D5" w:rsidR="00B26895" w:rsidRDefault="00B2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E9172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BC0A276" w14:textId="48CCC3C7" w:rsidR="00B26895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689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Packet Tracer - Implement Port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254C73" w14:textId="234924D5" w:rsidR="00B26895" w:rsidRDefault="00B2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0EA540" w14:textId="5EBE1714" w:rsidR="00B26895" w:rsidRDefault="00B26895">
          <w:pPr>
            <w:spacing w:before="0" w:after="0" w:line="240" w:lineRule="auto"/>
            <w:rPr>
              <w:rFonts w:eastAsiaTheme="majorEastAsia" w:cstheme="majorBidi"/>
              <w:color w:val="EE0000"/>
              <w:kern w:val="28"/>
              <w:sz w:val="32"/>
              <w:szCs w:val="56"/>
            </w:rPr>
          </w:pPr>
          <w:r w:rsidRPr="00CA22BF">
            <w:rPr>
              <w:b/>
              <w:noProof/>
              <w:color w:val="EE0000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D883022" wp14:editId="38FAC2B5">
                    <wp:simplePos x="0" y="0"/>
                    <wp:positionH relativeFrom="column">
                      <wp:posOffset>446405</wp:posOffset>
                    </wp:positionH>
                    <wp:positionV relativeFrom="paragraph">
                      <wp:posOffset>5534025</wp:posOffset>
                    </wp:positionV>
                    <wp:extent cx="5734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3"/>
                                  <w:gridCol w:w="6338"/>
                                </w:tblGrid>
                                <w:tr w:rsidR="00B26895" w:rsidRPr="002F7F47" w14:paraId="53D006F9" w14:textId="77777777" w:rsidTr="007E3414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2263" w:type="dxa"/>
                                    </w:tcPr>
                                    <w:p w14:paraId="45E62147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28976A26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MOHAMAD SAIFUL NIZAM BIN ABD AZIZ</w:t>
                                      </w:r>
                                    </w:p>
                                  </w:tc>
                                </w:tr>
                                <w:tr w:rsidR="00B26895" w:rsidRPr="002F7F47" w14:paraId="595D85C6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6EA8701F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NO. MATRIC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4EE24428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A179830</w:t>
                                      </w:r>
                                    </w:p>
                                  </w:tc>
                                </w:tr>
                                <w:tr w:rsidR="00B26895" w:rsidRPr="002F7F47" w14:paraId="2EBC9FB0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73E1F590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INSTRUCTOR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3E968016" w14:textId="77777777" w:rsidR="00B26895" w:rsidRPr="002F7F47" w:rsidRDefault="00B2689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TS. DR. WAN FARIZA BINTI FAUZI</w:t>
                                      </w:r>
                                    </w:p>
                                  </w:tc>
                                </w:tr>
                              </w:tbl>
                              <w:p w14:paraId="1546F8A9" w14:textId="77777777" w:rsidR="00B26895" w:rsidRDefault="00B26895" w:rsidP="00B26895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D883022" id="Text Box 2" o:spid="_x0000_s1027" type="#_x0000_t202" style="position:absolute;margin-left:35.15pt;margin-top:435.75pt;width:45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" fillcolor="window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63"/>
                            <w:gridCol w:w="6338"/>
                          </w:tblGrid>
                          <w:tr w:rsidR="00B26895" w:rsidRPr="002F7F47" w14:paraId="53D006F9" w14:textId="77777777" w:rsidTr="007E3414">
                            <w:trPr>
                              <w:trHeight w:val="397"/>
                            </w:trPr>
                            <w:tc>
                              <w:tcPr>
                                <w:tcW w:w="2263" w:type="dxa"/>
                              </w:tcPr>
                              <w:p w14:paraId="45E62147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28976A26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MOHAMAD SAIFUL NIZAM BIN ABD AZIZ</w:t>
                                </w:r>
                              </w:p>
                            </w:tc>
                          </w:tr>
                          <w:tr w:rsidR="00B26895" w:rsidRPr="002F7F47" w14:paraId="595D85C6" w14:textId="77777777" w:rsidTr="007E3414">
                            <w:tc>
                              <w:tcPr>
                                <w:tcW w:w="2263" w:type="dxa"/>
                              </w:tcPr>
                              <w:p w14:paraId="6EA8701F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NO. MATRIC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4EE24428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A179830</w:t>
                                </w:r>
                              </w:p>
                            </w:tc>
                          </w:tr>
                          <w:tr w:rsidR="00B26895" w:rsidRPr="002F7F47" w14:paraId="2EBC9FB0" w14:textId="77777777" w:rsidTr="007E3414">
                            <w:tc>
                              <w:tcPr>
                                <w:tcW w:w="2263" w:type="dxa"/>
                              </w:tcPr>
                              <w:p w14:paraId="73E1F590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INSTRUCTOR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3E968016" w14:textId="77777777" w:rsidR="00B26895" w:rsidRPr="002F7F47" w:rsidRDefault="00B2689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TS. DR. WAN FARIZA BINTI FAUZI</w:t>
                                </w:r>
                              </w:p>
                            </w:tc>
                          </w:tr>
                        </w:tbl>
                        <w:p w14:paraId="1546F8A9" w14:textId="77777777" w:rsidR="00B26895" w:rsidRDefault="00B26895" w:rsidP="00B26895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noProof/>
              <w:color w:val="EE0000"/>
            </w:rPr>
            <w:drawing>
              <wp:anchor distT="0" distB="0" distL="114300" distR="114300" simplePos="0" relativeHeight="251663360" behindDoc="0" locked="0" layoutInCell="1" allowOverlap="1" wp14:anchorId="08F12EEA" wp14:editId="7F8F5459">
                <wp:simplePos x="0" y="0"/>
                <wp:positionH relativeFrom="column">
                  <wp:posOffset>1666875</wp:posOffset>
                </wp:positionH>
                <wp:positionV relativeFrom="paragraph">
                  <wp:posOffset>320040</wp:posOffset>
                </wp:positionV>
                <wp:extent cx="3335020" cy="1804670"/>
                <wp:effectExtent l="0" t="0" r="0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804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b/>
              <w:color w:val="EE0000"/>
            </w:rPr>
            <w:br w:type="page"/>
          </w:r>
        </w:p>
      </w:sdtContent>
    </w:sdt>
    <w:p w14:paraId="53E21E21" w14:textId="64DFE2DA" w:rsidR="004D36D7" w:rsidRPr="00FD4A68" w:rsidRDefault="00000000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45F0271B" w14:textId="63876DD9" w:rsidR="00112121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p w14:paraId="5D8E1831" w14:textId="3308610F" w:rsidR="008607C3" w:rsidRPr="008607C3" w:rsidRDefault="008607C3" w:rsidP="008607C3">
      <w:pPr>
        <w:pStyle w:val="BodyTextL25"/>
      </w:pPr>
      <w:r w:rsidRPr="008607C3">
        <w:drawing>
          <wp:inline distT="0" distB="0" distL="0" distR="0" wp14:anchorId="63803DC9" wp14:editId="49CF30D8">
            <wp:extent cx="2715004" cy="2800741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94"/>
        <w:gridCol w:w="2497"/>
        <w:gridCol w:w="2592"/>
        <w:gridCol w:w="2497"/>
      </w:tblGrid>
      <w:tr w:rsidR="00112121" w:rsidRPr="000B0C00" w14:paraId="0508882A" w14:textId="77777777" w:rsidTr="00171BD6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191A2A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0D918D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5B552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5A0898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5D50B903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335C57AD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789C45F6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1E34DE76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D47248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348B1596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7CD69901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FB8B14D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7B76AD36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12DFF37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5118F7F9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56C7E5AC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C2CA9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44E27A77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3F80F3E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860A7D1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45EDE140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51E72D4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CC05B74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A812B2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318A3DA9" w14:textId="77777777" w:rsidR="00171BD6" w:rsidRDefault="00171BD6" w:rsidP="00171BD6">
      <w:pPr>
        <w:pStyle w:val="ConfigWindow"/>
      </w:pPr>
      <w:r>
        <w:t>Blank Line - no additional information</w:t>
      </w:r>
    </w:p>
    <w:p w14:paraId="2F12EF6B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0477A455" w14:textId="77777777" w:rsidR="00112121" w:rsidRDefault="00112121" w:rsidP="00112121">
      <w:pPr>
        <w:pStyle w:val="BodyTextL25Bold"/>
      </w:pPr>
      <w:r>
        <w:t>Part 1: Configure Port Security</w:t>
      </w:r>
    </w:p>
    <w:p w14:paraId="7CE7F6CA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69F3A023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42534930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102B948D" w14:textId="77777777" w:rsidR="00112121" w:rsidRDefault="00112121" w:rsidP="00112121">
      <w:pPr>
        <w:pStyle w:val="Heading2"/>
      </w:pPr>
      <w:r>
        <w:t>Configure Port Security</w:t>
      </w:r>
    </w:p>
    <w:p w14:paraId="72EE9E17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733D363" w14:textId="77777777" w:rsidR="00E55CEF" w:rsidRDefault="00E55CEF" w:rsidP="00E55CEF">
      <w:pPr>
        <w:pStyle w:val="ConfigWindow"/>
      </w:pPr>
      <w:r>
        <w:t>Open Configuration Window</w:t>
      </w:r>
    </w:p>
    <w:p w14:paraId="2A4160B2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29275D70" w14:textId="77777777" w:rsidR="00112121" w:rsidRPr="0025065C" w:rsidRDefault="00112121" w:rsidP="00112121">
      <w:pPr>
        <w:pStyle w:val="CMD"/>
        <w:rPr>
          <w:b/>
        </w:rPr>
      </w:pPr>
      <w:r>
        <w:t xml:space="preserve">S1(config-if-range)# </w:t>
      </w:r>
      <w:r>
        <w:rPr>
          <w:b/>
        </w:rPr>
        <w:t>switchport port-security</w:t>
      </w:r>
    </w:p>
    <w:p w14:paraId="6638642E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C683864" w14:textId="77777777" w:rsidR="00112121" w:rsidRPr="0025065C" w:rsidRDefault="00112121" w:rsidP="00112121">
      <w:pPr>
        <w:pStyle w:val="CMD"/>
      </w:pPr>
      <w:r w:rsidRPr="0025065C">
        <w:t xml:space="preserve">S1(config-if-range)# </w:t>
      </w:r>
      <w:r w:rsidRPr="0025065C">
        <w:rPr>
          <w:b/>
        </w:rPr>
        <w:t>switchport port-security maximum 1</w:t>
      </w:r>
    </w:p>
    <w:p w14:paraId="65481B95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73B47D70" w14:textId="77777777" w:rsidR="00B13E10" w:rsidRDefault="00112121" w:rsidP="00795EC8">
      <w:pPr>
        <w:pStyle w:val="CMD"/>
        <w:rPr>
          <w:b/>
        </w:rPr>
      </w:pPr>
      <w:r w:rsidRPr="007F2269">
        <w:lastRenderedPageBreak/>
        <w:t>S1(config-if-range)#</w:t>
      </w:r>
      <w:r w:rsidRPr="007F2269">
        <w:rPr>
          <w:b/>
        </w:rPr>
        <w:t xml:space="preserve"> switchport port-security mac-address sticky</w:t>
      </w:r>
    </w:p>
    <w:p w14:paraId="1A74F6C1" w14:textId="2E7648F4" w:rsidR="00112121" w:rsidRDefault="00112121" w:rsidP="00B13E10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29B841EF" w14:textId="77777777" w:rsidR="00B13E10" w:rsidRDefault="00112121" w:rsidP="00795EC8">
      <w:pPr>
        <w:pStyle w:val="CMD"/>
        <w:rPr>
          <w:b/>
        </w:rPr>
      </w:pPr>
      <w:r w:rsidRPr="007F2269">
        <w:t>S1(config-if-range)#</w:t>
      </w:r>
      <w:r w:rsidRPr="007F2269">
        <w:rPr>
          <w:b/>
        </w:rPr>
        <w:t xml:space="preserve"> switchport port-security violation restrict</w:t>
      </w:r>
    </w:p>
    <w:p w14:paraId="51E4A94B" w14:textId="72556443" w:rsidR="00112121" w:rsidRPr="00FB0BF3" w:rsidRDefault="00112121" w:rsidP="00B13E10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4C3F7604" w14:textId="1E998FC4" w:rsidR="00112121" w:rsidRPr="007F2269" w:rsidRDefault="00112121" w:rsidP="00112121">
      <w:pPr>
        <w:pStyle w:val="CMD"/>
        <w:rPr>
          <w:b/>
        </w:rPr>
      </w:pPr>
      <w:r w:rsidRPr="007F2269">
        <w:t>S1(config-if-range)#</w:t>
      </w:r>
      <w:r w:rsidRPr="007F2269">
        <w:rPr>
          <w:b/>
        </w:rPr>
        <w:t xml:space="preserve"> interface range f0/3 - 24, g0/1 - 2</w:t>
      </w:r>
    </w:p>
    <w:p w14:paraId="2B0D686B" w14:textId="77777777" w:rsidR="00B13E10" w:rsidRDefault="00112121" w:rsidP="00B13E10">
      <w:pPr>
        <w:pStyle w:val="CMD"/>
        <w:rPr>
          <w:b/>
        </w:rPr>
      </w:pPr>
      <w:r w:rsidRPr="007F2269">
        <w:t>S1(config-if-range)#</w:t>
      </w:r>
      <w:r w:rsidRPr="007F2269">
        <w:rPr>
          <w:b/>
        </w:rPr>
        <w:t xml:space="preserve"> shutdown</w:t>
      </w:r>
    </w:p>
    <w:p w14:paraId="306BB701" w14:textId="44C1867D" w:rsidR="00112121" w:rsidRPr="00B13E10" w:rsidRDefault="00B13E10" w:rsidP="00B13E10">
      <w:pPr>
        <w:pStyle w:val="CMD"/>
        <w:ind w:left="0"/>
        <w:rPr>
          <w:b/>
        </w:rPr>
      </w:pPr>
      <w:r>
        <w:t xml:space="preserve">Part 2: </w:t>
      </w:r>
      <w:r w:rsidR="00112121">
        <w:t>Verify Port Security</w:t>
      </w:r>
    </w:p>
    <w:p w14:paraId="2F58779B" w14:textId="011E18DF" w:rsidR="00112121" w:rsidRDefault="00112121" w:rsidP="00B13E10">
      <w:pPr>
        <w:pStyle w:val="SubStepAlpha"/>
        <w:numPr>
          <w:ilvl w:val="0"/>
          <w:numId w:val="0"/>
        </w:numPr>
        <w:ind w:left="720" w:hanging="360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6FF151C4" w14:textId="77777777" w:rsidR="00112121" w:rsidRDefault="00112121" w:rsidP="00B13E10">
      <w:pPr>
        <w:pStyle w:val="SubStepAlpha"/>
        <w:numPr>
          <w:ilvl w:val="0"/>
          <w:numId w:val="0"/>
        </w:numPr>
        <w:ind w:left="720"/>
      </w:pPr>
      <w:r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3F8A46DD" w14:textId="77777777" w:rsidR="005B14C4" w:rsidRDefault="00112121" w:rsidP="00795EC8">
      <w:pPr>
        <w:pStyle w:val="CMD"/>
        <w:rPr>
          <w:b/>
        </w:rPr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40B539F5" w14:textId="4E7A292B" w:rsidR="00112121" w:rsidRDefault="00112121" w:rsidP="00795EC8">
      <w:pPr>
        <w:pStyle w:val="CMD"/>
      </w:pPr>
      <w:r>
        <w:t>Use port-security show commands to display configuration information.</w:t>
      </w:r>
    </w:p>
    <w:p w14:paraId="037D4E50" w14:textId="77777777" w:rsidR="00112121" w:rsidRPr="007F2269" w:rsidRDefault="00112121" w:rsidP="00112121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</w:t>
      </w:r>
    </w:p>
    <w:p w14:paraId="2185AABD" w14:textId="77777777" w:rsidR="005B14C4" w:rsidRDefault="00112121" w:rsidP="005B14C4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10FD991E" w14:textId="52431B61" w:rsidR="00112121" w:rsidRPr="005B14C4" w:rsidRDefault="00B13E10" w:rsidP="00B13E10">
      <w:pPr>
        <w:pStyle w:val="SubStepAlpha"/>
        <w:numPr>
          <w:ilvl w:val="0"/>
          <w:numId w:val="0"/>
        </w:numPr>
        <w:ind w:left="720"/>
        <w:rPr>
          <w:b/>
        </w:rPr>
      </w:pPr>
      <w:r>
        <w:t>A</w:t>
      </w:r>
      <w:r w:rsidR="00112121" w:rsidRPr="0059440A">
        <w:t xml:space="preserve">ttach </w:t>
      </w:r>
      <w:r w:rsidR="00112121" w:rsidRPr="00FB0BF3">
        <w:rPr>
          <w:b/>
        </w:rPr>
        <w:t>Rogue Laptop</w:t>
      </w:r>
      <w:r w:rsidR="00112121" w:rsidRPr="0059440A">
        <w:t xml:space="preserve"> to an</w:t>
      </w:r>
      <w:r w:rsidR="00112121">
        <w:t>y</w:t>
      </w:r>
      <w:r w:rsidR="00112121" w:rsidRPr="0059440A">
        <w:t xml:space="preserve"> unused </w:t>
      </w:r>
      <w:r w:rsidR="00112121">
        <w:t>switch port and notice that the link lights are red.</w:t>
      </w:r>
    </w:p>
    <w:p w14:paraId="6BE7BFE1" w14:textId="77777777" w:rsidR="00112121" w:rsidRPr="0059440A" w:rsidRDefault="00112121" w:rsidP="00B13E10">
      <w:pPr>
        <w:pStyle w:val="SubStepAlpha"/>
        <w:numPr>
          <w:ilvl w:val="0"/>
          <w:numId w:val="0"/>
        </w:numPr>
        <w:ind w:left="720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34B90C7B" w14:textId="77777777" w:rsidR="00112121" w:rsidRDefault="00112121" w:rsidP="00B13E10">
      <w:pPr>
        <w:pStyle w:val="SubStepAlpha"/>
        <w:numPr>
          <w:ilvl w:val="0"/>
          <w:numId w:val="0"/>
        </w:numPr>
        <w:ind w:left="720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3A209A55" w14:textId="77777777" w:rsidR="00112121" w:rsidRDefault="00112121" w:rsidP="00B13E10">
      <w:pPr>
        <w:pStyle w:val="SubStepAlpha"/>
        <w:numPr>
          <w:ilvl w:val="0"/>
          <w:numId w:val="0"/>
        </w:numPr>
        <w:ind w:left="720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0FCD8BF1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5B7E66F4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B4086A5" w14:textId="5BC7787C" w:rsidR="00112121" w:rsidRDefault="00112121" w:rsidP="00171BD6">
      <w:pPr>
        <w:pStyle w:val="ConfigWindow"/>
      </w:pPr>
      <w:r>
        <w:t>Question</w:t>
      </w:r>
    </w:p>
    <w:p w14:paraId="157A1FEA" w14:textId="107B3330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61675FD9" w14:textId="571FD94E" w:rsidR="00001B85" w:rsidRDefault="00001B85" w:rsidP="00E55CEF">
      <w:pPr>
        <w:pStyle w:val="BodyTextL50"/>
        <w:spacing w:before="0"/>
      </w:pPr>
      <w:r>
        <w:t>F</w:t>
      </w:r>
      <w:r w:rsidRPr="00001B85">
        <w:t>our violations, one for each ping request</w:t>
      </w:r>
      <w:r>
        <w:t>.</w:t>
      </w:r>
    </w:p>
    <w:p w14:paraId="092721C9" w14:textId="77777777" w:rsidR="00112121" w:rsidRPr="00D20BD5" w:rsidRDefault="00112121" w:rsidP="00D20BD5">
      <w:pPr>
        <w:pStyle w:val="AnswerLineL50"/>
      </w:pPr>
      <w:r w:rsidRPr="00D20BD5">
        <w:t>Type your answers here.</w:t>
      </w:r>
    </w:p>
    <w:p w14:paraId="0A0F28DC" w14:textId="77777777" w:rsidR="00112121" w:rsidRDefault="00112121" w:rsidP="00B13E10">
      <w:pPr>
        <w:pStyle w:val="SubStepAlpha"/>
        <w:numPr>
          <w:ilvl w:val="0"/>
          <w:numId w:val="0"/>
        </w:numPr>
        <w:ind w:left="720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29F3832" w14:textId="0E6621CA" w:rsidR="00112121" w:rsidRDefault="00112121" w:rsidP="00171BD6">
      <w:pPr>
        <w:pStyle w:val="ConfigWindow"/>
      </w:pPr>
      <w:r>
        <w:t>Question</w:t>
      </w:r>
    </w:p>
    <w:p w14:paraId="313B9973" w14:textId="7BE05CD9"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6956F707" w14:textId="5DB972E3" w:rsidR="00001B85" w:rsidRDefault="00001B85" w:rsidP="00E55CEF">
      <w:pPr>
        <w:pStyle w:val="BodyTextL50"/>
        <w:spacing w:before="0"/>
      </w:pPr>
      <w:r w:rsidRPr="00001B85">
        <w:t>The port security that was enabled on the port only allowed access to the device whose MAC was learned first, while blocking access to all other devices.</w:t>
      </w:r>
    </w:p>
    <w:p w14:paraId="567AAEF7" w14:textId="77777777" w:rsidR="00112121" w:rsidRPr="00D20BD5" w:rsidRDefault="00112121" w:rsidP="00D20BD5">
      <w:pPr>
        <w:pStyle w:val="AnswerLineL50"/>
      </w:pPr>
      <w:r w:rsidRPr="00D20BD5">
        <w:t>Type your answers here.</w:t>
      </w:r>
    </w:p>
    <w:p w14:paraId="56A9282D" w14:textId="2D692E59" w:rsidR="000E4787" w:rsidRPr="000E4787" w:rsidRDefault="000E4787" w:rsidP="000E4787">
      <w:pPr>
        <w:pStyle w:val="ConfigWindow"/>
      </w:pPr>
      <w:r>
        <w:t>End of Document</w:t>
      </w:r>
    </w:p>
    <w:sectPr w:rsidR="000E4787" w:rsidRPr="000E4787" w:rsidSect="00B268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DC6E" w14:textId="77777777" w:rsidR="007B0B3E" w:rsidRDefault="007B0B3E" w:rsidP="00710659">
      <w:pPr>
        <w:spacing w:after="0" w:line="240" w:lineRule="auto"/>
      </w:pPr>
      <w:r>
        <w:separator/>
      </w:r>
    </w:p>
    <w:p w14:paraId="3BE1579B" w14:textId="77777777" w:rsidR="007B0B3E" w:rsidRDefault="007B0B3E"/>
  </w:endnote>
  <w:endnote w:type="continuationSeparator" w:id="0">
    <w:p w14:paraId="1A42EE04" w14:textId="77777777" w:rsidR="007B0B3E" w:rsidRDefault="007B0B3E" w:rsidP="00710659">
      <w:pPr>
        <w:spacing w:after="0" w:line="240" w:lineRule="auto"/>
      </w:pPr>
      <w:r>
        <w:continuationSeparator/>
      </w:r>
    </w:p>
    <w:p w14:paraId="14B1D79D" w14:textId="77777777" w:rsidR="007B0B3E" w:rsidRDefault="007B0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857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AAD4" w14:textId="0D30C93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607C3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9EBF" w14:textId="63EA174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607C3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5720" w14:textId="77777777" w:rsidR="007B0B3E" w:rsidRDefault="007B0B3E" w:rsidP="00710659">
      <w:pPr>
        <w:spacing w:after="0" w:line="240" w:lineRule="auto"/>
      </w:pPr>
      <w:r>
        <w:separator/>
      </w:r>
    </w:p>
    <w:p w14:paraId="0350148F" w14:textId="77777777" w:rsidR="007B0B3E" w:rsidRDefault="007B0B3E"/>
  </w:footnote>
  <w:footnote w:type="continuationSeparator" w:id="0">
    <w:p w14:paraId="2E09A162" w14:textId="77777777" w:rsidR="007B0B3E" w:rsidRDefault="007B0B3E" w:rsidP="00710659">
      <w:pPr>
        <w:spacing w:after="0" w:line="240" w:lineRule="auto"/>
      </w:pPr>
      <w:r>
        <w:continuationSeparator/>
      </w:r>
    </w:p>
    <w:p w14:paraId="4280F61B" w14:textId="77777777" w:rsidR="007B0B3E" w:rsidRDefault="007B0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630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C7CB7BA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DC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613F07" wp14:editId="65BB9B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5430099">
    <w:abstractNumId w:val="8"/>
  </w:num>
  <w:num w:numId="2" w16cid:durableId="1396247490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07358208">
    <w:abstractNumId w:val="4"/>
  </w:num>
  <w:num w:numId="4" w16cid:durableId="2137134112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94362938">
    <w:abstractNumId w:val="5"/>
  </w:num>
  <w:num w:numId="6" w16cid:durableId="546256109">
    <w:abstractNumId w:val="0"/>
  </w:num>
  <w:num w:numId="7" w16cid:durableId="1081021717">
    <w:abstractNumId w:val="2"/>
  </w:num>
  <w:num w:numId="8" w16cid:durableId="1256017404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48794542">
    <w:abstractNumId w:val="5"/>
  </w:num>
  <w:num w:numId="10" w16cid:durableId="941570352">
    <w:abstractNumId w:val="1"/>
  </w:num>
  <w:num w:numId="11" w16cid:durableId="155851607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496843631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45885889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757819323">
    <w:abstractNumId w:val="3"/>
  </w:num>
  <w:num w:numId="15" w16cid:durableId="50158873">
    <w:abstractNumId w:val="9"/>
  </w:num>
  <w:num w:numId="16" w16cid:durableId="13403544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898026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8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78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BD6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ECB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9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A6F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9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4C4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09A3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108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1D57"/>
    <w:rsid w:val="00792F4E"/>
    <w:rsid w:val="0079398D"/>
    <w:rsid w:val="00795EC8"/>
    <w:rsid w:val="00796C25"/>
    <w:rsid w:val="007A0150"/>
    <w:rsid w:val="007A287C"/>
    <w:rsid w:val="007A3B2A"/>
    <w:rsid w:val="007B0B3E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7C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B6A"/>
    <w:rsid w:val="008F340F"/>
    <w:rsid w:val="00903523"/>
    <w:rsid w:val="00906281"/>
    <w:rsid w:val="0090659A"/>
    <w:rsid w:val="00911080"/>
    <w:rsid w:val="00912500"/>
    <w:rsid w:val="0091350B"/>
    <w:rsid w:val="00915986"/>
    <w:rsid w:val="00915B8A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0BDC"/>
    <w:rsid w:val="009C3182"/>
    <w:rsid w:val="009C467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71A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E10"/>
    <w:rsid w:val="00B2496B"/>
    <w:rsid w:val="00B26895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6B"/>
    <w:rsid w:val="00C351B8"/>
    <w:rsid w:val="00C410D9"/>
    <w:rsid w:val="00C44DB7"/>
    <w:rsid w:val="00C4510A"/>
    <w:rsid w:val="00C47F2E"/>
    <w:rsid w:val="00C5108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BD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7E4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063B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25B13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1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Header">
    <w:name w:val="header"/>
    <w:basedOn w:val="Normal"/>
    <w:link w:val="HeaderChar"/>
    <w:unhideWhenUsed/>
    <w:rsid w:val="00A2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71A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71A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TableGrid">
    <w:name w:val="Table Grid"/>
    <w:basedOn w:val="TableNormal"/>
    <w:uiPriority w:val="59"/>
    <w:rsid w:val="00A2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271A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271A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271A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271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1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271A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271A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1A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271A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271A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71A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271A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DefaultParagraphFon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271A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Heading2Ch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2689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2689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3655C"/>
    <w:rsid w:val="00062266"/>
    <w:rsid w:val="00442E0A"/>
    <w:rsid w:val="004C0862"/>
    <w:rsid w:val="004E0856"/>
    <w:rsid w:val="005F1B5A"/>
    <w:rsid w:val="00702CE8"/>
    <w:rsid w:val="008426E3"/>
    <w:rsid w:val="008F2254"/>
    <w:rsid w:val="00983FC5"/>
    <w:rsid w:val="00A02A7B"/>
    <w:rsid w:val="00BC3BA6"/>
    <w:rsid w:val="00CB7E5F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129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description>2013</dc:description>
  <cp:lastModifiedBy>saiful nizam</cp:lastModifiedBy>
  <cp:revision>11</cp:revision>
  <cp:lastPrinted>2021-01-12T18:32:00Z</cp:lastPrinted>
  <dcterms:created xsi:type="dcterms:W3CDTF">2021-01-12T18:28:00Z</dcterms:created>
  <dcterms:modified xsi:type="dcterms:W3CDTF">2022-08-01T14:52:00Z</dcterms:modified>
</cp:coreProperties>
</file>